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A76D" w14:textId="77777777" w:rsidR="00EB376E" w:rsidRPr="004350AD" w:rsidRDefault="008C2E03" w:rsidP="004350AD">
      <w:pPr>
        <w:pStyle w:val="Title"/>
      </w:pPr>
      <w:r>
        <w:t xml:space="preserve">Bare-bones </w:t>
      </w:r>
      <w:r w:rsidR="00E91B82">
        <w:t>Paper Template for INTERSPEECH</w:t>
      </w:r>
      <w:r w:rsidR="008354CD">
        <w:t xml:space="preserve"> </w:t>
      </w:r>
      <w:r w:rsidR="003B37EA">
        <w:t>20</w:t>
      </w:r>
      <w:r w:rsidR="00791D73">
        <w:rPr>
          <w:rFonts w:hint="eastAsia"/>
          <w:lang w:eastAsia="zh-CN"/>
        </w:rPr>
        <w:t>2</w:t>
      </w:r>
      <w:r>
        <w:rPr>
          <w:lang w:eastAsia="zh-CN"/>
        </w:rPr>
        <w:t>3</w:t>
      </w:r>
    </w:p>
    <w:p w14:paraId="6C2BB199" w14:textId="48411D54" w:rsidR="007C60BA" w:rsidRPr="0033735D" w:rsidRDefault="000E60FD" w:rsidP="007C60BA">
      <w:pPr>
        <w:pStyle w:val="Author"/>
        <w:rPr>
          <w:vertAlign w:val="superscript"/>
        </w:rPr>
      </w:pPr>
      <w:r>
        <w:t>Anonymous submission to INTERSPEECH 2023</w:t>
      </w:r>
    </w:p>
    <w:p w14:paraId="6CE09DEC" w14:textId="050EFA1C" w:rsidR="00EB376E" w:rsidRDefault="00EB376E" w:rsidP="00EB376E">
      <w:pPr>
        <w:pStyle w:val="BodyText"/>
      </w:pPr>
    </w:p>
    <w:p w14:paraId="0D435469" w14:textId="6B09E8D4" w:rsidR="000E60FD" w:rsidRDefault="000E60FD" w:rsidP="000E60FD">
      <w:pPr>
        <w:pStyle w:val="BodyTextNext"/>
      </w:pPr>
    </w:p>
    <w:p w14:paraId="7635FF0E" w14:textId="6B09E8D4" w:rsidR="000E60FD" w:rsidRDefault="000E60FD" w:rsidP="000E60FD">
      <w:pPr>
        <w:pStyle w:val="BodyTextNext"/>
      </w:pPr>
    </w:p>
    <w:p w14:paraId="18D8D854" w14:textId="77777777" w:rsidR="000E60FD" w:rsidRPr="000E60FD" w:rsidRDefault="000E60FD" w:rsidP="000E60FD">
      <w:pPr>
        <w:pStyle w:val="BodyTextNext"/>
      </w:pPr>
    </w:p>
    <w:p w14:paraId="00174EF7" w14:textId="77777777"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14:paraId="193D0052" w14:textId="77777777" w:rsidR="00EB376E" w:rsidRPr="0033735D" w:rsidRDefault="00EB376E" w:rsidP="00EB376E">
      <w:pPr>
        <w:pStyle w:val="AbstractHeading"/>
      </w:pPr>
      <w:r w:rsidRPr="0033735D">
        <w:t>Abstract</w:t>
      </w:r>
    </w:p>
    <w:p w14:paraId="5442122C" w14:textId="77777777" w:rsidR="008C2E03" w:rsidRDefault="008C2E03" w:rsidP="008C2E03">
      <w:pPr>
        <w:pStyle w:val="BodyTextNext"/>
        <w:ind w:firstLine="0"/>
        <w:rPr>
          <w:lang w:eastAsia="it-IT"/>
        </w:rPr>
      </w:pPr>
      <w:r>
        <w:rPr>
          <w:lang w:eastAsia="it-IT"/>
        </w:rPr>
        <w:t xml:space="preserve">Manuscripts submitted to INTERSPEECH 2023 must use </w:t>
      </w:r>
      <w:r w:rsidR="00BA03AC">
        <w:rPr>
          <w:lang w:eastAsia="it-IT"/>
        </w:rPr>
        <w:t>the provided</w:t>
      </w:r>
      <w:r>
        <w:rPr>
          <w:lang w:eastAsia="it-IT"/>
        </w:rPr>
        <w:t xml:space="preserve"> instruction set and template. Do not use a past paper as a template. Always start from a fresh </w:t>
      </w:r>
      <w:proofErr w:type="gramStart"/>
      <w:r>
        <w:rPr>
          <w:lang w:eastAsia="it-IT"/>
        </w:rPr>
        <w:t>copy, and</w:t>
      </w:r>
      <w:proofErr w:type="gramEnd"/>
      <w:r>
        <w:rPr>
          <w:lang w:eastAsia="it-IT"/>
        </w:rPr>
        <w:t xml:space="preserve"> read it all before replacing the content with your own.</w:t>
      </w:r>
    </w:p>
    <w:p w14:paraId="05BFF4F4" w14:textId="77777777" w:rsidR="008C2E03" w:rsidRDefault="008C2E03" w:rsidP="008C2E03">
      <w:pPr>
        <w:pStyle w:val="BodyTextNext"/>
        <w:ind w:firstLine="0"/>
        <w:rPr>
          <w:lang w:eastAsia="it-IT"/>
        </w:rPr>
      </w:pPr>
      <w:r>
        <w:rPr>
          <w:lang w:eastAsia="it-IT"/>
        </w:rPr>
        <w:t>Before submitting, check that your manuscript conforms to this template. If it does not, it may be rejected. Do not be tempted to adjust the format! Instead, edit your content to fit the allowed space. The maximum number of manuscript pages is 5. The 5th page is reserved exclusively for references, which may begin on an earlier page if there is space.</w:t>
      </w:r>
    </w:p>
    <w:p w14:paraId="3024E32C" w14:textId="77777777" w:rsidR="008C2E03" w:rsidRDefault="008C2E03" w:rsidP="008C2E03">
      <w:pPr>
        <w:pStyle w:val="BodyTextNext"/>
        <w:ind w:firstLine="0"/>
        <w:rPr>
          <w:lang w:eastAsia="it-IT"/>
        </w:rPr>
      </w:pPr>
      <w:r>
        <w:rPr>
          <w:lang w:eastAsia="it-IT"/>
        </w:rPr>
        <w:t xml:space="preserve">The abstract is limited to 1000 characters. The one in your manuscript and the one entered in the submission form must be identical. Avoid non-ASCII characters, symbols, </w:t>
      </w:r>
      <w:proofErr w:type="spellStart"/>
      <w:r>
        <w:rPr>
          <w:lang w:eastAsia="it-IT"/>
        </w:rPr>
        <w:t>maths</w:t>
      </w:r>
      <w:proofErr w:type="spellEnd"/>
      <w:r>
        <w:rPr>
          <w:lang w:eastAsia="it-IT"/>
        </w:rPr>
        <w:t xml:space="preserve">, italics, </w:t>
      </w:r>
      <w:proofErr w:type="spellStart"/>
      <w:r>
        <w:rPr>
          <w:lang w:eastAsia="it-IT"/>
        </w:rPr>
        <w:t>etc</w:t>
      </w:r>
      <w:proofErr w:type="spellEnd"/>
      <w:r>
        <w:rPr>
          <w:lang w:eastAsia="it-IT"/>
        </w:rPr>
        <w:t xml:space="preserve"> as they may not display correctly in the abstract book. Do not use citations in the abstract: the abstract booklet will not include a bibliography.  Index terms appear immediately below the abstract.</w:t>
      </w:r>
    </w:p>
    <w:p w14:paraId="122BE11C" w14:textId="77777777" w:rsidR="00EB376E" w:rsidRPr="0033735D" w:rsidRDefault="00EB376E" w:rsidP="00F82A60">
      <w:pPr>
        <w:pStyle w:val="Index"/>
      </w:pPr>
      <w:r w:rsidRPr="0033735D">
        <w:rPr>
          <w:b/>
        </w:rPr>
        <w:t>Index Terms</w:t>
      </w:r>
      <w:r w:rsidRPr="0033735D">
        <w:t xml:space="preserve">: </w:t>
      </w:r>
      <w:r w:rsidR="0077737A">
        <w:t>speech re</w:t>
      </w:r>
      <w:r w:rsidR="000F3F25">
        <w:t>cognition, human-computer inter</w:t>
      </w:r>
      <w:r w:rsidR="0077737A">
        <w:t>ac</w:t>
      </w:r>
      <w:r w:rsidR="0077737A">
        <w:softHyphen/>
        <w:t>tion, computational paralinguistics</w:t>
      </w:r>
    </w:p>
    <w:p w14:paraId="3867A5A5" w14:textId="77777777" w:rsidR="00EB376E" w:rsidRPr="0033735D" w:rsidRDefault="00EB376E" w:rsidP="00EB376E">
      <w:pPr>
        <w:pStyle w:val="Heading1"/>
        <w:ind w:left="29" w:hanging="29"/>
      </w:pPr>
      <w:r w:rsidRPr="0033735D">
        <w:t>Introduction</w:t>
      </w:r>
    </w:p>
    <w:p w14:paraId="7B4A86CD" w14:textId="77777777" w:rsidR="00EB376E" w:rsidRDefault="00EB376E" w:rsidP="008C2E03">
      <w:pPr>
        <w:pStyle w:val="BodyText"/>
      </w:pPr>
      <w:r w:rsidRPr="0033735D">
        <w:t xml:space="preserve">This </w:t>
      </w:r>
      <w:r w:rsidR="008C2E03">
        <w:t xml:space="preserve">is a bare-bones </w:t>
      </w:r>
      <w:r w:rsidRPr="0033735D">
        <w:t xml:space="preserve">template </w:t>
      </w:r>
      <w:r w:rsidR="008C2E03">
        <w:t xml:space="preserve">for </w:t>
      </w:r>
      <w:r w:rsidR="00E83061">
        <w:t xml:space="preserve">Microsoft </w:t>
      </w:r>
      <w:r w:rsidRPr="0033735D">
        <w:t>Word®</w:t>
      </w:r>
      <w:r w:rsidR="008C2E03">
        <w:t xml:space="preserve"> and does not contain the full instructions. It is </w:t>
      </w:r>
      <w:r w:rsidR="008C2E03" w:rsidRPr="008C2E03">
        <w:rPr>
          <w:i/>
          <w:iCs/>
        </w:rPr>
        <w:t>essential</w:t>
      </w:r>
      <w:r w:rsidR="008C2E03">
        <w:t xml:space="preserve"> that authors refer to the example PDF files in the Paper Kit</w:t>
      </w:r>
      <w:r w:rsidR="00C12426">
        <w:t xml:space="preserve">, which contain </w:t>
      </w:r>
      <w:r w:rsidR="008C2E03">
        <w:t>those instructions and a complete specification of the required format.</w:t>
      </w:r>
    </w:p>
    <w:p w14:paraId="75225AD5" w14:textId="77777777" w:rsidR="00BA03AC" w:rsidRPr="00BA03AC" w:rsidRDefault="00BA03AC" w:rsidP="00BA03AC">
      <w:pPr>
        <w:pStyle w:val="BodyText"/>
      </w:pPr>
      <w:r w:rsidRPr="0033735D">
        <w:t>Section headings are centered in boldface with the first word capitalized and the rest of the heading in lower case.</w:t>
      </w:r>
    </w:p>
    <w:p w14:paraId="4203A107" w14:textId="77777777" w:rsidR="00EB376E" w:rsidRDefault="008C2E03" w:rsidP="00BA03AC">
      <w:pPr>
        <w:pStyle w:val="Heading2"/>
      </w:pPr>
      <w:r>
        <w:t xml:space="preserve">This is a </w:t>
      </w:r>
      <w:r w:rsidR="00BA03AC">
        <w:t>sub-</w:t>
      </w:r>
      <w:r>
        <w:t>heading</w:t>
      </w:r>
    </w:p>
    <w:p w14:paraId="204568EE" w14:textId="77777777" w:rsidR="00BA03AC" w:rsidRPr="00BA03AC" w:rsidRDefault="00BA03AC" w:rsidP="00BA03AC">
      <w:pPr>
        <w:pStyle w:val="BodyText"/>
      </w:pPr>
      <w:r w:rsidRPr="0033735D">
        <w:t>Sub-headings appear like major headings, except they start at the left margin in the column.</w:t>
      </w:r>
    </w:p>
    <w:p w14:paraId="21D72EB5" w14:textId="77777777" w:rsidR="00EB376E" w:rsidRPr="0033735D" w:rsidRDefault="008C2E03" w:rsidP="003C6D0A">
      <w:pPr>
        <w:pStyle w:val="Heading3"/>
      </w:pPr>
      <w:r>
        <w:t xml:space="preserve">This is </w:t>
      </w:r>
      <w:r w:rsidR="00BA03AC">
        <w:t>sub-sub-</w:t>
      </w:r>
      <w:r>
        <w:t>heading</w:t>
      </w:r>
    </w:p>
    <w:p w14:paraId="57278ABA" w14:textId="77777777" w:rsidR="00EB376E" w:rsidRPr="0033735D" w:rsidRDefault="00EB376E" w:rsidP="00EB376E">
      <w:pPr>
        <w:pStyle w:val="BodyText"/>
      </w:pPr>
      <w:r w:rsidRPr="0033735D">
        <w:t xml:space="preserve">Sub-sub-headings appear like sub-headings, except they are in italics and not boldface. See </w:t>
      </w:r>
      <w:r w:rsidR="00D339B9">
        <w:t xml:space="preserve">the </w:t>
      </w:r>
      <w:r w:rsidRPr="0033735D">
        <w:t>examples in this file. No more than 3 levels of headings should be used.</w:t>
      </w:r>
    </w:p>
    <w:p w14:paraId="2301EB85" w14:textId="77777777" w:rsidR="00B47930" w:rsidRDefault="00B47930" w:rsidP="00B47930">
      <w:pPr>
        <w:pStyle w:val="TableCaption"/>
      </w:pPr>
      <w:r>
        <w:t xml:space="preserve">Table </w:t>
      </w:r>
      <w:r w:rsidR="00EA341B">
        <w:fldChar w:fldCharType="begin"/>
      </w:r>
      <w:r>
        <w:instrText xml:space="preserve"> SEQ Table \* ARABIC </w:instrText>
      </w:r>
      <w:r w:rsidR="00EA341B">
        <w:fldChar w:fldCharType="separate"/>
      </w:r>
      <w:r w:rsidR="00FA1354">
        <w:rPr>
          <w:noProof/>
        </w:rPr>
        <w:t>1</w:t>
      </w:r>
      <w:r w:rsidR="00EA341B">
        <w:fldChar w:fldCharType="end"/>
      </w:r>
      <w:r w:rsidR="00E92C85">
        <w:t>:</w:t>
      </w:r>
      <w:r>
        <w:t xml:space="preserve"> </w:t>
      </w:r>
      <w:r w:rsidRPr="00E92C85">
        <w:rPr>
          <w:i/>
        </w:rPr>
        <w:t>This is an example of a table.</w:t>
      </w:r>
      <w:r>
        <w:t xml:space="preserve"> </w:t>
      </w:r>
    </w:p>
    <w:tbl>
      <w:tblPr>
        <w:tblStyle w:val="PlainTable22"/>
        <w:tblW w:w="0" w:type="auto"/>
        <w:jc w:val="center"/>
        <w:tblLook w:val="0620" w:firstRow="1" w:lastRow="0" w:firstColumn="0" w:lastColumn="0" w:noHBand="1" w:noVBand="1"/>
      </w:tblPr>
      <w:tblGrid>
        <w:gridCol w:w="717"/>
        <w:gridCol w:w="856"/>
      </w:tblGrid>
      <w:tr w:rsidR="00EB376E" w:rsidRPr="0033735D" w14:paraId="0142E840" w14:textId="77777777" w:rsidTr="00B50090">
        <w:trPr>
          <w:cnfStyle w:val="100000000000" w:firstRow="1" w:lastRow="0" w:firstColumn="0" w:lastColumn="0" w:oddVBand="0" w:evenVBand="0" w:oddHBand="0" w:evenHBand="0" w:firstRowFirstColumn="0" w:firstRowLastColumn="0" w:lastRowFirstColumn="0" w:lastRowLastColumn="0"/>
          <w:trHeight w:val="210"/>
          <w:jc w:val="center"/>
        </w:trPr>
        <w:tc>
          <w:tcPr>
            <w:tcW w:w="0" w:type="auto"/>
          </w:tcPr>
          <w:p w14:paraId="1BB52104" w14:textId="77777777" w:rsidR="00EB376E" w:rsidRPr="00241530" w:rsidRDefault="00EB376E" w:rsidP="00241530">
            <w:pPr>
              <w:jc w:val="center"/>
            </w:pPr>
            <w:r w:rsidRPr="00241530">
              <w:t>Ratio</w:t>
            </w:r>
          </w:p>
        </w:tc>
        <w:tc>
          <w:tcPr>
            <w:tcW w:w="0" w:type="auto"/>
          </w:tcPr>
          <w:p w14:paraId="0EC045D0" w14:textId="77777777" w:rsidR="00EB376E" w:rsidRPr="00241530" w:rsidRDefault="00EB376E" w:rsidP="00241530">
            <w:pPr>
              <w:jc w:val="center"/>
            </w:pPr>
            <w:r w:rsidRPr="00241530">
              <w:t>Decibels</w:t>
            </w:r>
          </w:p>
        </w:tc>
      </w:tr>
      <w:tr w:rsidR="00EB376E" w:rsidRPr="0033735D" w14:paraId="21413253" w14:textId="77777777" w:rsidTr="00B50090">
        <w:trPr>
          <w:trHeight w:val="210"/>
          <w:jc w:val="center"/>
        </w:trPr>
        <w:tc>
          <w:tcPr>
            <w:tcW w:w="0" w:type="auto"/>
          </w:tcPr>
          <w:p w14:paraId="7ED48EC0" w14:textId="77777777" w:rsidR="00EB376E" w:rsidRPr="00241530" w:rsidRDefault="00EB376E" w:rsidP="00241530">
            <w:pPr>
              <w:jc w:val="center"/>
            </w:pPr>
            <w:r w:rsidRPr="00241530">
              <w:t>1/1</w:t>
            </w:r>
          </w:p>
        </w:tc>
        <w:tc>
          <w:tcPr>
            <w:tcW w:w="0" w:type="auto"/>
          </w:tcPr>
          <w:p w14:paraId="3B756219" w14:textId="77777777" w:rsidR="00EB376E" w:rsidRPr="00241530" w:rsidRDefault="00EB376E" w:rsidP="00241530">
            <w:pPr>
              <w:jc w:val="center"/>
            </w:pPr>
            <w:r w:rsidRPr="00241530">
              <w:t>0</w:t>
            </w:r>
          </w:p>
        </w:tc>
      </w:tr>
      <w:tr w:rsidR="00EB376E" w:rsidRPr="0033735D" w14:paraId="5A5D1896" w14:textId="77777777" w:rsidTr="00B50090">
        <w:trPr>
          <w:trHeight w:val="210"/>
          <w:jc w:val="center"/>
        </w:trPr>
        <w:tc>
          <w:tcPr>
            <w:tcW w:w="0" w:type="auto"/>
          </w:tcPr>
          <w:p w14:paraId="5D345A70" w14:textId="77777777" w:rsidR="00EB376E" w:rsidRPr="00241530" w:rsidRDefault="00EB376E" w:rsidP="00241530">
            <w:pPr>
              <w:jc w:val="center"/>
            </w:pPr>
            <w:r w:rsidRPr="00241530">
              <w:t>2/1</w:t>
            </w:r>
          </w:p>
        </w:tc>
        <w:tc>
          <w:tcPr>
            <w:tcW w:w="0" w:type="auto"/>
          </w:tcPr>
          <w:p w14:paraId="3C7E750C" w14:textId="77777777" w:rsidR="00EB376E" w:rsidRPr="00241530" w:rsidRDefault="00EB376E" w:rsidP="00241530">
            <w:pPr>
              <w:jc w:val="center"/>
            </w:pPr>
            <w:r w:rsidRPr="00241530">
              <w:sym w:font="Symbol" w:char="F0BB"/>
            </w:r>
            <w:r w:rsidRPr="00241530">
              <w:t xml:space="preserve"> 6</w:t>
            </w:r>
          </w:p>
        </w:tc>
      </w:tr>
      <w:tr w:rsidR="00EB376E" w:rsidRPr="0033735D" w14:paraId="1086C00F" w14:textId="77777777" w:rsidTr="00B50090">
        <w:trPr>
          <w:trHeight w:val="210"/>
          <w:jc w:val="center"/>
        </w:trPr>
        <w:tc>
          <w:tcPr>
            <w:tcW w:w="0" w:type="auto"/>
          </w:tcPr>
          <w:p w14:paraId="40851A6B" w14:textId="77777777" w:rsidR="00EB376E" w:rsidRPr="00241530" w:rsidRDefault="00EB376E" w:rsidP="00241530">
            <w:pPr>
              <w:jc w:val="center"/>
            </w:pPr>
            <w:r w:rsidRPr="00241530">
              <w:t>3.16</w:t>
            </w:r>
          </w:p>
        </w:tc>
        <w:tc>
          <w:tcPr>
            <w:tcW w:w="0" w:type="auto"/>
          </w:tcPr>
          <w:p w14:paraId="4D53523D" w14:textId="77777777" w:rsidR="00EB376E" w:rsidRPr="00241530" w:rsidRDefault="00EB376E" w:rsidP="00241530">
            <w:pPr>
              <w:jc w:val="center"/>
            </w:pPr>
            <w:r w:rsidRPr="00241530">
              <w:t>10</w:t>
            </w:r>
          </w:p>
        </w:tc>
      </w:tr>
      <w:tr w:rsidR="00EB376E" w:rsidRPr="0033735D" w14:paraId="6F75EE1B" w14:textId="77777777" w:rsidTr="00B50090">
        <w:trPr>
          <w:trHeight w:val="210"/>
          <w:jc w:val="center"/>
        </w:trPr>
        <w:tc>
          <w:tcPr>
            <w:tcW w:w="0" w:type="auto"/>
          </w:tcPr>
          <w:p w14:paraId="1C82C762" w14:textId="77777777" w:rsidR="00EB376E" w:rsidRPr="00241530" w:rsidRDefault="00EB376E" w:rsidP="00241530">
            <w:pPr>
              <w:jc w:val="center"/>
            </w:pPr>
            <w:r w:rsidRPr="00241530">
              <w:t>1/10</w:t>
            </w:r>
          </w:p>
        </w:tc>
        <w:tc>
          <w:tcPr>
            <w:tcW w:w="0" w:type="auto"/>
          </w:tcPr>
          <w:p w14:paraId="6027BC76" w14:textId="77777777" w:rsidR="00EB376E" w:rsidRPr="00241530" w:rsidRDefault="00EB376E" w:rsidP="00241530">
            <w:pPr>
              <w:jc w:val="center"/>
            </w:pPr>
            <w:r w:rsidRPr="00241530">
              <w:t>20</w:t>
            </w:r>
          </w:p>
        </w:tc>
      </w:tr>
      <w:tr w:rsidR="00EB376E" w:rsidRPr="0033735D" w14:paraId="3CE7DFBF" w14:textId="77777777" w:rsidTr="00B50090">
        <w:trPr>
          <w:trHeight w:val="210"/>
          <w:jc w:val="center"/>
        </w:trPr>
        <w:tc>
          <w:tcPr>
            <w:tcW w:w="0" w:type="auto"/>
          </w:tcPr>
          <w:p w14:paraId="1A3C6996" w14:textId="77777777" w:rsidR="00EB376E" w:rsidRPr="00241530" w:rsidRDefault="00EB376E" w:rsidP="00241530">
            <w:pPr>
              <w:jc w:val="center"/>
            </w:pPr>
            <w:r w:rsidRPr="00241530">
              <w:t>10/1</w:t>
            </w:r>
          </w:p>
        </w:tc>
        <w:tc>
          <w:tcPr>
            <w:tcW w:w="0" w:type="auto"/>
          </w:tcPr>
          <w:p w14:paraId="1AAB6900" w14:textId="77777777" w:rsidR="00EB376E" w:rsidRPr="00241530" w:rsidRDefault="00EB376E" w:rsidP="00241530">
            <w:pPr>
              <w:jc w:val="center"/>
            </w:pPr>
            <w:r w:rsidRPr="00241530">
              <w:t>-20</w:t>
            </w:r>
          </w:p>
        </w:tc>
      </w:tr>
      <w:tr w:rsidR="00EB376E" w:rsidRPr="0033735D" w14:paraId="0C4C29A8" w14:textId="77777777" w:rsidTr="00B50090">
        <w:trPr>
          <w:trHeight w:val="210"/>
          <w:jc w:val="center"/>
        </w:trPr>
        <w:tc>
          <w:tcPr>
            <w:tcW w:w="0" w:type="auto"/>
          </w:tcPr>
          <w:p w14:paraId="267F6573" w14:textId="77777777" w:rsidR="00EB376E" w:rsidRPr="00241530" w:rsidRDefault="00EB376E" w:rsidP="00241530">
            <w:pPr>
              <w:jc w:val="center"/>
            </w:pPr>
            <w:r w:rsidRPr="00241530">
              <w:t>100/1</w:t>
            </w:r>
          </w:p>
        </w:tc>
        <w:tc>
          <w:tcPr>
            <w:tcW w:w="0" w:type="auto"/>
          </w:tcPr>
          <w:p w14:paraId="0063B610" w14:textId="77777777" w:rsidR="00EB376E" w:rsidRPr="00241530" w:rsidRDefault="00EB376E" w:rsidP="00241530">
            <w:pPr>
              <w:jc w:val="center"/>
            </w:pPr>
            <w:r w:rsidRPr="00241530">
              <w:t>40</w:t>
            </w:r>
          </w:p>
        </w:tc>
      </w:tr>
      <w:tr w:rsidR="00EB376E" w:rsidRPr="0033735D" w14:paraId="52C0A64C" w14:textId="77777777" w:rsidTr="00B50090">
        <w:trPr>
          <w:trHeight w:val="210"/>
          <w:jc w:val="center"/>
        </w:trPr>
        <w:tc>
          <w:tcPr>
            <w:tcW w:w="0" w:type="auto"/>
          </w:tcPr>
          <w:p w14:paraId="60E6BB17" w14:textId="77777777" w:rsidR="00EB376E" w:rsidRPr="00241530" w:rsidRDefault="00EB376E" w:rsidP="00241530">
            <w:pPr>
              <w:jc w:val="center"/>
            </w:pPr>
            <w:r w:rsidRPr="00241530">
              <w:t>1000/1</w:t>
            </w:r>
          </w:p>
        </w:tc>
        <w:tc>
          <w:tcPr>
            <w:tcW w:w="0" w:type="auto"/>
          </w:tcPr>
          <w:p w14:paraId="0EA45E41" w14:textId="77777777" w:rsidR="00EB376E" w:rsidRPr="00241530" w:rsidRDefault="00EB376E" w:rsidP="00241530">
            <w:pPr>
              <w:jc w:val="center"/>
            </w:pPr>
            <w:r w:rsidRPr="00241530">
              <w:t>60</w:t>
            </w:r>
          </w:p>
        </w:tc>
      </w:tr>
    </w:tbl>
    <w:p w14:paraId="43B8A4C6" w14:textId="77777777" w:rsidR="00F341B3" w:rsidRDefault="00F341B3" w:rsidP="00AD0531">
      <w:pPr>
        <w:pStyle w:val="BodyText"/>
      </w:pPr>
    </w:p>
    <w:p w14:paraId="1D9620BD" w14:textId="77777777" w:rsidR="00EB376E" w:rsidRPr="0033735D" w:rsidRDefault="008C2E03" w:rsidP="00EB376E">
      <w:pPr>
        <w:keepNext/>
      </w:pPr>
      <w:r>
        <w:rPr>
          <w:noProof/>
        </w:rPr>
        <mc:AlternateContent>
          <mc:Choice Requires="wpg">
            <w:drawing>
              <wp:anchor distT="0" distB="0" distL="114300" distR="114300" simplePos="0" relativeHeight="251660288" behindDoc="0" locked="0" layoutInCell="1" allowOverlap="1" wp14:anchorId="1250C381" wp14:editId="3F68EA34">
                <wp:simplePos x="0" y="0"/>
                <wp:positionH relativeFrom="character">
                  <wp:posOffset>0</wp:posOffset>
                </wp:positionH>
                <wp:positionV relativeFrom="line">
                  <wp:posOffset>0</wp:posOffset>
                </wp:positionV>
                <wp:extent cx="2839720" cy="1751330"/>
                <wp:effectExtent l="0" t="0" r="5080" b="1270"/>
                <wp:wrapNone/>
                <wp:docPr id="9" name="Group 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9720" cy="1751330"/>
                          <a:chOff x="0" y="0"/>
                          <a:chExt cx="4472" cy="2758"/>
                        </a:xfrm>
                      </wpg:grpSpPr>
                      <wps:wsp>
                        <wps:cNvPr id="10" name="AutoShape 608"/>
                        <wps:cNvSpPr>
                          <a:spLocks/>
                        </wps:cNvSpPr>
                        <wps:spPr bwMode="auto">
                          <a:xfrm>
                            <a:off x="0" y="0"/>
                            <a:ext cx="4472"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610"/>
                        <wps:cNvSpPr>
                          <a:spLocks/>
                        </wps:cNvSpPr>
                        <wps:spPr bwMode="auto">
                          <a:xfrm>
                            <a:off x="0" y="0"/>
                            <a:ext cx="4472" cy="2758"/>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611"/>
                        <wps:cNvSpPr>
                          <a:spLocks/>
                        </wps:cNvSpPr>
                        <wps:spPr bwMode="auto">
                          <a:xfrm>
                            <a:off x="76" y="73"/>
                            <a:ext cx="3859" cy="2612"/>
                          </a:xfrm>
                          <a:prstGeom prst="rect">
                            <a:avLst/>
                          </a:prstGeom>
                          <a:solidFill>
                            <a:srgbClr val="E0E0E0"/>
                          </a:solidFill>
                          <a:ln w="0">
                            <a:solidFill>
                              <a:srgbClr val="E0E0E0"/>
                            </a:solidFill>
                            <a:miter lim="800000"/>
                            <a:headEnd/>
                            <a:tailEnd/>
                          </a:ln>
                        </wps:spPr>
                        <wps:bodyPr rot="0" vert="horz" wrap="square" lIns="91440" tIns="45720" rIns="91440" bIns="45720" anchor="t" anchorCtr="0" upright="1">
                          <a:noAutofit/>
                        </wps:bodyPr>
                      </wps:wsp>
                      <wps:wsp>
                        <wps:cNvPr id="13" name="Freeform 612"/>
                        <wps:cNvSpPr>
                          <a:spLocks/>
                        </wps:cNvSpPr>
                        <wps:spPr bwMode="auto">
                          <a:xfrm>
                            <a:off x="1489" y="701"/>
                            <a:ext cx="2458" cy="1019"/>
                          </a:xfrm>
                          <a:custGeom>
                            <a:avLst/>
                            <a:gdLst>
                              <a:gd name="T0" fmla="*/ 2449 w 2458"/>
                              <a:gd name="T1" fmla="*/ 368 h 1019"/>
                              <a:gd name="T2" fmla="*/ 2407 w 2458"/>
                              <a:gd name="T3" fmla="*/ 354 h 1019"/>
                              <a:gd name="T4" fmla="*/ 2348 w 2458"/>
                              <a:gd name="T5" fmla="*/ 332 h 1019"/>
                              <a:gd name="T6" fmla="*/ 2295 w 2458"/>
                              <a:gd name="T7" fmla="*/ 307 h 1019"/>
                              <a:gd name="T8" fmla="*/ 2261 w 2458"/>
                              <a:gd name="T9" fmla="*/ 273 h 1019"/>
                              <a:gd name="T10" fmla="*/ 2211 w 2458"/>
                              <a:gd name="T11" fmla="*/ 208 h 1019"/>
                              <a:gd name="T12" fmla="*/ 2152 w 2458"/>
                              <a:gd name="T13" fmla="*/ 132 h 1019"/>
                              <a:gd name="T14" fmla="*/ 2087 w 2458"/>
                              <a:gd name="T15" fmla="*/ 73 h 1019"/>
                              <a:gd name="T16" fmla="*/ 2003 w 2458"/>
                              <a:gd name="T17" fmla="*/ 42 h 1019"/>
                              <a:gd name="T18" fmla="*/ 1910 w 2458"/>
                              <a:gd name="T19" fmla="*/ 22 h 1019"/>
                              <a:gd name="T20" fmla="*/ 1814 w 2458"/>
                              <a:gd name="T21" fmla="*/ 3 h 1019"/>
                              <a:gd name="T22" fmla="*/ 1699 w 2458"/>
                              <a:gd name="T23" fmla="*/ 0 h 1019"/>
                              <a:gd name="T24" fmla="*/ 1593 w 2458"/>
                              <a:gd name="T25" fmla="*/ 22 h 1019"/>
                              <a:gd name="T26" fmla="*/ 1522 w 2458"/>
                              <a:gd name="T27" fmla="*/ 73 h 1019"/>
                              <a:gd name="T28" fmla="*/ 1452 w 2458"/>
                              <a:gd name="T29" fmla="*/ 157 h 1019"/>
                              <a:gd name="T30" fmla="*/ 1393 w 2458"/>
                              <a:gd name="T31" fmla="*/ 245 h 1019"/>
                              <a:gd name="T32" fmla="*/ 1340 w 2458"/>
                              <a:gd name="T33" fmla="*/ 309 h 1019"/>
                              <a:gd name="T34" fmla="*/ 1244 w 2458"/>
                              <a:gd name="T35" fmla="*/ 374 h 1019"/>
                              <a:gd name="T36" fmla="*/ 1135 w 2458"/>
                              <a:gd name="T37" fmla="*/ 436 h 1019"/>
                              <a:gd name="T38" fmla="*/ 1050 w 2458"/>
                              <a:gd name="T39" fmla="*/ 487 h 1019"/>
                              <a:gd name="T40" fmla="*/ 989 w 2458"/>
                              <a:gd name="T41" fmla="*/ 506 h 1019"/>
                              <a:gd name="T42" fmla="*/ 901 w 2458"/>
                              <a:gd name="T43" fmla="*/ 506 h 1019"/>
                              <a:gd name="T44" fmla="*/ 814 w 2458"/>
                              <a:gd name="T45" fmla="*/ 492 h 1019"/>
                              <a:gd name="T46" fmla="*/ 744 w 2458"/>
                              <a:gd name="T47" fmla="*/ 475 h 1019"/>
                              <a:gd name="T48" fmla="*/ 716 w 2458"/>
                              <a:gd name="T49" fmla="*/ 467 h 1019"/>
                              <a:gd name="T50" fmla="*/ 8 w 2458"/>
                              <a:gd name="T51" fmla="*/ 534 h 1019"/>
                              <a:gd name="T52" fmla="*/ 708 w 2458"/>
                              <a:gd name="T53" fmla="*/ 807 h 1019"/>
                              <a:gd name="T54" fmla="*/ 710 w 2458"/>
                              <a:gd name="T55" fmla="*/ 920 h 1019"/>
                              <a:gd name="T56" fmla="*/ 744 w 2458"/>
                              <a:gd name="T57" fmla="*/ 900 h 1019"/>
                              <a:gd name="T58" fmla="*/ 806 w 2458"/>
                              <a:gd name="T59" fmla="*/ 875 h 1019"/>
                              <a:gd name="T60" fmla="*/ 910 w 2458"/>
                              <a:gd name="T61" fmla="*/ 855 h 1019"/>
                              <a:gd name="T62" fmla="*/ 1056 w 2458"/>
                              <a:gd name="T63" fmla="*/ 838 h 1019"/>
                              <a:gd name="T64" fmla="*/ 1250 w 2458"/>
                              <a:gd name="T65" fmla="*/ 841 h 1019"/>
                              <a:gd name="T66" fmla="*/ 1483 w 2458"/>
                              <a:gd name="T67" fmla="*/ 867 h 1019"/>
                              <a:gd name="T68" fmla="*/ 1649 w 2458"/>
                              <a:gd name="T69" fmla="*/ 900 h 1019"/>
                              <a:gd name="T70" fmla="*/ 1828 w 2458"/>
                              <a:gd name="T71" fmla="*/ 962 h 1019"/>
                              <a:gd name="T72" fmla="*/ 1932 w 2458"/>
                              <a:gd name="T73" fmla="*/ 1007 h 1019"/>
                              <a:gd name="T74" fmla="*/ 2005 w 2458"/>
                              <a:gd name="T75" fmla="*/ 1019 h 1019"/>
                              <a:gd name="T76" fmla="*/ 2064 w 2458"/>
                              <a:gd name="T77" fmla="*/ 1002 h 1019"/>
                              <a:gd name="T78" fmla="*/ 2098 w 2458"/>
                              <a:gd name="T79" fmla="*/ 976 h 1019"/>
                              <a:gd name="T80" fmla="*/ 2121 w 2458"/>
                              <a:gd name="T81" fmla="*/ 954 h 1019"/>
                              <a:gd name="T82" fmla="*/ 2152 w 2458"/>
                              <a:gd name="T83" fmla="*/ 945 h 1019"/>
                              <a:gd name="T84" fmla="*/ 2202 w 2458"/>
                              <a:gd name="T85" fmla="*/ 962 h 1019"/>
                              <a:gd name="T86" fmla="*/ 2289 w 2458"/>
                              <a:gd name="T87" fmla="*/ 993 h 1019"/>
                              <a:gd name="T88" fmla="*/ 2376 w 2458"/>
                              <a:gd name="T89" fmla="*/ 1007 h 1019"/>
                              <a:gd name="T90" fmla="*/ 2438 w 2458"/>
                              <a:gd name="T91" fmla="*/ 1013 h 1019"/>
                              <a:gd name="T92" fmla="*/ 2458 w 2458"/>
                              <a:gd name="T93" fmla="*/ 371 h 1019"/>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2458" h="1019">
                                <a:moveTo>
                                  <a:pt x="2458" y="371"/>
                                </a:moveTo>
                                <a:lnTo>
                                  <a:pt x="2449" y="368"/>
                                </a:lnTo>
                                <a:lnTo>
                                  <a:pt x="2432" y="363"/>
                                </a:lnTo>
                                <a:lnTo>
                                  <a:pt x="2407" y="354"/>
                                </a:lnTo>
                                <a:lnTo>
                                  <a:pt x="2379" y="343"/>
                                </a:lnTo>
                                <a:lnTo>
                                  <a:pt x="2348" y="332"/>
                                </a:lnTo>
                                <a:lnTo>
                                  <a:pt x="2320" y="318"/>
                                </a:lnTo>
                                <a:lnTo>
                                  <a:pt x="2295" y="307"/>
                                </a:lnTo>
                                <a:lnTo>
                                  <a:pt x="2281" y="292"/>
                                </a:lnTo>
                                <a:lnTo>
                                  <a:pt x="2261" y="273"/>
                                </a:lnTo>
                                <a:lnTo>
                                  <a:pt x="2239" y="245"/>
                                </a:lnTo>
                                <a:lnTo>
                                  <a:pt x="2211" y="208"/>
                                </a:lnTo>
                                <a:lnTo>
                                  <a:pt x="2182" y="169"/>
                                </a:lnTo>
                                <a:lnTo>
                                  <a:pt x="2152" y="132"/>
                                </a:lnTo>
                                <a:lnTo>
                                  <a:pt x="2123" y="98"/>
                                </a:lnTo>
                                <a:lnTo>
                                  <a:pt x="2087" y="73"/>
                                </a:lnTo>
                                <a:lnTo>
                                  <a:pt x="2048" y="56"/>
                                </a:lnTo>
                                <a:lnTo>
                                  <a:pt x="2003" y="42"/>
                                </a:lnTo>
                                <a:lnTo>
                                  <a:pt x="1955" y="31"/>
                                </a:lnTo>
                                <a:lnTo>
                                  <a:pt x="1910" y="22"/>
                                </a:lnTo>
                                <a:lnTo>
                                  <a:pt x="1868" y="11"/>
                                </a:lnTo>
                                <a:lnTo>
                                  <a:pt x="1814" y="3"/>
                                </a:lnTo>
                                <a:lnTo>
                                  <a:pt x="1758" y="0"/>
                                </a:lnTo>
                                <a:lnTo>
                                  <a:pt x="1699" y="0"/>
                                </a:lnTo>
                                <a:lnTo>
                                  <a:pt x="1643" y="8"/>
                                </a:lnTo>
                                <a:lnTo>
                                  <a:pt x="1593" y="22"/>
                                </a:lnTo>
                                <a:lnTo>
                                  <a:pt x="1556" y="42"/>
                                </a:lnTo>
                                <a:lnTo>
                                  <a:pt x="1522" y="73"/>
                                </a:lnTo>
                                <a:lnTo>
                                  <a:pt x="1486" y="115"/>
                                </a:lnTo>
                                <a:lnTo>
                                  <a:pt x="1452" y="157"/>
                                </a:lnTo>
                                <a:lnTo>
                                  <a:pt x="1421" y="202"/>
                                </a:lnTo>
                                <a:lnTo>
                                  <a:pt x="1393" y="245"/>
                                </a:lnTo>
                                <a:lnTo>
                                  <a:pt x="1371" y="278"/>
                                </a:lnTo>
                                <a:lnTo>
                                  <a:pt x="1340" y="309"/>
                                </a:lnTo>
                                <a:lnTo>
                                  <a:pt x="1298" y="340"/>
                                </a:lnTo>
                                <a:lnTo>
                                  <a:pt x="1244" y="374"/>
                                </a:lnTo>
                                <a:lnTo>
                                  <a:pt x="1191" y="405"/>
                                </a:lnTo>
                                <a:lnTo>
                                  <a:pt x="1135" y="436"/>
                                </a:lnTo>
                                <a:lnTo>
                                  <a:pt x="1087" y="464"/>
                                </a:lnTo>
                                <a:lnTo>
                                  <a:pt x="1050" y="487"/>
                                </a:lnTo>
                                <a:lnTo>
                                  <a:pt x="1025" y="501"/>
                                </a:lnTo>
                                <a:lnTo>
                                  <a:pt x="989" y="506"/>
                                </a:lnTo>
                                <a:lnTo>
                                  <a:pt x="946" y="509"/>
                                </a:lnTo>
                                <a:lnTo>
                                  <a:pt x="901" y="506"/>
                                </a:lnTo>
                                <a:lnTo>
                                  <a:pt x="857" y="498"/>
                                </a:lnTo>
                                <a:lnTo>
                                  <a:pt x="814" y="492"/>
                                </a:lnTo>
                                <a:lnTo>
                                  <a:pt x="775" y="484"/>
                                </a:lnTo>
                                <a:lnTo>
                                  <a:pt x="744" y="475"/>
                                </a:lnTo>
                                <a:lnTo>
                                  <a:pt x="725" y="470"/>
                                </a:lnTo>
                                <a:lnTo>
                                  <a:pt x="716" y="467"/>
                                </a:lnTo>
                                <a:lnTo>
                                  <a:pt x="716" y="537"/>
                                </a:lnTo>
                                <a:lnTo>
                                  <a:pt x="8" y="534"/>
                                </a:lnTo>
                                <a:lnTo>
                                  <a:pt x="0" y="810"/>
                                </a:lnTo>
                                <a:lnTo>
                                  <a:pt x="708" y="807"/>
                                </a:lnTo>
                                <a:lnTo>
                                  <a:pt x="708" y="923"/>
                                </a:lnTo>
                                <a:lnTo>
                                  <a:pt x="710" y="920"/>
                                </a:lnTo>
                                <a:lnTo>
                                  <a:pt x="725" y="912"/>
                                </a:lnTo>
                                <a:lnTo>
                                  <a:pt x="744" y="900"/>
                                </a:lnTo>
                                <a:lnTo>
                                  <a:pt x="772" y="889"/>
                                </a:lnTo>
                                <a:lnTo>
                                  <a:pt x="806" y="875"/>
                                </a:lnTo>
                                <a:lnTo>
                                  <a:pt x="851" y="864"/>
                                </a:lnTo>
                                <a:lnTo>
                                  <a:pt x="910" y="855"/>
                                </a:lnTo>
                                <a:lnTo>
                                  <a:pt x="980" y="844"/>
                                </a:lnTo>
                                <a:lnTo>
                                  <a:pt x="1056" y="838"/>
                                </a:lnTo>
                                <a:lnTo>
                                  <a:pt x="1129" y="838"/>
                                </a:lnTo>
                                <a:lnTo>
                                  <a:pt x="1250" y="841"/>
                                </a:lnTo>
                                <a:lnTo>
                                  <a:pt x="1371" y="850"/>
                                </a:lnTo>
                                <a:lnTo>
                                  <a:pt x="1483" y="867"/>
                                </a:lnTo>
                                <a:lnTo>
                                  <a:pt x="1564" y="881"/>
                                </a:lnTo>
                                <a:lnTo>
                                  <a:pt x="1649" y="900"/>
                                </a:lnTo>
                                <a:lnTo>
                                  <a:pt x="1736" y="926"/>
                                </a:lnTo>
                                <a:lnTo>
                                  <a:pt x="1828" y="962"/>
                                </a:lnTo>
                                <a:lnTo>
                                  <a:pt x="1885" y="988"/>
                                </a:lnTo>
                                <a:lnTo>
                                  <a:pt x="1932" y="1007"/>
                                </a:lnTo>
                                <a:lnTo>
                                  <a:pt x="1972" y="1016"/>
                                </a:lnTo>
                                <a:lnTo>
                                  <a:pt x="2005" y="1019"/>
                                </a:lnTo>
                                <a:lnTo>
                                  <a:pt x="2034" y="1013"/>
                                </a:lnTo>
                                <a:lnTo>
                                  <a:pt x="2064" y="1002"/>
                                </a:lnTo>
                                <a:lnTo>
                                  <a:pt x="2081" y="990"/>
                                </a:lnTo>
                                <a:lnTo>
                                  <a:pt x="2098" y="976"/>
                                </a:lnTo>
                                <a:lnTo>
                                  <a:pt x="2109" y="965"/>
                                </a:lnTo>
                                <a:lnTo>
                                  <a:pt x="2121" y="954"/>
                                </a:lnTo>
                                <a:lnTo>
                                  <a:pt x="2135" y="945"/>
                                </a:lnTo>
                                <a:lnTo>
                                  <a:pt x="2152" y="945"/>
                                </a:lnTo>
                                <a:lnTo>
                                  <a:pt x="2171" y="951"/>
                                </a:lnTo>
                                <a:lnTo>
                                  <a:pt x="2202" y="962"/>
                                </a:lnTo>
                                <a:lnTo>
                                  <a:pt x="2241" y="982"/>
                                </a:lnTo>
                                <a:lnTo>
                                  <a:pt x="2289" y="993"/>
                                </a:lnTo>
                                <a:lnTo>
                                  <a:pt x="2334" y="1002"/>
                                </a:lnTo>
                                <a:lnTo>
                                  <a:pt x="2376" y="1007"/>
                                </a:lnTo>
                                <a:lnTo>
                                  <a:pt x="2413" y="1010"/>
                                </a:lnTo>
                                <a:lnTo>
                                  <a:pt x="2438" y="1013"/>
                                </a:lnTo>
                                <a:lnTo>
                                  <a:pt x="2446" y="1013"/>
                                </a:lnTo>
                                <a:lnTo>
                                  <a:pt x="2458" y="371"/>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14" name="Freeform 613"/>
                        <wps:cNvSpPr>
                          <a:spLocks/>
                        </wps:cNvSpPr>
                        <wps:spPr bwMode="auto">
                          <a:xfrm>
                            <a:off x="1489" y="701"/>
                            <a:ext cx="2458" cy="1019"/>
                          </a:xfrm>
                          <a:custGeom>
                            <a:avLst/>
                            <a:gdLst>
                              <a:gd name="T0" fmla="*/ 2449 w 2458"/>
                              <a:gd name="T1" fmla="*/ 368 h 1019"/>
                              <a:gd name="T2" fmla="*/ 2407 w 2458"/>
                              <a:gd name="T3" fmla="*/ 354 h 1019"/>
                              <a:gd name="T4" fmla="*/ 2348 w 2458"/>
                              <a:gd name="T5" fmla="*/ 332 h 1019"/>
                              <a:gd name="T6" fmla="*/ 2295 w 2458"/>
                              <a:gd name="T7" fmla="*/ 307 h 1019"/>
                              <a:gd name="T8" fmla="*/ 2261 w 2458"/>
                              <a:gd name="T9" fmla="*/ 273 h 1019"/>
                              <a:gd name="T10" fmla="*/ 2211 w 2458"/>
                              <a:gd name="T11" fmla="*/ 208 h 1019"/>
                              <a:gd name="T12" fmla="*/ 2152 w 2458"/>
                              <a:gd name="T13" fmla="*/ 132 h 1019"/>
                              <a:gd name="T14" fmla="*/ 2087 w 2458"/>
                              <a:gd name="T15" fmla="*/ 73 h 1019"/>
                              <a:gd name="T16" fmla="*/ 2003 w 2458"/>
                              <a:gd name="T17" fmla="*/ 42 h 1019"/>
                              <a:gd name="T18" fmla="*/ 1910 w 2458"/>
                              <a:gd name="T19" fmla="*/ 22 h 1019"/>
                              <a:gd name="T20" fmla="*/ 1814 w 2458"/>
                              <a:gd name="T21" fmla="*/ 3 h 1019"/>
                              <a:gd name="T22" fmla="*/ 1699 w 2458"/>
                              <a:gd name="T23" fmla="*/ 0 h 1019"/>
                              <a:gd name="T24" fmla="*/ 1593 w 2458"/>
                              <a:gd name="T25" fmla="*/ 22 h 1019"/>
                              <a:gd name="T26" fmla="*/ 1522 w 2458"/>
                              <a:gd name="T27" fmla="*/ 73 h 1019"/>
                              <a:gd name="T28" fmla="*/ 1452 w 2458"/>
                              <a:gd name="T29" fmla="*/ 157 h 1019"/>
                              <a:gd name="T30" fmla="*/ 1393 w 2458"/>
                              <a:gd name="T31" fmla="*/ 245 h 1019"/>
                              <a:gd name="T32" fmla="*/ 1340 w 2458"/>
                              <a:gd name="T33" fmla="*/ 309 h 1019"/>
                              <a:gd name="T34" fmla="*/ 1244 w 2458"/>
                              <a:gd name="T35" fmla="*/ 374 h 1019"/>
                              <a:gd name="T36" fmla="*/ 1135 w 2458"/>
                              <a:gd name="T37" fmla="*/ 436 h 1019"/>
                              <a:gd name="T38" fmla="*/ 1050 w 2458"/>
                              <a:gd name="T39" fmla="*/ 487 h 1019"/>
                              <a:gd name="T40" fmla="*/ 989 w 2458"/>
                              <a:gd name="T41" fmla="*/ 506 h 1019"/>
                              <a:gd name="T42" fmla="*/ 901 w 2458"/>
                              <a:gd name="T43" fmla="*/ 506 h 1019"/>
                              <a:gd name="T44" fmla="*/ 814 w 2458"/>
                              <a:gd name="T45" fmla="*/ 492 h 1019"/>
                              <a:gd name="T46" fmla="*/ 744 w 2458"/>
                              <a:gd name="T47" fmla="*/ 475 h 1019"/>
                              <a:gd name="T48" fmla="*/ 716 w 2458"/>
                              <a:gd name="T49" fmla="*/ 467 h 1019"/>
                              <a:gd name="T50" fmla="*/ 8 w 2458"/>
                              <a:gd name="T51" fmla="*/ 534 h 1019"/>
                              <a:gd name="T52" fmla="*/ 708 w 2458"/>
                              <a:gd name="T53" fmla="*/ 807 h 1019"/>
                              <a:gd name="T54" fmla="*/ 710 w 2458"/>
                              <a:gd name="T55" fmla="*/ 920 h 1019"/>
                              <a:gd name="T56" fmla="*/ 744 w 2458"/>
                              <a:gd name="T57" fmla="*/ 900 h 1019"/>
                              <a:gd name="T58" fmla="*/ 806 w 2458"/>
                              <a:gd name="T59" fmla="*/ 875 h 1019"/>
                              <a:gd name="T60" fmla="*/ 910 w 2458"/>
                              <a:gd name="T61" fmla="*/ 855 h 1019"/>
                              <a:gd name="T62" fmla="*/ 1056 w 2458"/>
                              <a:gd name="T63" fmla="*/ 838 h 1019"/>
                              <a:gd name="T64" fmla="*/ 1250 w 2458"/>
                              <a:gd name="T65" fmla="*/ 841 h 1019"/>
                              <a:gd name="T66" fmla="*/ 1483 w 2458"/>
                              <a:gd name="T67" fmla="*/ 867 h 1019"/>
                              <a:gd name="T68" fmla="*/ 1649 w 2458"/>
                              <a:gd name="T69" fmla="*/ 900 h 1019"/>
                              <a:gd name="T70" fmla="*/ 1828 w 2458"/>
                              <a:gd name="T71" fmla="*/ 962 h 1019"/>
                              <a:gd name="T72" fmla="*/ 1932 w 2458"/>
                              <a:gd name="T73" fmla="*/ 1007 h 1019"/>
                              <a:gd name="T74" fmla="*/ 2005 w 2458"/>
                              <a:gd name="T75" fmla="*/ 1019 h 1019"/>
                              <a:gd name="T76" fmla="*/ 2064 w 2458"/>
                              <a:gd name="T77" fmla="*/ 1002 h 1019"/>
                              <a:gd name="T78" fmla="*/ 2098 w 2458"/>
                              <a:gd name="T79" fmla="*/ 976 h 1019"/>
                              <a:gd name="T80" fmla="*/ 2121 w 2458"/>
                              <a:gd name="T81" fmla="*/ 954 h 1019"/>
                              <a:gd name="T82" fmla="*/ 2152 w 2458"/>
                              <a:gd name="T83" fmla="*/ 945 h 1019"/>
                              <a:gd name="T84" fmla="*/ 2202 w 2458"/>
                              <a:gd name="T85" fmla="*/ 962 h 1019"/>
                              <a:gd name="T86" fmla="*/ 2289 w 2458"/>
                              <a:gd name="T87" fmla="*/ 993 h 1019"/>
                              <a:gd name="T88" fmla="*/ 2376 w 2458"/>
                              <a:gd name="T89" fmla="*/ 1007 h 1019"/>
                              <a:gd name="T90" fmla="*/ 2438 w 2458"/>
                              <a:gd name="T91" fmla="*/ 1013 h 10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458" h="1019">
                                <a:moveTo>
                                  <a:pt x="2458" y="371"/>
                                </a:moveTo>
                                <a:lnTo>
                                  <a:pt x="2449" y="368"/>
                                </a:lnTo>
                                <a:lnTo>
                                  <a:pt x="2432" y="363"/>
                                </a:lnTo>
                                <a:lnTo>
                                  <a:pt x="2407" y="354"/>
                                </a:lnTo>
                                <a:lnTo>
                                  <a:pt x="2379" y="343"/>
                                </a:lnTo>
                                <a:lnTo>
                                  <a:pt x="2348" y="332"/>
                                </a:lnTo>
                                <a:lnTo>
                                  <a:pt x="2320" y="318"/>
                                </a:lnTo>
                                <a:lnTo>
                                  <a:pt x="2295" y="307"/>
                                </a:lnTo>
                                <a:lnTo>
                                  <a:pt x="2281" y="292"/>
                                </a:lnTo>
                                <a:lnTo>
                                  <a:pt x="2261" y="273"/>
                                </a:lnTo>
                                <a:lnTo>
                                  <a:pt x="2239" y="245"/>
                                </a:lnTo>
                                <a:lnTo>
                                  <a:pt x="2211" y="208"/>
                                </a:lnTo>
                                <a:lnTo>
                                  <a:pt x="2182" y="169"/>
                                </a:lnTo>
                                <a:lnTo>
                                  <a:pt x="2152" y="132"/>
                                </a:lnTo>
                                <a:lnTo>
                                  <a:pt x="2123" y="98"/>
                                </a:lnTo>
                                <a:lnTo>
                                  <a:pt x="2087" y="73"/>
                                </a:lnTo>
                                <a:lnTo>
                                  <a:pt x="2048" y="56"/>
                                </a:lnTo>
                                <a:lnTo>
                                  <a:pt x="2003" y="42"/>
                                </a:lnTo>
                                <a:lnTo>
                                  <a:pt x="1955" y="31"/>
                                </a:lnTo>
                                <a:lnTo>
                                  <a:pt x="1910" y="22"/>
                                </a:lnTo>
                                <a:lnTo>
                                  <a:pt x="1868" y="11"/>
                                </a:lnTo>
                                <a:lnTo>
                                  <a:pt x="1814" y="3"/>
                                </a:lnTo>
                                <a:lnTo>
                                  <a:pt x="1758" y="0"/>
                                </a:lnTo>
                                <a:lnTo>
                                  <a:pt x="1699" y="0"/>
                                </a:lnTo>
                                <a:lnTo>
                                  <a:pt x="1643" y="8"/>
                                </a:lnTo>
                                <a:lnTo>
                                  <a:pt x="1593" y="22"/>
                                </a:lnTo>
                                <a:lnTo>
                                  <a:pt x="1556" y="42"/>
                                </a:lnTo>
                                <a:lnTo>
                                  <a:pt x="1522" y="73"/>
                                </a:lnTo>
                                <a:lnTo>
                                  <a:pt x="1486" y="115"/>
                                </a:lnTo>
                                <a:lnTo>
                                  <a:pt x="1452" y="157"/>
                                </a:lnTo>
                                <a:lnTo>
                                  <a:pt x="1421" y="202"/>
                                </a:lnTo>
                                <a:lnTo>
                                  <a:pt x="1393" y="245"/>
                                </a:lnTo>
                                <a:lnTo>
                                  <a:pt x="1371" y="278"/>
                                </a:lnTo>
                                <a:lnTo>
                                  <a:pt x="1340" y="309"/>
                                </a:lnTo>
                                <a:lnTo>
                                  <a:pt x="1298" y="340"/>
                                </a:lnTo>
                                <a:lnTo>
                                  <a:pt x="1244" y="374"/>
                                </a:lnTo>
                                <a:lnTo>
                                  <a:pt x="1191" y="405"/>
                                </a:lnTo>
                                <a:lnTo>
                                  <a:pt x="1135" y="436"/>
                                </a:lnTo>
                                <a:lnTo>
                                  <a:pt x="1087" y="464"/>
                                </a:lnTo>
                                <a:lnTo>
                                  <a:pt x="1050" y="487"/>
                                </a:lnTo>
                                <a:lnTo>
                                  <a:pt x="1025" y="501"/>
                                </a:lnTo>
                                <a:lnTo>
                                  <a:pt x="989" y="506"/>
                                </a:lnTo>
                                <a:lnTo>
                                  <a:pt x="946" y="509"/>
                                </a:lnTo>
                                <a:lnTo>
                                  <a:pt x="901" y="506"/>
                                </a:lnTo>
                                <a:lnTo>
                                  <a:pt x="857" y="498"/>
                                </a:lnTo>
                                <a:lnTo>
                                  <a:pt x="814" y="492"/>
                                </a:lnTo>
                                <a:lnTo>
                                  <a:pt x="775" y="484"/>
                                </a:lnTo>
                                <a:lnTo>
                                  <a:pt x="744" y="475"/>
                                </a:lnTo>
                                <a:lnTo>
                                  <a:pt x="725" y="470"/>
                                </a:lnTo>
                                <a:lnTo>
                                  <a:pt x="716" y="467"/>
                                </a:lnTo>
                                <a:lnTo>
                                  <a:pt x="716" y="537"/>
                                </a:lnTo>
                                <a:lnTo>
                                  <a:pt x="8" y="534"/>
                                </a:lnTo>
                                <a:lnTo>
                                  <a:pt x="0" y="810"/>
                                </a:lnTo>
                                <a:lnTo>
                                  <a:pt x="708" y="807"/>
                                </a:lnTo>
                                <a:lnTo>
                                  <a:pt x="708" y="923"/>
                                </a:lnTo>
                                <a:lnTo>
                                  <a:pt x="710" y="920"/>
                                </a:lnTo>
                                <a:lnTo>
                                  <a:pt x="725" y="912"/>
                                </a:lnTo>
                                <a:lnTo>
                                  <a:pt x="744" y="900"/>
                                </a:lnTo>
                                <a:lnTo>
                                  <a:pt x="772" y="889"/>
                                </a:lnTo>
                                <a:lnTo>
                                  <a:pt x="806" y="875"/>
                                </a:lnTo>
                                <a:lnTo>
                                  <a:pt x="851" y="864"/>
                                </a:lnTo>
                                <a:lnTo>
                                  <a:pt x="910" y="855"/>
                                </a:lnTo>
                                <a:lnTo>
                                  <a:pt x="980" y="844"/>
                                </a:lnTo>
                                <a:lnTo>
                                  <a:pt x="1056" y="838"/>
                                </a:lnTo>
                                <a:lnTo>
                                  <a:pt x="1129" y="838"/>
                                </a:lnTo>
                                <a:lnTo>
                                  <a:pt x="1250" y="841"/>
                                </a:lnTo>
                                <a:lnTo>
                                  <a:pt x="1371" y="850"/>
                                </a:lnTo>
                                <a:lnTo>
                                  <a:pt x="1483" y="867"/>
                                </a:lnTo>
                                <a:lnTo>
                                  <a:pt x="1564" y="881"/>
                                </a:lnTo>
                                <a:lnTo>
                                  <a:pt x="1649" y="900"/>
                                </a:lnTo>
                                <a:lnTo>
                                  <a:pt x="1736" y="926"/>
                                </a:lnTo>
                                <a:lnTo>
                                  <a:pt x="1828" y="962"/>
                                </a:lnTo>
                                <a:lnTo>
                                  <a:pt x="1885" y="988"/>
                                </a:lnTo>
                                <a:lnTo>
                                  <a:pt x="1932" y="1007"/>
                                </a:lnTo>
                                <a:lnTo>
                                  <a:pt x="1972" y="1016"/>
                                </a:lnTo>
                                <a:lnTo>
                                  <a:pt x="2005" y="1019"/>
                                </a:lnTo>
                                <a:lnTo>
                                  <a:pt x="2034" y="1013"/>
                                </a:lnTo>
                                <a:lnTo>
                                  <a:pt x="2064" y="1002"/>
                                </a:lnTo>
                                <a:lnTo>
                                  <a:pt x="2081" y="990"/>
                                </a:lnTo>
                                <a:lnTo>
                                  <a:pt x="2098" y="976"/>
                                </a:lnTo>
                                <a:lnTo>
                                  <a:pt x="2109" y="965"/>
                                </a:lnTo>
                                <a:lnTo>
                                  <a:pt x="2121" y="954"/>
                                </a:lnTo>
                                <a:lnTo>
                                  <a:pt x="2135" y="945"/>
                                </a:lnTo>
                                <a:lnTo>
                                  <a:pt x="2152" y="945"/>
                                </a:lnTo>
                                <a:lnTo>
                                  <a:pt x="2171" y="951"/>
                                </a:lnTo>
                                <a:lnTo>
                                  <a:pt x="2202" y="962"/>
                                </a:lnTo>
                                <a:lnTo>
                                  <a:pt x="2241" y="982"/>
                                </a:lnTo>
                                <a:lnTo>
                                  <a:pt x="2289" y="993"/>
                                </a:lnTo>
                                <a:lnTo>
                                  <a:pt x="2334" y="1002"/>
                                </a:lnTo>
                                <a:lnTo>
                                  <a:pt x="2376" y="1007"/>
                                </a:lnTo>
                                <a:lnTo>
                                  <a:pt x="2413" y="1010"/>
                                </a:lnTo>
                                <a:lnTo>
                                  <a:pt x="2438" y="1013"/>
                                </a:lnTo>
                                <a:lnTo>
                                  <a:pt x="2446" y="1013"/>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614"/>
                        <wps:cNvSpPr>
                          <a:spLocks/>
                        </wps:cNvSpPr>
                        <wps:spPr bwMode="auto">
                          <a:xfrm>
                            <a:off x="601" y="898"/>
                            <a:ext cx="924" cy="912"/>
                          </a:xfrm>
                          <a:custGeom>
                            <a:avLst/>
                            <a:gdLst>
                              <a:gd name="T0" fmla="*/ 461 w 924"/>
                              <a:gd name="T1" fmla="*/ 912 h 912"/>
                              <a:gd name="T2" fmla="*/ 545 w 924"/>
                              <a:gd name="T3" fmla="*/ 906 h 912"/>
                              <a:gd name="T4" fmla="*/ 624 w 924"/>
                              <a:gd name="T5" fmla="*/ 883 h 912"/>
                              <a:gd name="T6" fmla="*/ 694 w 924"/>
                              <a:gd name="T7" fmla="*/ 850 h 912"/>
                              <a:gd name="T8" fmla="*/ 759 w 924"/>
                              <a:gd name="T9" fmla="*/ 805 h 912"/>
                              <a:gd name="T10" fmla="*/ 815 w 924"/>
                              <a:gd name="T11" fmla="*/ 751 h 912"/>
                              <a:gd name="T12" fmla="*/ 863 w 924"/>
                              <a:gd name="T13" fmla="*/ 686 h 912"/>
                              <a:gd name="T14" fmla="*/ 896 w 924"/>
                              <a:gd name="T15" fmla="*/ 616 h 912"/>
                              <a:gd name="T16" fmla="*/ 916 w 924"/>
                              <a:gd name="T17" fmla="*/ 537 h 912"/>
                              <a:gd name="T18" fmla="*/ 924 w 924"/>
                              <a:gd name="T19" fmla="*/ 456 h 912"/>
                              <a:gd name="T20" fmla="*/ 916 w 924"/>
                              <a:gd name="T21" fmla="*/ 374 h 912"/>
                              <a:gd name="T22" fmla="*/ 896 w 924"/>
                              <a:gd name="T23" fmla="*/ 295 h 912"/>
                              <a:gd name="T24" fmla="*/ 863 w 924"/>
                              <a:gd name="T25" fmla="*/ 225 h 912"/>
                              <a:gd name="T26" fmla="*/ 815 w 924"/>
                              <a:gd name="T27" fmla="*/ 163 h 912"/>
                              <a:gd name="T28" fmla="*/ 759 w 924"/>
                              <a:gd name="T29" fmla="*/ 107 h 912"/>
                              <a:gd name="T30" fmla="*/ 694 w 924"/>
                              <a:gd name="T31" fmla="*/ 62 h 912"/>
                              <a:gd name="T32" fmla="*/ 624 w 924"/>
                              <a:gd name="T33" fmla="*/ 28 h 912"/>
                              <a:gd name="T34" fmla="*/ 545 w 924"/>
                              <a:gd name="T35" fmla="*/ 5 h 912"/>
                              <a:gd name="T36" fmla="*/ 461 w 924"/>
                              <a:gd name="T37" fmla="*/ 0 h 912"/>
                              <a:gd name="T38" fmla="*/ 379 w 924"/>
                              <a:gd name="T39" fmla="*/ 5 h 912"/>
                              <a:gd name="T40" fmla="*/ 301 w 924"/>
                              <a:gd name="T41" fmla="*/ 28 h 912"/>
                              <a:gd name="T42" fmla="*/ 228 w 924"/>
                              <a:gd name="T43" fmla="*/ 62 h 912"/>
                              <a:gd name="T44" fmla="*/ 163 w 924"/>
                              <a:gd name="T45" fmla="*/ 107 h 912"/>
                              <a:gd name="T46" fmla="*/ 110 w 924"/>
                              <a:gd name="T47" fmla="*/ 163 h 912"/>
                              <a:gd name="T48" fmla="*/ 62 w 924"/>
                              <a:gd name="T49" fmla="*/ 225 h 912"/>
                              <a:gd name="T50" fmla="*/ 28 w 924"/>
                              <a:gd name="T51" fmla="*/ 295 h 912"/>
                              <a:gd name="T52" fmla="*/ 9 w 924"/>
                              <a:gd name="T53" fmla="*/ 374 h 912"/>
                              <a:gd name="T54" fmla="*/ 0 w 924"/>
                              <a:gd name="T55" fmla="*/ 456 h 912"/>
                              <a:gd name="T56" fmla="*/ 9 w 924"/>
                              <a:gd name="T57" fmla="*/ 537 h 912"/>
                              <a:gd name="T58" fmla="*/ 28 w 924"/>
                              <a:gd name="T59" fmla="*/ 616 h 912"/>
                              <a:gd name="T60" fmla="*/ 62 w 924"/>
                              <a:gd name="T61" fmla="*/ 686 h 912"/>
                              <a:gd name="T62" fmla="*/ 110 w 924"/>
                              <a:gd name="T63" fmla="*/ 751 h 912"/>
                              <a:gd name="T64" fmla="*/ 163 w 924"/>
                              <a:gd name="T65" fmla="*/ 805 h 912"/>
                              <a:gd name="T66" fmla="*/ 228 w 924"/>
                              <a:gd name="T67" fmla="*/ 850 h 912"/>
                              <a:gd name="T68" fmla="*/ 301 w 924"/>
                              <a:gd name="T69" fmla="*/ 883 h 912"/>
                              <a:gd name="T70" fmla="*/ 379 w 924"/>
                              <a:gd name="T71" fmla="*/ 906 h 912"/>
                              <a:gd name="T72" fmla="*/ 461 w 924"/>
                              <a:gd name="T73" fmla="*/ 912 h 91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924" h="912">
                                <a:moveTo>
                                  <a:pt x="461" y="912"/>
                                </a:moveTo>
                                <a:lnTo>
                                  <a:pt x="545" y="906"/>
                                </a:lnTo>
                                <a:lnTo>
                                  <a:pt x="624" y="883"/>
                                </a:lnTo>
                                <a:lnTo>
                                  <a:pt x="694" y="850"/>
                                </a:lnTo>
                                <a:lnTo>
                                  <a:pt x="759" y="805"/>
                                </a:lnTo>
                                <a:lnTo>
                                  <a:pt x="815" y="751"/>
                                </a:lnTo>
                                <a:lnTo>
                                  <a:pt x="863" y="686"/>
                                </a:lnTo>
                                <a:lnTo>
                                  <a:pt x="896" y="616"/>
                                </a:lnTo>
                                <a:lnTo>
                                  <a:pt x="916" y="537"/>
                                </a:lnTo>
                                <a:lnTo>
                                  <a:pt x="924" y="456"/>
                                </a:lnTo>
                                <a:lnTo>
                                  <a:pt x="916" y="374"/>
                                </a:lnTo>
                                <a:lnTo>
                                  <a:pt x="896" y="295"/>
                                </a:lnTo>
                                <a:lnTo>
                                  <a:pt x="863" y="225"/>
                                </a:lnTo>
                                <a:lnTo>
                                  <a:pt x="815" y="163"/>
                                </a:lnTo>
                                <a:lnTo>
                                  <a:pt x="759" y="107"/>
                                </a:lnTo>
                                <a:lnTo>
                                  <a:pt x="694" y="62"/>
                                </a:lnTo>
                                <a:lnTo>
                                  <a:pt x="624" y="28"/>
                                </a:lnTo>
                                <a:lnTo>
                                  <a:pt x="545" y="5"/>
                                </a:lnTo>
                                <a:lnTo>
                                  <a:pt x="461" y="0"/>
                                </a:lnTo>
                                <a:lnTo>
                                  <a:pt x="379" y="5"/>
                                </a:lnTo>
                                <a:lnTo>
                                  <a:pt x="301" y="28"/>
                                </a:lnTo>
                                <a:lnTo>
                                  <a:pt x="228" y="62"/>
                                </a:lnTo>
                                <a:lnTo>
                                  <a:pt x="163" y="107"/>
                                </a:lnTo>
                                <a:lnTo>
                                  <a:pt x="110" y="163"/>
                                </a:lnTo>
                                <a:lnTo>
                                  <a:pt x="62" y="225"/>
                                </a:lnTo>
                                <a:lnTo>
                                  <a:pt x="28" y="295"/>
                                </a:lnTo>
                                <a:lnTo>
                                  <a:pt x="9" y="374"/>
                                </a:lnTo>
                                <a:lnTo>
                                  <a:pt x="0" y="456"/>
                                </a:lnTo>
                                <a:lnTo>
                                  <a:pt x="9" y="537"/>
                                </a:lnTo>
                                <a:lnTo>
                                  <a:pt x="28" y="616"/>
                                </a:lnTo>
                                <a:lnTo>
                                  <a:pt x="62" y="686"/>
                                </a:lnTo>
                                <a:lnTo>
                                  <a:pt x="110" y="751"/>
                                </a:lnTo>
                                <a:lnTo>
                                  <a:pt x="163" y="805"/>
                                </a:lnTo>
                                <a:lnTo>
                                  <a:pt x="228" y="850"/>
                                </a:lnTo>
                                <a:lnTo>
                                  <a:pt x="301" y="883"/>
                                </a:lnTo>
                                <a:lnTo>
                                  <a:pt x="379" y="906"/>
                                </a:lnTo>
                                <a:lnTo>
                                  <a:pt x="461" y="912"/>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16" name="Freeform 615"/>
                        <wps:cNvSpPr>
                          <a:spLocks/>
                        </wps:cNvSpPr>
                        <wps:spPr bwMode="auto">
                          <a:xfrm>
                            <a:off x="601" y="898"/>
                            <a:ext cx="924" cy="912"/>
                          </a:xfrm>
                          <a:custGeom>
                            <a:avLst/>
                            <a:gdLst>
                              <a:gd name="T0" fmla="*/ 461 w 924"/>
                              <a:gd name="T1" fmla="*/ 912 h 912"/>
                              <a:gd name="T2" fmla="*/ 545 w 924"/>
                              <a:gd name="T3" fmla="*/ 906 h 912"/>
                              <a:gd name="T4" fmla="*/ 624 w 924"/>
                              <a:gd name="T5" fmla="*/ 883 h 912"/>
                              <a:gd name="T6" fmla="*/ 694 w 924"/>
                              <a:gd name="T7" fmla="*/ 850 h 912"/>
                              <a:gd name="T8" fmla="*/ 759 w 924"/>
                              <a:gd name="T9" fmla="*/ 805 h 912"/>
                              <a:gd name="T10" fmla="*/ 815 w 924"/>
                              <a:gd name="T11" fmla="*/ 751 h 912"/>
                              <a:gd name="T12" fmla="*/ 863 w 924"/>
                              <a:gd name="T13" fmla="*/ 686 h 912"/>
                              <a:gd name="T14" fmla="*/ 896 w 924"/>
                              <a:gd name="T15" fmla="*/ 616 h 912"/>
                              <a:gd name="T16" fmla="*/ 916 w 924"/>
                              <a:gd name="T17" fmla="*/ 537 h 912"/>
                              <a:gd name="T18" fmla="*/ 924 w 924"/>
                              <a:gd name="T19" fmla="*/ 456 h 912"/>
                              <a:gd name="T20" fmla="*/ 916 w 924"/>
                              <a:gd name="T21" fmla="*/ 374 h 912"/>
                              <a:gd name="T22" fmla="*/ 896 w 924"/>
                              <a:gd name="T23" fmla="*/ 295 h 912"/>
                              <a:gd name="T24" fmla="*/ 863 w 924"/>
                              <a:gd name="T25" fmla="*/ 225 h 912"/>
                              <a:gd name="T26" fmla="*/ 815 w 924"/>
                              <a:gd name="T27" fmla="*/ 163 h 912"/>
                              <a:gd name="T28" fmla="*/ 759 w 924"/>
                              <a:gd name="T29" fmla="*/ 107 h 912"/>
                              <a:gd name="T30" fmla="*/ 694 w 924"/>
                              <a:gd name="T31" fmla="*/ 62 h 912"/>
                              <a:gd name="T32" fmla="*/ 624 w 924"/>
                              <a:gd name="T33" fmla="*/ 28 h 912"/>
                              <a:gd name="T34" fmla="*/ 545 w 924"/>
                              <a:gd name="T35" fmla="*/ 5 h 912"/>
                              <a:gd name="T36" fmla="*/ 461 w 924"/>
                              <a:gd name="T37" fmla="*/ 0 h 912"/>
                              <a:gd name="T38" fmla="*/ 379 w 924"/>
                              <a:gd name="T39" fmla="*/ 5 h 912"/>
                              <a:gd name="T40" fmla="*/ 301 w 924"/>
                              <a:gd name="T41" fmla="*/ 28 h 912"/>
                              <a:gd name="T42" fmla="*/ 228 w 924"/>
                              <a:gd name="T43" fmla="*/ 62 h 912"/>
                              <a:gd name="T44" fmla="*/ 163 w 924"/>
                              <a:gd name="T45" fmla="*/ 107 h 912"/>
                              <a:gd name="T46" fmla="*/ 110 w 924"/>
                              <a:gd name="T47" fmla="*/ 163 h 912"/>
                              <a:gd name="T48" fmla="*/ 62 w 924"/>
                              <a:gd name="T49" fmla="*/ 225 h 912"/>
                              <a:gd name="T50" fmla="*/ 28 w 924"/>
                              <a:gd name="T51" fmla="*/ 295 h 912"/>
                              <a:gd name="T52" fmla="*/ 9 w 924"/>
                              <a:gd name="T53" fmla="*/ 374 h 912"/>
                              <a:gd name="T54" fmla="*/ 0 w 924"/>
                              <a:gd name="T55" fmla="*/ 456 h 912"/>
                              <a:gd name="T56" fmla="*/ 9 w 924"/>
                              <a:gd name="T57" fmla="*/ 537 h 912"/>
                              <a:gd name="T58" fmla="*/ 28 w 924"/>
                              <a:gd name="T59" fmla="*/ 616 h 912"/>
                              <a:gd name="T60" fmla="*/ 62 w 924"/>
                              <a:gd name="T61" fmla="*/ 686 h 912"/>
                              <a:gd name="T62" fmla="*/ 110 w 924"/>
                              <a:gd name="T63" fmla="*/ 751 h 912"/>
                              <a:gd name="T64" fmla="*/ 163 w 924"/>
                              <a:gd name="T65" fmla="*/ 805 h 912"/>
                              <a:gd name="T66" fmla="*/ 228 w 924"/>
                              <a:gd name="T67" fmla="*/ 850 h 912"/>
                              <a:gd name="T68" fmla="*/ 301 w 924"/>
                              <a:gd name="T69" fmla="*/ 883 h 912"/>
                              <a:gd name="T70" fmla="*/ 379 w 924"/>
                              <a:gd name="T71" fmla="*/ 906 h 912"/>
                              <a:gd name="T72" fmla="*/ 461 w 924"/>
                              <a:gd name="T73" fmla="*/ 912 h 91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924" h="912">
                                <a:moveTo>
                                  <a:pt x="461" y="912"/>
                                </a:moveTo>
                                <a:lnTo>
                                  <a:pt x="545" y="906"/>
                                </a:lnTo>
                                <a:lnTo>
                                  <a:pt x="624" y="883"/>
                                </a:lnTo>
                                <a:lnTo>
                                  <a:pt x="694" y="850"/>
                                </a:lnTo>
                                <a:lnTo>
                                  <a:pt x="759" y="805"/>
                                </a:lnTo>
                                <a:lnTo>
                                  <a:pt x="815" y="751"/>
                                </a:lnTo>
                                <a:lnTo>
                                  <a:pt x="863" y="686"/>
                                </a:lnTo>
                                <a:lnTo>
                                  <a:pt x="896" y="616"/>
                                </a:lnTo>
                                <a:lnTo>
                                  <a:pt x="916" y="537"/>
                                </a:lnTo>
                                <a:lnTo>
                                  <a:pt x="924" y="456"/>
                                </a:lnTo>
                                <a:lnTo>
                                  <a:pt x="916" y="374"/>
                                </a:lnTo>
                                <a:lnTo>
                                  <a:pt x="896" y="295"/>
                                </a:lnTo>
                                <a:lnTo>
                                  <a:pt x="863" y="225"/>
                                </a:lnTo>
                                <a:lnTo>
                                  <a:pt x="815" y="163"/>
                                </a:lnTo>
                                <a:lnTo>
                                  <a:pt x="759" y="107"/>
                                </a:lnTo>
                                <a:lnTo>
                                  <a:pt x="694" y="62"/>
                                </a:lnTo>
                                <a:lnTo>
                                  <a:pt x="624" y="28"/>
                                </a:lnTo>
                                <a:lnTo>
                                  <a:pt x="545" y="5"/>
                                </a:lnTo>
                                <a:lnTo>
                                  <a:pt x="461" y="0"/>
                                </a:lnTo>
                                <a:lnTo>
                                  <a:pt x="379" y="5"/>
                                </a:lnTo>
                                <a:lnTo>
                                  <a:pt x="301" y="28"/>
                                </a:lnTo>
                                <a:lnTo>
                                  <a:pt x="228" y="62"/>
                                </a:lnTo>
                                <a:lnTo>
                                  <a:pt x="163" y="107"/>
                                </a:lnTo>
                                <a:lnTo>
                                  <a:pt x="110" y="163"/>
                                </a:lnTo>
                                <a:lnTo>
                                  <a:pt x="62" y="225"/>
                                </a:lnTo>
                                <a:lnTo>
                                  <a:pt x="28" y="295"/>
                                </a:lnTo>
                                <a:lnTo>
                                  <a:pt x="9" y="374"/>
                                </a:lnTo>
                                <a:lnTo>
                                  <a:pt x="0" y="456"/>
                                </a:lnTo>
                                <a:lnTo>
                                  <a:pt x="9" y="537"/>
                                </a:lnTo>
                                <a:lnTo>
                                  <a:pt x="28" y="616"/>
                                </a:lnTo>
                                <a:lnTo>
                                  <a:pt x="62" y="686"/>
                                </a:lnTo>
                                <a:lnTo>
                                  <a:pt x="110" y="751"/>
                                </a:lnTo>
                                <a:lnTo>
                                  <a:pt x="163" y="805"/>
                                </a:lnTo>
                                <a:lnTo>
                                  <a:pt x="228" y="850"/>
                                </a:lnTo>
                                <a:lnTo>
                                  <a:pt x="301" y="883"/>
                                </a:lnTo>
                                <a:lnTo>
                                  <a:pt x="379" y="906"/>
                                </a:lnTo>
                                <a:lnTo>
                                  <a:pt x="461" y="912"/>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616"/>
                        <wps:cNvSpPr>
                          <a:spLocks/>
                        </wps:cNvSpPr>
                        <wps:spPr bwMode="auto">
                          <a:xfrm>
                            <a:off x="1747" y="1947"/>
                            <a:ext cx="90" cy="88"/>
                          </a:xfrm>
                          <a:custGeom>
                            <a:avLst/>
                            <a:gdLst>
                              <a:gd name="T0" fmla="*/ 45 w 90"/>
                              <a:gd name="T1" fmla="*/ 88 h 88"/>
                              <a:gd name="T2" fmla="*/ 56 w 90"/>
                              <a:gd name="T3" fmla="*/ 85 h 88"/>
                              <a:gd name="T4" fmla="*/ 68 w 90"/>
                              <a:gd name="T5" fmla="*/ 82 h 88"/>
                              <a:gd name="T6" fmla="*/ 76 w 90"/>
                              <a:gd name="T7" fmla="*/ 74 h 88"/>
                              <a:gd name="T8" fmla="*/ 84 w 90"/>
                              <a:gd name="T9" fmla="*/ 65 h 88"/>
                              <a:gd name="T10" fmla="*/ 87 w 90"/>
                              <a:gd name="T11" fmla="*/ 57 h 88"/>
                              <a:gd name="T12" fmla="*/ 90 w 90"/>
                              <a:gd name="T13" fmla="*/ 43 h 88"/>
                              <a:gd name="T14" fmla="*/ 87 w 90"/>
                              <a:gd name="T15" fmla="*/ 31 h 88"/>
                              <a:gd name="T16" fmla="*/ 84 w 90"/>
                              <a:gd name="T17" fmla="*/ 23 h 88"/>
                              <a:gd name="T18" fmla="*/ 76 w 90"/>
                              <a:gd name="T19" fmla="*/ 12 h 88"/>
                              <a:gd name="T20" fmla="*/ 68 w 90"/>
                              <a:gd name="T21" fmla="*/ 6 h 88"/>
                              <a:gd name="T22" fmla="*/ 56 w 90"/>
                              <a:gd name="T23" fmla="*/ 0 h 88"/>
                              <a:gd name="T24" fmla="*/ 45 w 90"/>
                              <a:gd name="T25" fmla="*/ 0 h 88"/>
                              <a:gd name="T26" fmla="*/ 34 w 90"/>
                              <a:gd name="T27" fmla="*/ 0 h 88"/>
                              <a:gd name="T28" fmla="*/ 23 w 90"/>
                              <a:gd name="T29" fmla="*/ 6 h 88"/>
                              <a:gd name="T30" fmla="*/ 14 w 90"/>
                              <a:gd name="T31" fmla="*/ 12 h 88"/>
                              <a:gd name="T32" fmla="*/ 9 w 90"/>
                              <a:gd name="T33" fmla="*/ 23 h 88"/>
                              <a:gd name="T34" fmla="*/ 3 w 90"/>
                              <a:gd name="T35" fmla="*/ 31 h 88"/>
                              <a:gd name="T36" fmla="*/ 0 w 90"/>
                              <a:gd name="T37" fmla="*/ 43 h 88"/>
                              <a:gd name="T38" fmla="*/ 3 w 90"/>
                              <a:gd name="T39" fmla="*/ 57 h 88"/>
                              <a:gd name="T40" fmla="*/ 9 w 90"/>
                              <a:gd name="T41" fmla="*/ 65 h 88"/>
                              <a:gd name="T42" fmla="*/ 14 w 90"/>
                              <a:gd name="T43" fmla="*/ 74 h 88"/>
                              <a:gd name="T44" fmla="*/ 23 w 90"/>
                              <a:gd name="T45" fmla="*/ 82 h 88"/>
                              <a:gd name="T46" fmla="*/ 34 w 90"/>
                              <a:gd name="T47" fmla="*/ 85 h 88"/>
                              <a:gd name="T48" fmla="*/ 45 w 90"/>
                              <a:gd name="T49" fmla="*/ 88 h 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8">
                                <a:moveTo>
                                  <a:pt x="45" y="88"/>
                                </a:moveTo>
                                <a:lnTo>
                                  <a:pt x="56" y="85"/>
                                </a:lnTo>
                                <a:lnTo>
                                  <a:pt x="68" y="82"/>
                                </a:lnTo>
                                <a:lnTo>
                                  <a:pt x="76" y="74"/>
                                </a:lnTo>
                                <a:lnTo>
                                  <a:pt x="84" y="65"/>
                                </a:lnTo>
                                <a:lnTo>
                                  <a:pt x="87" y="57"/>
                                </a:lnTo>
                                <a:lnTo>
                                  <a:pt x="90" y="43"/>
                                </a:lnTo>
                                <a:lnTo>
                                  <a:pt x="87" y="31"/>
                                </a:lnTo>
                                <a:lnTo>
                                  <a:pt x="84" y="23"/>
                                </a:lnTo>
                                <a:lnTo>
                                  <a:pt x="76" y="12"/>
                                </a:lnTo>
                                <a:lnTo>
                                  <a:pt x="68" y="6"/>
                                </a:lnTo>
                                <a:lnTo>
                                  <a:pt x="56" y="0"/>
                                </a:lnTo>
                                <a:lnTo>
                                  <a:pt x="45" y="0"/>
                                </a:lnTo>
                                <a:lnTo>
                                  <a:pt x="34" y="0"/>
                                </a:lnTo>
                                <a:lnTo>
                                  <a:pt x="23" y="6"/>
                                </a:lnTo>
                                <a:lnTo>
                                  <a:pt x="14" y="12"/>
                                </a:lnTo>
                                <a:lnTo>
                                  <a:pt x="9" y="23"/>
                                </a:lnTo>
                                <a:lnTo>
                                  <a:pt x="3" y="31"/>
                                </a:lnTo>
                                <a:lnTo>
                                  <a:pt x="0" y="43"/>
                                </a:lnTo>
                                <a:lnTo>
                                  <a:pt x="3" y="57"/>
                                </a:lnTo>
                                <a:lnTo>
                                  <a:pt x="9" y="65"/>
                                </a:lnTo>
                                <a:lnTo>
                                  <a:pt x="14" y="74"/>
                                </a:lnTo>
                                <a:lnTo>
                                  <a:pt x="23" y="82"/>
                                </a:lnTo>
                                <a:lnTo>
                                  <a:pt x="34" y="85"/>
                                </a:lnTo>
                                <a:lnTo>
                                  <a:pt x="45" y="8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617"/>
                        <wps:cNvSpPr>
                          <a:spLocks/>
                        </wps:cNvSpPr>
                        <wps:spPr bwMode="auto">
                          <a:xfrm>
                            <a:off x="1750" y="1742"/>
                            <a:ext cx="90" cy="90"/>
                          </a:xfrm>
                          <a:custGeom>
                            <a:avLst/>
                            <a:gdLst>
                              <a:gd name="T0" fmla="*/ 45 w 90"/>
                              <a:gd name="T1" fmla="*/ 90 h 90"/>
                              <a:gd name="T2" fmla="*/ 56 w 90"/>
                              <a:gd name="T3" fmla="*/ 87 h 90"/>
                              <a:gd name="T4" fmla="*/ 67 w 90"/>
                              <a:gd name="T5" fmla="*/ 82 h 90"/>
                              <a:gd name="T6" fmla="*/ 76 w 90"/>
                              <a:gd name="T7" fmla="*/ 76 h 90"/>
                              <a:gd name="T8" fmla="*/ 84 w 90"/>
                              <a:gd name="T9" fmla="*/ 68 h 90"/>
                              <a:gd name="T10" fmla="*/ 87 w 90"/>
                              <a:gd name="T11" fmla="*/ 56 h 90"/>
                              <a:gd name="T12" fmla="*/ 90 w 90"/>
                              <a:gd name="T13" fmla="*/ 45 h 90"/>
                              <a:gd name="T14" fmla="*/ 87 w 90"/>
                              <a:gd name="T15" fmla="*/ 34 h 90"/>
                              <a:gd name="T16" fmla="*/ 84 w 90"/>
                              <a:gd name="T17" fmla="*/ 23 h 90"/>
                              <a:gd name="T18" fmla="*/ 76 w 90"/>
                              <a:gd name="T19" fmla="*/ 14 h 90"/>
                              <a:gd name="T20" fmla="*/ 67 w 90"/>
                              <a:gd name="T21" fmla="*/ 8 h 90"/>
                              <a:gd name="T22" fmla="*/ 56 w 90"/>
                              <a:gd name="T23" fmla="*/ 3 h 90"/>
                              <a:gd name="T24" fmla="*/ 45 w 90"/>
                              <a:gd name="T25" fmla="*/ 0 h 90"/>
                              <a:gd name="T26" fmla="*/ 34 w 90"/>
                              <a:gd name="T27" fmla="*/ 3 h 90"/>
                              <a:gd name="T28" fmla="*/ 23 w 90"/>
                              <a:gd name="T29" fmla="*/ 8 h 90"/>
                              <a:gd name="T30" fmla="*/ 14 w 90"/>
                              <a:gd name="T31" fmla="*/ 14 h 90"/>
                              <a:gd name="T32" fmla="*/ 8 w 90"/>
                              <a:gd name="T33" fmla="*/ 23 h 90"/>
                              <a:gd name="T34" fmla="*/ 3 w 90"/>
                              <a:gd name="T35" fmla="*/ 34 h 90"/>
                              <a:gd name="T36" fmla="*/ 0 w 90"/>
                              <a:gd name="T37" fmla="*/ 45 h 90"/>
                              <a:gd name="T38" fmla="*/ 3 w 90"/>
                              <a:gd name="T39" fmla="*/ 56 h 90"/>
                              <a:gd name="T40" fmla="*/ 8 w 90"/>
                              <a:gd name="T41" fmla="*/ 68 h 90"/>
                              <a:gd name="T42" fmla="*/ 14 w 90"/>
                              <a:gd name="T43" fmla="*/ 76 h 90"/>
                              <a:gd name="T44" fmla="*/ 23 w 90"/>
                              <a:gd name="T45" fmla="*/ 82 h 90"/>
                              <a:gd name="T46" fmla="*/ 34 w 90"/>
                              <a:gd name="T47" fmla="*/ 87 h 90"/>
                              <a:gd name="T48" fmla="*/ 45 w 90"/>
                              <a:gd name="T49" fmla="*/ 90 h 9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90">
                                <a:moveTo>
                                  <a:pt x="45" y="90"/>
                                </a:moveTo>
                                <a:lnTo>
                                  <a:pt x="56" y="87"/>
                                </a:lnTo>
                                <a:lnTo>
                                  <a:pt x="67" y="82"/>
                                </a:lnTo>
                                <a:lnTo>
                                  <a:pt x="76" y="76"/>
                                </a:lnTo>
                                <a:lnTo>
                                  <a:pt x="84" y="68"/>
                                </a:lnTo>
                                <a:lnTo>
                                  <a:pt x="87" y="56"/>
                                </a:lnTo>
                                <a:lnTo>
                                  <a:pt x="90" y="45"/>
                                </a:lnTo>
                                <a:lnTo>
                                  <a:pt x="87" y="34"/>
                                </a:lnTo>
                                <a:lnTo>
                                  <a:pt x="84" y="23"/>
                                </a:lnTo>
                                <a:lnTo>
                                  <a:pt x="76" y="14"/>
                                </a:lnTo>
                                <a:lnTo>
                                  <a:pt x="67" y="8"/>
                                </a:lnTo>
                                <a:lnTo>
                                  <a:pt x="56" y="3"/>
                                </a:lnTo>
                                <a:lnTo>
                                  <a:pt x="45" y="0"/>
                                </a:lnTo>
                                <a:lnTo>
                                  <a:pt x="34" y="3"/>
                                </a:lnTo>
                                <a:lnTo>
                                  <a:pt x="23" y="8"/>
                                </a:lnTo>
                                <a:lnTo>
                                  <a:pt x="14" y="14"/>
                                </a:lnTo>
                                <a:lnTo>
                                  <a:pt x="8" y="23"/>
                                </a:lnTo>
                                <a:lnTo>
                                  <a:pt x="3" y="34"/>
                                </a:lnTo>
                                <a:lnTo>
                                  <a:pt x="0" y="45"/>
                                </a:lnTo>
                                <a:lnTo>
                                  <a:pt x="3" y="56"/>
                                </a:lnTo>
                                <a:lnTo>
                                  <a:pt x="8" y="68"/>
                                </a:lnTo>
                                <a:lnTo>
                                  <a:pt x="14" y="76"/>
                                </a:lnTo>
                                <a:lnTo>
                                  <a:pt x="23" y="82"/>
                                </a:lnTo>
                                <a:lnTo>
                                  <a:pt x="34" y="87"/>
                                </a:lnTo>
                                <a:lnTo>
                                  <a:pt x="45" y="9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618"/>
                        <wps:cNvSpPr>
                          <a:spLocks/>
                        </wps:cNvSpPr>
                        <wps:spPr bwMode="auto">
                          <a:xfrm>
                            <a:off x="1747" y="1846"/>
                            <a:ext cx="90" cy="87"/>
                          </a:xfrm>
                          <a:custGeom>
                            <a:avLst/>
                            <a:gdLst>
                              <a:gd name="T0" fmla="*/ 45 w 90"/>
                              <a:gd name="T1" fmla="*/ 87 h 87"/>
                              <a:gd name="T2" fmla="*/ 56 w 90"/>
                              <a:gd name="T3" fmla="*/ 85 h 87"/>
                              <a:gd name="T4" fmla="*/ 68 w 90"/>
                              <a:gd name="T5" fmla="*/ 82 h 87"/>
                              <a:gd name="T6" fmla="*/ 76 w 90"/>
                              <a:gd name="T7" fmla="*/ 73 h 87"/>
                              <a:gd name="T8" fmla="*/ 84 w 90"/>
                              <a:gd name="T9" fmla="*/ 65 h 87"/>
                              <a:gd name="T10" fmla="*/ 87 w 90"/>
                              <a:gd name="T11" fmla="*/ 54 h 87"/>
                              <a:gd name="T12" fmla="*/ 90 w 90"/>
                              <a:gd name="T13" fmla="*/ 42 h 87"/>
                              <a:gd name="T14" fmla="*/ 87 w 90"/>
                              <a:gd name="T15" fmla="*/ 31 h 87"/>
                              <a:gd name="T16" fmla="*/ 84 w 90"/>
                              <a:gd name="T17" fmla="*/ 20 h 87"/>
                              <a:gd name="T18" fmla="*/ 76 w 90"/>
                              <a:gd name="T19" fmla="*/ 11 h 87"/>
                              <a:gd name="T20" fmla="*/ 68 w 90"/>
                              <a:gd name="T21" fmla="*/ 6 h 87"/>
                              <a:gd name="T22" fmla="*/ 56 w 90"/>
                              <a:gd name="T23" fmla="*/ 0 h 87"/>
                              <a:gd name="T24" fmla="*/ 45 w 90"/>
                              <a:gd name="T25" fmla="*/ 0 h 87"/>
                              <a:gd name="T26" fmla="*/ 34 w 90"/>
                              <a:gd name="T27" fmla="*/ 0 h 87"/>
                              <a:gd name="T28" fmla="*/ 23 w 90"/>
                              <a:gd name="T29" fmla="*/ 6 h 87"/>
                              <a:gd name="T30" fmla="*/ 14 w 90"/>
                              <a:gd name="T31" fmla="*/ 11 h 87"/>
                              <a:gd name="T32" fmla="*/ 9 w 90"/>
                              <a:gd name="T33" fmla="*/ 20 h 87"/>
                              <a:gd name="T34" fmla="*/ 3 w 90"/>
                              <a:gd name="T35" fmla="*/ 31 h 87"/>
                              <a:gd name="T36" fmla="*/ 0 w 90"/>
                              <a:gd name="T37" fmla="*/ 42 h 87"/>
                              <a:gd name="T38" fmla="*/ 3 w 90"/>
                              <a:gd name="T39" fmla="*/ 54 h 87"/>
                              <a:gd name="T40" fmla="*/ 9 w 90"/>
                              <a:gd name="T41" fmla="*/ 65 h 87"/>
                              <a:gd name="T42" fmla="*/ 14 w 90"/>
                              <a:gd name="T43" fmla="*/ 73 h 87"/>
                              <a:gd name="T44" fmla="*/ 23 w 90"/>
                              <a:gd name="T45" fmla="*/ 82 h 87"/>
                              <a:gd name="T46" fmla="*/ 34 w 90"/>
                              <a:gd name="T47" fmla="*/ 85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5"/>
                                </a:lnTo>
                                <a:lnTo>
                                  <a:pt x="68" y="82"/>
                                </a:lnTo>
                                <a:lnTo>
                                  <a:pt x="76" y="73"/>
                                </a:lnTo>
                                <a:lnTo>
                                  <a:pt x="84" y="65"/>
                                </a:lnTo>
                                <a:lnTo>
                                  <a:pt x="87" y="54"/>
                                </a:lnTo>
                                <a:lnTo>
                                  <a:pt x="90" y="42"/>
                                </a:lnTo>
                                <a:lnTo>
                                  <a:pt x="87" y="31"/>
                                </a:lnTo>
                                <a:lnTo>
                                  <a:pt x="84" y="20"/>
                                </a:lnTo>
                                <a:lnTo>
                                  <a:pt x="76" y="11"/>
                                </a:lnTo>
                                <a:lnTo>
                                  <a:pt x="68" y="6"/>
                                </a:lnTo>
                                <a:lnTo>
                                  <a:pt x="56" y="0"/>
                                </a:lnTo>
                                <a:lnTo>
                                  <a:pt x="45" y="0"/>
                                </a:lnTo>
                                <a:lnTo>
                                  <a:pt x="34" y="0"/>
                                </a:lnTo>
                                <a:lnTo>
                                  <a:pt x="23" y="6"/>
                                </a:lnTo>
                                <a:lnTo>
                                  <a:pt x="14" y="11"/>
                                </a:lnTo>
                                <a:lnTo>
                                  <a:pt x="9" y="20"/>
                                </a:lnTo>
                                <a:lnTo>
                                  <a:pt x="3" y="31"/>
                                </a:lnTo>
                                <a:lnTo>
                                  <a:pt x="0" y="42"/>
                                </a:lnTo>
                                <a:lnTo>
                                  <a:pt x="3" y="54"/>
                                </a:lnTo>
                                <a:lnTo>
                                  <a:pt x="9" y="65"/>
                                </a:lnTo>
                                <a:lnTo>
                                  <a:pt x="14" y="73"/>
                                </a:lnTo>
                                <a:lnTo>
                                  <a:pt x="23" y="82"/>
                                </a:lnTo>
                                <a:lnTo>
                                  <a:pt x="34" y="85"/>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619"/>
                        <wps:cNvSpPr>
                          <a:spLocks/>
                        </wps:cNvSpPr>
                        <wps:spPr bwMode="auto">
                          <a:xfrm>
                            <a:off x="1750" y="2049"/>
                            <a:ext cx="90" cy="87"/>
                          </a:xfrm>
                          <a:custGeom>
                            <a:avLst/>
                            <a:gdLst>
                              <a:gd name="T0" fmla="*/ 45 w 90"/>
                              <a:gd name="T1" fmla="*/ 87 h 87"/>
                              <a:gd name="T2" fmla="*/ 56 w 90"/>
                              <a:gd name="T3" fmla="*/ 87 h 87"/>
                              <a:gd name="T4" fmla="*/ 67 w 90"/>
                              <a:gd name="T5" fmla="*/ 81 h 87"/>
                              <a:gd name="T6" fmla="*/ 76 w 90"/>
                              <a:gd name="T7" fmla="*/ 76 h 87"/>
                              <a:gd name="T8" fmla="*/ 84 w 90"/>
                              <a:gd name="T9" fmla="*/ 67 h 87"/>
                              <a:gd name="T10" fmla="*/ 87 w 90"/>
                              <a:gd name="T11" fmla="*/ 56 h 87"/>
                              <a:gd name="T12" fmla="*/ 90 w 90"/>
                              <a:gd name="T13" fmla="*/ 45 h 87"/>
                              <a:gd name="T14" fmla="*/ 87 w 90"/>
                              <a:gd name="T15" fmla="*/ 34 h 87"/>
                              <a:gd name="T16" fmla="*/ 84 w 90"/>
                              <a:gd name="T17" fmla="*/ 22 h 87"/>
                              <a:gd name="T18" fmla="*/ 76 w 90"/>
                              <a:gd name="T19" fmla="*/ 14 h 87"/>
                              <a:gd name="T20" fmla="*/ 67 w 90"/>
                              <a:gd name="T21" fmla="*/ 5 h 87"/>
                              <a:gd name="T22" fmla="*/ 56 w 90"/>
                              <a:gd name="T23" fmla="*/ 3 h 87"/>
                              <a:gd name="T24" fmla="*/ 45 w 90"/>
                              <a:gd name="T25" fmla="*/ 0 h 87"/>
                              <a:gd name="T26" fmla="*/ 34 w 90"/>
                              <a:gd name="T27" fmla="*/ 3 h 87"/>
                              <a:gd name="T28" fmla="*/ 23 w 90"/>
                              <a:gd name="T29" fmla="*/ 5 h 87"/>
                              <a:gd name="T30" fmla="*/ 14 w 90"/>
                              <a:gd name="T31" fmla="*/ 14 h 87"/>
                              <a:gd name="T32" fmla="*/ 8 w 90"/>
                              <a:gd name="T33" fmla="*/ 22 h 87"/>
                              <a:gd name="T34" fmla="*/ 3 w 90"/>
                              <a:gd name="T35" fmla="*/ 34 h 87"/>
                              <a:gd name="T36" fmla="*/ 0 w 90"/>
                              <a:gd name="T37" fmla="*/ 45 h 87"/>
                              <a:gd name="T38" fmla="*/ 3 w 90"/>
                              <a:gd name="T39" fmla="*/ 56 h 87"/>
                              <a:gd name="T40" fmla="*/ 8 w 90"/>
                              <a:gd name="T41" fmla="*/ 67 h 87"/>
                              <a:gd name="T42" fmla="*/ 14 w 90"/>
                              <a:gd name="T43" fmla="*/ 76 h 87"/>
                              <a:gd name="T44" fmla="*/ 23 w 90"/>
                              <a:gd name="T45" fmla="*/ 81 h 87"/>
                              <a:gd name="T46" fmla="*/ 34 w 90"/>
                              <a:gd name="T47" fmla="*/ 87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7"/>
                                </a:lnTo>
                                <a:lnTo>
                                  <a:pt x="67" y="81"/>
                                </a:lnTo>
                                <a:lnTo>
                                  <a:pt x="76" y="76"/>
                                </a:lnTo>
                                <a:lnTo>
                                  <a:pt x="84" y="67"/>
                                </a:lnTo>
                                <a:lnTo>
                                  <a:pt x="87" y="56"/>
                                </a:lnTo>
                                <a:lnTo>
                                  <a:pt x="90" y="45"/>
                                </a:lnTo>
                                <a:lnTo>
                                  <a:pt x="87" y="34"/>
                                </a:lnTo>
                                <a:lnTo>
                                  <a:pt x="84" y="22"/>
                                </a:lnTo>
                                <a:lnTo>
                                  <a:pt x="76" y="14"/>
                                </a:lnTo>
                                <a:lnTo>
                                  <a:pt x="67" y="5"/>
                                </a:lnTo>
                                <a:lnTo>
                                  <a:pt x="56" y="3"/>
                                </a:lnTo>
                                <a:lnTo>
                                  <a:pt x="45" y="0"/>
                                </a:lnTo>
                                <a:lnTo>
                                  <a:pt x="34" y="3"/>
                                </a:lnTo>
                                <a:lnTo>
                                  <a:pt x="23" y="5"/>
                                </a:lnTo>
                                <a:lnTo>
                                  <a:pt x="14" y="14"/>
                                </a:lnTo>
                                <a:lnTo>
                                  <a:pt x="8" y="22"/>
                                </a:lnTo>
                                <a:lnTo>
                                  <a:pt x="3" y="34"/>
                                </a:lnTo>
                                <a:lnTo>
                                  <a:pt x="0" y="45"/>
                                </a:lnTo>
                                <a:lnTo>
                                  <a:pt x="3" y="56"/>
                                </a:lnTo>
                                <a:lnTo>
                                  <a:pt x="8" y="67"/>
                                </a:lnTo>
                                <a:lnTo>
                                  <a:pt x="14" y="76"/>
                                </a:lnTo>
                                <a:lnTo>
                                  <a:pt x="23" y="81"/>
                                </a:lnTo>
                                <a:lnTo>
                                  <a:pt x="34" y="87"/>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620"/>
                        <wps:cNvCnPr>
                          <a:cxnSpLocks/>
                        </wps:cNvCnPr>
                        <wps:spPr bwMode="auto">
                          <a:xfrm flipH="1">
                            <a:off x="1567" y="2246"/>
                            <a:ext cx="748"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2" name="Line 621"/>
                        <wps:cNvCnPr>
                          <a:cxnSpLocks/>
                        </wps:cNvCnPr>
                        <wps:spPr bwMode="auto">
                          <a:xfrm flipV="1">
                            <a:off x="2185" y="2249"/>
                            <a:ext cx="127" cy="12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3" name="Line 622"/>
                        <wps:cNvCnPr>
                          <a:cxnSpLocks/>
                        </wps:cNvCnPr>
                        <wps:spPr bwMode="auto">
                          <a:xfrm flipV="1">
                            <a:off x="2118"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4" name="Line 623"/>
                        <wps:cNvCnPr>
                          <a:cxnSpLocks/>
                        </wps:cNvCnPr>
                        <wps:spPr bwMode="auto">
                          <a:xfrm flipV="1">
                            <a:off x="2053" y="2246"/>
                            <a:ext cx="130"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5" name="Line 624"/>
                        <wps:cNvCnPr>
                          <a:cxnSpLocks/>
                        </wps:cNvCnPr>
                        <wps:spPr bwMode="auto">
                          <a:xfrm flipV="1">
                            <a:off x="1992"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6" name="Line 625"/>
                        <wps:cNvCnPr>
                          <a:cxnSpLocks/>
                        </wps:cNvCnPr>
                        <wps:spPr bwMode="auto">
                          <a:xfrm flipV="1">
                            <a:off x="1933"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7" name="Line 626"/>
                        <wps:cNvCnPr>
                          <a:cxnSpLocks/>
                        </wps:cNvCnPr>
                        <wps:spPr bwMode="auto">
                          <a:xfrm flipV="1">
                            <a:off x="1874"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8" name="Line 627"/>
                        <wps:cNvCnPr>
                          <a:cxnSpLocks/>
                        </wps:cNvCnPr>
                        <wps:spPr bwMode="auto">
                          <a:xfrm flipV="1">
                            <a:off x="1812"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9" name="Line 628"/>
                        <wps:cNvCnPr>
                          <a:cxnSpLocks/>
                        </wps:cNvCnPr>
                        <wps:spPr bwMode="auto">
                          <a:xfrm flipV="1">
                            <a:off x="1747"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0" name="Line 629"/>
                        <wps:cNvCnPr>
                          <a:cxnSpLocks/>
                        </wps:cNvCnPr>
                        <wps:spPr bwMode="auto">
                          <a:xfrm flipV="1">
                            <a:off x="1677"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1" name="Line 630"/>
                        <wps:cNvCnPr>
                          <a:cxnSpLocks/>
                        </wps:cNvCnPr>
                        <wps:spPr bwMode="auto">
                          <a:xfrm flipV="1">
                            <a:off x="1612" y="2246"/>
                            <a:ext cx="130"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2" name="Line 631"/>
                        <wps:cNvCnPr>
                          <a:cxnSpLocks/>
                        </wps:cNvCnPr>
                        <wps:spPr bwMode="auto">
                          <a:xfrm flipV="1">
                            <a:off x="1551" y="2246"/>
                            <a:ext cx="126"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3" name="Line 632"/>
                        <wps:cNvCnPr>
                          <a:cxnSpLocks/>
                        </wps:cNvCnPr>
                        <wps:spPr bwMode="auto">
                          <a:xfrm flipV="1">
                            <a:off x="1492" y="2246"/>
                            <a:ext cx="129" cy="12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4" name="Line 633"/>
                        <wps:cNvCnPr>
                          <a:cxnSpLocks/>
                        </wps:cNvCnPr>
                        <wps:spPr bwMode="auto">
                          <a:xfrm flipV="1">
                            <a:off x="1438" y="2246"/>
                            <a:ext cx="127" cy="12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5" name="Freeform 634"/>
                        <wps:cNvSpPr>
                          <a:spLocks/>
                        </wps:cNvSpPr>
                        <wps:spPr bwMode="auto">
                          <a:xfrm>
                            <a:off x="1747" y="796"/>
                            <a:ext cx="87" cy="88"/>
                          </a:xfrm>
                          <a:custGeom>
                            <a:avLst/>
                            <a:gdLst>
                              <a:gd name="T0" fmla="*/ 42 w 87"/>
                              <a:gd name="T1" fmla="*/ 88 h 88"/>
                              <a:gd name="T2" fmla="*/ 56 w 87"/>
                              <a:gd name="T3" fmla="*/ 85 h 88"/>
                              <a:gd name="T4" fmla="*/ 65 w 87"/>
                              <a:gd name="T5" fmla="*/ 82 h 88"/>
                              <a:gd name="T6" fmla="*/ 76 w 87"/>
                              <a:gd name="T7" fmla="*/ 74 h 88"/>
                              <a:gd name="T8" fmla="*/ 82 w 87"/>
                              <a:gd name="T9" fmla="*/ 65 h 88"/>
                              <a:gd name="T10" fmla="*/ 87 w 87"/>
                              <a:gd name="T11" fmla="*/ 54 h 88"/>
                              <a:gd name="T12" fmla="*/ 87 w 87"/>
                              <a:gd name="T13" fmla="*/ 43 h 88"/>
                              <a:gd name="T14" fmla="*/ 87 w 87"/>
                              <a:gd name="T15" fmla="*/ 31 h 88"/>
                              <a:gd name="T16" fmla="*/ 82 w 87"/>
                              <a:gd name="T17" fmla="*/ 20 h 88"/>
                              <a:gd name="T18" fmla="*/ 76 w 87"/>
                              <a:gd name="T19" fmla="*/ 12 h 88"/>
                              <a:gd name="T20" fmla="*/ 65 w 87"/>
                              <a:gd name="T21" fmla="*/ 6 h 88"/>
                              <a:gd name="T22" fmla="*/ 56 w 87"/>
                              <a:gd name="T23" fmla="*/ 0 h 88"/>
                              <a:gd name="T24" fmla="*/ 42 w 87"/>
                              <a:gd name="T25" fmla="*/ 0 h 88"/>
                              <a:gd name="T26" fmla="*/ 31 w 87"/>
                              <a:gd name="T27" fmla="*/ 0 h 88"/>
                              <a:gd name="T28" fmla="*/ 20 w 87"/>
                              <a:gd name="T29" fmla="*/ 6 h 88"/>
                              <a:gd name="T30" fmla="*/ 11 w 87"/>
                              <a:gd name="T31" fmla="*/ 12 h 88"/>
                              <a:gd name="T32" fmla="*/ 6 w 87"/>
                              <a:gd name="T33" fmla="*/ 20 h 88"/>
                              <a:gd name="T34" fmla="*/ 0 w 87"/>
                              <a:gd name="T35" fmla="*/ 31 h 88"/>
                              <a:gd name="T36" fmla="*/ 0 w 87"/>
                              <a:gd name="T37" fmla="*/ 43 h 88"/>
                              <a:gd name="T38" fmla="*/ 0 w 87"/>
                              <a:gd name="T39" fmla="*/ 54 h 88"/>
                              <a:gd name="T40" fmla="*/ 6 w 87"/>
                              <a:gd name="T41" fmla="*/ 65 h 88"/>
                              <a:gd name="T42" fmla="*/ 11 w 87"/>
                              <a:gd name="T43" fmla="*/ 74 h 88"/>
                              <a:gd name="T44" fmla="*/ 20 w 87"/>
                              <a:gd name="T45" fmla="*/ 82 h 88"/>
                              <a:gd name="T46" fmla="*/ 31 w 87"/>
                              <a:gd name="T47" fmla="*/ 85 h 88"/>
                              <a:gd name="T48" fmla="*/ 42 w 87"/>
                              <a:gd name="T49" fmla="*/ 88 h 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 h="88">
                                <a:moveTo>
                                  <a:pt x="42" y="88"/>
                                </a:moveTo>
                                <a:lnTo>
                                  <a:pt x="56" y="85"/>
                                </a:lnTo>
                                <a:lnTo>
                                  <a:pt x="65" y="82"/>
                                </a:lnTo>
                                <a:lnTo>
                                  <a:pt x="76" y="74"/>
                                </a:lnTo>
                                <a:lnTo>
                                  <a:pt x="82" y="65"/>
                                </a:lnTo>
                                <a:lnTo>
                                  <a:pt x="87" y="54"/>
                                </a:lnTo>
                                <a:lnTo>
                                  <a:pt x="87" y="43"/>
                                </a:lnTo>
                                <a:lnTo>
                                  <a:pt x="87" y="31"/>
                                </a:lnTo>
                                <a:lnTo>
                                  <a:pt x="82" y="20"/>
                                </a:lnTo>
                                <a:lnTo>
                                  <a:pt x="76" y="12"/>
                                </a:lnTo>
                                <a:lnTo>
                                  <a:pt x="65" y="6"/>
                                </a:lnTo>
                                <a:lnTo>
                                  <a:pt x="56" y="0"/>
                                </a:lnTo>
                                <a:lnTo>
                                  <a:pt x="42" y="0"/>
                                </a:lnTo>
                                <a:lnTo>
                                  <a:pt x="31" y="0"/>
                                </a:lnTo>
                                <a:lnTo>
                                  <a:pt x="20" y="6"/>
                                </a:lnTo>
                                <a:lnTo>
                                  <a:pt x="11" y="12"/>
                                </a:lnTo>
                                <a:lnTo>
                                  <a:pt x="6" y="20"/>
                                </a:lnTo>
                                <a:lnTo>
                                  <a:pt x="0" y="31"/>
                                </a:lnTo>
                                <a:lnTo>
                                  <a:pt x="0" y="43"/>
                                </a:lnTo>
                                <a:lnTo>
                                  <a:pt x="0" y="54"/>
                                </a:lnTo>
                                <a:lnTo>
                                  <a:pt x="6" y="65"/>
                                </a:lnTo>
                                <a:lnTo>
                                  <a:pt x="11" y="74"/>
                                </a:lnTo>
                                <a:lnTo>
                                  <a:pt x="20" y="82"/>
                                </a:lnTo>
                                <a:lnTo>
                                  <a:pt x="31" y="85"/>
                                </a:lnTo>
                                <a:lnTo>
                                  <a:pt x="42" y="8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635"/>
                        <wps:cNvCnPr>
                          <a:cxnSpLocks/>
                        </wps:cNvCnPr>
                        <wps:spPr bwMode="auto">
                          <a:xfrm>
                            <a:off x="1497" y="504"/>
                            <a:ext cx="747"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7" name="Line 636"/>
                        <wps:cNvCnPr>
                          <a:cxnSpLocks/>
                        </wps:cNvCnPr>
                        <wps:spPr bwMode="auto">
                          <a:xfrm flipH="1">
                            <a:off x="1500"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8" name="Line 637"/>
                        <wps:cNvCnPr>
                          <a:cxnSpLocks/>
                        </wps:cNvCnPr>
                        <wps:spPr bwMode="auto">
                          <a:xfrm flipH="1">
                            <a:off x="1565"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9" name="Line 638"/>
                        <wps:cNvCnPr>
                          <a:cxnSpLocks/>
                        </wps:cNvCnPr>
                        <wps:spPr bwMode="auto">
                          <a:xfrm flipH="1">
                            <a:off x="1629"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0" name="Line 639"/>
                        <wps:cNvCnPr>
                          <a:cxnSpLocks/>
                        </wps:cNvCnPr>
                        <wps:spPr bwMode="auto">
                          <a:xfrm flipH="1">
                            <a:off x="169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1" name="Line 640"/>
                        <wps:cNvCnPr>
                          <a:cxnSpLocks/>
                        </wps:cNvCnPr>
                        <wps:spPr bwMode="auto">
                          <a:xfrm flipH="1">
                            <a:off x="1750"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2" name="Line 641"/>
                        <wps:cNvCnPr>
                          <a:cxnSpLocks/>
                        </wps:cNvCnPr>
                        <wps:spPr bwMode="auto">
                          <a:xfrm flipH="1">
                            <a:off x="1809"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3" name="Line 642"/>
                        <wps:cNvCnPr>
                          <a:cxnSpLocks/>
                        </wps:cNvCnPr>
                        <wps:spPr bwMode="auto">
                          <a:xfrm flipH="1">
                            <a:off x="187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4" name="Line 643"/>
                        <wps:cNvCnPr>
                          <a:cxnSpLocks/>
                        </wps:cNvCnPr>
                        <wps:spPr bwMode="auto">
                          <a:xfrm flipH="1">
                            <a:off x="1935" y="377"/>
                            <a:ext cx="130"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5" name="Line 644"/>
                        <wps:cNvCnPr>
                          <a:cxnSpLocks/>
                        </wps:cNvCnPr>
                        <wps:spPr bwMode="auto">
                          <a:xfrm flipH="1">
                            <a:off x="2006"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6" name="Line 645"/>
                        <wps:cNvCnPr>
                          <a:cxnSpLocks/>
                        </wps:cNvCnPr>
                        <wps:spPr bwMode="auto">
                          <a:xfrm flipH="1">
                            <a:off x="2070"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7" name="Line 646"/>
                        <wps:cNvCnPr>
                          <a:cxnSpLocks/>
                        </wps:cNvCnPr>
                        <wps:spPr bwMode="auto">
                          <a:xfrm flipH="1">
                            <a:off x="2135"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8" name="Line 647"/>
                        <wps:cNvCnPr>
                          <a:cxnSpLocks/>
                        </wps:cNvCnPr>
                        <wps:spPr bwMode="auto">
                          <a:xfrm flipH="1">
                            <a:off x="219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9" name="Line 648"/>
                        <wps:cNvCnPr>
                          <a:cxnSpLocks/>
                        </wps:cNvCnPr>
                        <wps:spPr bwMode="auto">
                          <a:xfrm flipH="1">
                            <a:off x="2247" y="377"/>
                            <a:ext cx="127"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0" name="Freeform 649"/>
                        <wps:cNvSpPr>
                          <a:spLocks/>
                        </wps:cNvSpPr>
                        <wps:spPr bwMode="auto">
                          <a:xfrm>
                            <a:off x="1747" y="591"/>
                            <a:ext cx="90" cy="87"/>
                          </a:xfrm>
                          <a:custGeom>
                            <a:avLst/>
                            <a:gdLst>
                              <a:gd name="T0" fmla="*/ 45 w 90"/>
                              <a:gd name="T1" fmla="*/ 87 h 87"/>
                              <a:gd name="T2" fmla="*/ 56 w 90"/>
                              <a:gd name="T3" fmla="*/ 87 h 87"/>
                              <a:gd name="T4" fmla="*/ 68 w 90"/>
                              <a:gd name="T5" fmla="*/ 82 h 87"/>
                              <a:gd name="T6" fmla="*/ 76 w 90"/>
                              <a:gd name="T7" fmla="*/ 76 h 87"/>
                              <a:gd name="T8" fmla="*/ 84 w 90"/>
                              <a:gd name="T9" fmla="*/ 68 h 87"/>
                              <a:gd name="T10" fmla="*/ 87 w 90"/>
                              <a:gd name="T11" fmla="*/ 56 h 87"/>
                              <a:gd name="T12" fmla="*/ 90 w 90"/>
                              <a:gd name="T13" fmla="*/ 45 h 87"/>
                              <a:gd name="T14" fmla="*/ 87 w 90"/>
                              <a:gd name="T15" fmla="*/ 34 h 87"/>
                              <a:gd name="T16" fmla="*/ 84 w 90"/>
                              <a:gd name="T17" fmla="*/ 23 h 87"/>
                              <a:gd name="T18" fmla="*/ 76 w 90"/>
                              <a:gd name="T19" fmla="*/ 14 h 87"/>
                              <a:gd name="T20" fmla="*/ 68 w 90"/>
                              <a:gd name="T21" fmla="*/ 6 h 87"/>
                              <a:gd name="T22" fmla="*/ 56 w 90"/>
                              <a:gd name="T23" fmla="*/ 3 h 87"/>
                              <a:gd name="T24" fmla="*/ 45 w 90"/>
                              <a:gd name="T25" fmla="*/ 0 h 87"/>
                              <a:gd name="T26" fmla="*/ 34 w 90"/>
                              <a:gd name="T27" fmla="*/ 3 h 87"/>
                              <a:gd name="T28" fmla="*/ 23 w 90"/>
                              <a:gd name="T29" fmla="*/ 6 h 87"/>
                              <a:gd name="T30" fmla="*/ 14 w 90"/>
                              <a:gd name="T31" fmla="*/ 14 h 87"/>
                              <a:gd name="T32" fmla="*/ 9 w 90"/>
                              <a:gd name="T33" fmla="*/ 23 h 87"/>
                              <a:gd name="T34" fmla="*/ 3 w 90"/>
                              <a:gd name="T35" fmla="*/ 34 h 87"/>
                              <a:gd name="T36" fmla="*/ 0 w 90"/>
                              <a:gd name="T37" fmla="*/ 45 h 87"/>
                              <a:gd name="T38" fmla="*/ 3 w 90"/>
                              <a:gd name="T39" fmla="*/ 56 h 87"/>
                              <a:gd name="T40" fmla="*/ 9 w 90"/>
                              <a:gd name="T41" fmla="*/ 68 h 87"/>
                              <a:gd name="T42" fmla="*/ 14 w 90"/>
                              <a:gd name="T43" fmla="*/ 76 h 87"/>
                              <a:gd name="T44" fmla="*/ 23 w 90"/>
                              <a:gd name="T45" fmla="*/ 82 h 87"/>
                              <a:gd name="T46" fmla="*/ 34 w 90"/>
                              <a:gd name="T47" fmla="*/ 87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7"/>
                                </a:lnTo>
                                <a:lnTo>
                                  <a:pt x="68" y="82"/>
                                </a:lnTo>
                                <a:lnTo>
                                  <a:pt x="76" y="76"/>
                                </a:lnTo>
                                <a:lnTo>
                                  <a:pt x="84" y="68"/>
                                </a:lnTo>
                                <a:lnTo>
                                  <a:pt x="87" y="56"/>
                                </a:lnTo>
                                <a:lnTo>
                                  <a:pt x="90" y="45"/>
                                </a:lnTo>
                                <a:lnTo>
                                  <a:pt x="87" y="34"/>
                                </a:lnTo>
                                <a:lnTo>
                                  <a:pt x="84" y="23"/>
                                </a:lnTo>
                                <a:lnTo>
                                  <a:pt x="76" y="14"/>
                                </a:lnTo>
                                <a:lnTo>
                                  <a:pt x="68" y="6"/>
                                </a:lnTo>
                                <a:lnTo>
                                  <a:pt x="56" y="3"/>
                                </a:lnTo>
                                <a:lnTo>
                                  <a:pt x="45" y="0"/>
                                </a:lnTo>
                                <a:lnTo>
                                  <a:pt x="34" y="3"/>
                                </a:lnTo>
                                <a:lnTo>
                                  <a:pt x="23" y="6"/>
                                </a:lnTo>
                                <a:lnTo>
                                  <a:pt x="14" y="14"/>
                                </a:lnTo>
                                <a:lnTo>
                                  <a:pt x="9" y="23"/>
                                </a:lnTo>
                                <a:lnTo>
                                  <a:pt x="3" y="34"/>
                                </a:lnTo>
                                <a:lnTo>
                                  <a:pt x="0" y="45"/>
                                </a:lnTo>
                                <a:lnTo>
                                  <a:pt x="3" y="56"/>
                                </a:lnTo>
                                <a:lnTo>
                                  <a:pt x="9" y="68"/>
                                </a:lnTo>
                                <a:lnTo>
                                  <a:pt x="14" y="76"/>
                                </a:lnTo>
                                <a:lnTo>
                                  <a:pt x="23" y="82"/>
                                </a:lnTo>
                                <a:lnTo>
                                  <a:pt x="34" y="87"/>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650"/>
                        <wps:cNvSpPr>
                          <a:spLocks/>
                        </wps:cNvSpPr>
                        <wps:spPr bwMode="auto">
                          <a:xfrm>
                            <a:off x="1747" y="692"/>
                            <a:ext cx="87" cy="90"/>
                          </a:xfrm>
                          <a:custGeom>
                            <a:avLst/>
                            <a:gdLst>
                              <a:gd name="T0" fmla="*/ 42 w 87"/>
                              <a:gd name="T1" fmla="*/ 90 h 90"/>
                              <a:gd name="T2" fmla="*/ 56 w 87"/>
                              <a:gd name="T3" fmla="*/ 88 h 90"/>
                              <a:gd name="T4" fmla="*/ 65 w 87"/>
                              <a:gd name="T5" fmla="*/ 82 h 90"/>
                              <a:gd name="T6" fmla="*/ 76 w 87"/>
                              <a:gd name="T7" fmla="*/ 76 h 90"/>
                              <a:gd name="T8" fmla="*/ 82 w 87"/>
                              <a:gd name="T9" fmla="*/ 68 h 90"/>
                              <a:gd name="T10" fmla="*/ 87 w 87"/>
                              <a:gd name="T11" fmla="*/ 57 h 90"/>
                              <a:gd name="T12" fmla="*/ 87 w 87"/>
                              <a:gd name="T13" fmla="*/ 45 h 90"/>
                              <a:gd name="T14" fmla="*/ 87 w 87"/>
                              <a:gd name="T15" fmla="*/ 34 h 90"/>
                              <a:gd name="T16" fmla="*/ 82 w 87"/>
                              <a:gd name="T17" fmla="*/ 23 h 90"/>
                              <a:gd name="T18" fmla="*/ 76 w 87"/>
                              <a:gd name="T19" fmla="*/ 14 h 90"/>
                              <a:gd name="T20" fmla="*/ 65 w 87"/>
                              <a:gd name="T21" fmla="*/ 9 h 90"/>
                              <a:gd name="T22" fmla="*/ 56 w 87"/>
                              <a:gd name="T23" fmla="*/ 3 h 90"/>
                              <a:gd name="T24" fmla="*/ 42 w 87"/>
                              <a:gd name="T25" fmla="*/ 0 h 90"/>
                              <a:gd name="T26" fmla="*/ 31 w 87"/>
                              <a:gd name="T27" fmla="*/ 3 h 90"/>
                              <a:gd name="T28" fmla="*/ 20 w 87"/>
                              <a:gd name="T29" fmla="*/ 9 h 90"/>
                              <a:gd name="T30" fmla="*/ 11 w 87"/>
                              <a:gd name="T31" fmla="*/ 14 h 90"/>
                              <a:gd name="T32" fmla="*/ 6 w 87"/>
                              <a:gd name="T33" fmla="*/ 23 h 90"/>
                              <a:gd name="T34" fmla="*/ 0 w 87"/>
                              <a:gd name="T35" fmla="*/ 34 h 90"/>
                              <a:gd name="T36" fmla="*/ 0 w 87"/>
                              <a:gd name="T37" fmla="*/ 45 h 90"/>
                              <a:gd name="T38" fmla="*/ 0 w 87"/>
                              <a:gd name="T39" fmla="*/ 57 h 90"/>
                              <a:gd name="T40" fmla="*/ 6 w 87"/>
                              <a:gd name="T41" fmla="*/ 68 h 90"/>
                              <a:gd name="T42" fmla="*/ 11 w 87"/>
                              <a:gd name="T43" fmla="*/ 76 h 90"/>
                              <a:gd name="T44" fmla="*/ 20 w 87"/>
                              <a:gd name="T45" fmla="*/ 82 h 90"/>
                              <a:gd name="T46" fmla="*/ 31 w 87"/>
                              <a:gd name="T47" fmla="*/ 88 h 90"/>
                              <a:gd name="T48" fmla="*/ 42 w 87"/>
                              <a:gd name="T49" fmla="*/ 90 h 9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 h="90">
                                <a:moveTo>
                                  <a:pt x="42" y="90"/>
                                </a:moveTo>
                                <a:lnTo>
                                  <a:pt x="56" y="88"/>
                                </a:lnTo>
                                <a:lnTo>
                                  <a:pt x="65" y="82"/>
                                </a:lnTo>
                                <a:lnTo>
                                  <a:pt x="76" y="76"/>
                                </a:lnTo>
                                <a:lnTo>
                                  <a:pt x="82" y="68"/>
                                </a:lnTo>
                                <a:lnTo>
                                  <a:pt x="87" y="57"/>
                                </a:lnTo>
                                <a:lnTo>
                                  <a:pt x="87" y="45"/>
                                </a:lnTo>
                                <a:lnTo>
                                  <a:pt x="87" y="34"/>
                                </a:lnTo>
                                <a:lnTo>
                                  <a:pt x="82" y="23"/>
                                </a:lnTo>
                                <a:lnTo>
                                  <a:pt x="76" y="14"/>
                                </a:lnTo>
                                <a:lnTo>
                                  <a:pt x="65" y="9"/>
                                </a:lnTo>
                                <a:lnTo>
                                  <a:pt x="56" y="3"/>
                                </a:lnTo>
                                <a:lnTo>
                                  <a:pt x="42" y="0"/>
                                </a:lnTo>
                                <a:lnTo>
                                  <a:pt x="31" y="3"/>
                                </a:lnTo>
                                <a:lnTo>
                                  <a:pt x="20" y="9"/>
                                </a:lnTo>
                                <a:lnTo>
                                  <a:pt x="11" y="14"/>
                                </a:lnTo>
                                <a:lnTo>
                                  <a:pt x="6" y="23"/>
                                </a:lnTo>
                                <a:lnTo>
                                  <a:pt x="0" y="34"/>
                                </a:lnTo>
                                <a:lnTo>
                                  <a:pt x="0" y="45"/>
                                </a:lnTo>
                                <a:lnTo>
                                  <a:pt x="0" y="57"/>
                                </a:lnTo>
                                <a:lnTo>
                                  <a:pt x="6" y="68"/>
                                </a:lnTo>
                                <a:lnTo>
                                  <a:pt x="11" y="76"/>
                                </a:lnTo>
                                <a:lnTo>
                                  <a:pt x="20" y="82"/>
                                </a:lnTo>
                                <a:lnTo>
                                  <a:pt x="31" y="88"/>
                                </a:lnTo>
                                <a:lnTo>
                                  <a:pt x="42" y="9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651"/>
                        <wps:cNvSpPr>
                          <a:spLocks/>
                        </wps:cNvSpPr>
                        <wps:spPr bwMode="auto">
                          <a:xfrm>
                            <a:off x="1747" y="898"/>
                            <a:ext cx="90" cy="87"/>
                          </a:xfrm>
                          <a:custGeom>
                            <a:avLst/>
                            <a:gdLst>
                              <a:gd name="T0" fmla="*/ 45 w 90"/>
                              <a:gd name="T1" fmla="*/ 87 h 87"/>
                              <a:gd name="T2" fmla="*/ 56 w 90"/>
                              <a:gd name="T3" fmla="*/ 84 h 87"/>
                              <a:gd name="T4" fmla="*/ 68 w 90"/>
                              <a:gd name="T5" fmla="*/ 81 h 87"/>
                              <a:gd name="T6" fmla="*/ 76 w 90"/>
                              <a:gd name="T7" fmla="*/ 73 h 87"/>
                              <a:gd name="T8" fmla="*/ 84 w 90"/>
                              <a:gd name="T9" fmla="*/ 64 h 87"/>
                              <a:gd name="T10" fmla="*/ 87 w 90"/>
                              <a:gd name="T11" fmla="*/ 56 h 87"/>
                              <a:gd name="T12" fmla="*/ 90 w 90"/>
                              <a:gd name="T13" fmla="*/ 42 h 87"/>
                              <a:gd name="T14" fmla="*/ 87 w 90"/>
                              <a:gd name="T15" fmla="*/ 31 h 87"/>
                              <a:gd name="T16" fmla="*/ 84 w 90"/>
                              <a:gd name="T17" fmla="*/ 22 h 87"/>
                              <a:gd name="T18" fmla="*/ 76 w 90"/>
                              <a:gd name="T19" fmla="*/ 11 h 87"/>
                              <a:gd name="T20" fmla="*/ 68 w 90"/>
                              <a:gd name="T21" fmla="*/ 5 h 87"/>
                              <a:gd name="T22" fmla="*/ 56 w 90"/>
                              <a:gd name="T23" fmla="*/ 0 h 87"/>
                              <a:gd name="T24" fmla="*/ 45 w 90"/>
                              <a:gd name="T25" fmla="*/ 0 h 87"/>
                              <a:gd name="T26" fmla="*/ 34 w 90"/>
                              <a:gd name="T27" fmla="*/ 0 h 87"/>
                              <a:gd name="T28" fmla="*/ 23 w 90"/>
                              <a:gd name="T29" fmla="*/ 5 h 87"/>
                              <a:gd name="T30" fmla="*/ 14 w 90"/>
                              <a:gd name="T31" fmla="*/ 11 h 87"/>
                              <a:gd name="T32" fmla="*/ 9 w 90"/>
                              <a:gd name="T33" fmla="*/ 22 h 87"/>
                              <a:gd name="T34" fmla="*/ 3 w 90"/>
                              <a:gd name="T35" fmla="*/ 31 h 87"/>
                              <a:gd name="T36" fmla="*/ 0 w 90"/>
                              <a:gd name="T37" fmla="*/ 42 h 87"/>
                              <a:gd name="T38" fmla="*/ 3 w 90"/>
                              <a:gd name="T39" fmla="*/ 56 h 87"/>
                              <a:gd name="T40" fmla="*/ 9 w 90"/>
                              <a:gd name="T41" fmla="*/ 64 h 87"/>
                              <a:gd name="T42" fmla="*/ 14 w 90"/>
                              <a:gd name="T43" fmla="*/ 73 h 87"/>
                              <a:gd name="T44" fmla="*/ 23 w 90"/>
                              <a:gd name="T45" fmla="*/ 81 h 87"/>
                              <a:gd name="T46" fmla="*/ 34 w 90"/>
                              <a:gd name="T47" fmla="*/ 84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4"/>
                                </a:lnTo>
                                <a:lnTo>
                                  <a:pt x="68" y="81"/>
                                </a:lnTo>
                                <a:lnTo>
                                  <a:pt x="76" y="73"/>
                                </a:lnTo>
                                <a:lnTo>
                                  <a:pt x="84" y="64"/>
                                </a:lnTo>
                                <a:lnTo>
                                  <a:pt x="87" y="56"/>
                                </a:lnTo>
                                <a:lnTo>
                                  <a:pt x="90" y="42"/>
                                </a:lnTo>
                                <a:lnTo>
                                  <a:pt x="87" y="31"/>
                                </a:lnTo>
                                <a:lnTo>
                                  <a:pt x="84" y="22"/>
                                </a:lnTo>
                                <a:lnTo>
                                  <a:pt x="76" y="11"/>
                                </a:lnTo>
                                <a:lnTo>
                                  <a:pt x="68" y="5"/>
                                </a:lnTo>
                                <a:lnTo>
                                  <a:pt x="56" y="0"/>
                                </a:lnTo>
                                <a:lnTo>
                                  <a:pt x="45" y="0"/>
                                </a:lnTo>
                                <a:lnTo>
                                  <a:pt x="34" y="0"/>
                                </a:lnTo>
                                <a:lnTo>
                                  <a:pt x="23" y="5"/>
                                </a:lnTo>
                                <a:lnTo>
                                  <a:pt x="14" y="11"/>
                                </a:lnTo>
                                <a:lnTo>
                                  <a:pt x="9" y="22"/>
                                </a:lnTo>
                                <a:lnTo>
                                  <a:pt x="3" y="31"/>
                                </a:lnTo>
                                <a:lnTo>
                                  <a:pt x="0" y="42"/>
                                </a:lnTo>
                                <a:lnTo>
                                  <a:pt x="3" y="56"/>
                                </a:lnTo>
                                <a:lnTo>
                                  <a:pt x="9" y="64"/>
                                </a:lnTo>
                                <a:lnTo>
                                  <a:pt x="14" y="73"/>
                                </a:lnTo>
                                <a:lnTo>
                                  <a:pt x="23" y="81"/>
                                </a:lnTo>
                                <a:lnTo>
                                  <a:pt x="34" y="84"/>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652"/>
                        <wps:cNvSpPr>
                          <a:spLocks/>
                        </wps:cNvSpPr>
                        <wps:spPr bwMode="auto">
                          <a:xfrm>
                            <a:off x="1806" y="521"/>
                            <a:ext cx="174" cy="582"/>
                          </a:xfrm>
                          <a:prstGeom prst="rect">
                            <a:avLst/>
                          </a:prstGeom>
                          <a:solidFill>
                            <a:srgbClr val="E0E0E0"/>
                          </a:solidFill>
                          <a:ln w="0">
                            <a:solidFill>
                              <a:srgbClr val="E0E0E0"/>
                            </a:solidFill>
                            <a:miter lim="800000"/>
                            <a:headEnd/>
                            <a:tailEnd/>
                          </a:ln>
                        </wps:spPr>
                        <wps:bodyPr rot="0" vert="horz" wrap="square" lIns="91440" tIns="45720" rIns="91440" bIns="45720" anchor="t" anchorCtr="0" upright="1">
                          <a:noAutofit/>
                        </wps:bodyPr>
                      </wps:wsp>
                      <wps:wsp>
                        <wps:cNvPr id="54" name="Freeform 653"/>
                        <wps:cNvSpPr>
                          <a:spLocks/>
                        </wps:cNvSpPr>
                        <wps:spPr bwMode="auto">
                          <a:xfrm>
                            <a:off x="1921" y="715"/>
                            <a:ext cx="124" cy="84"/>
                          </a:xfrm>
                          <a:custGeom>
                            <a:avLst/>
                            <a:gdLst>
                              <a:gd name="T0" fmla="*/ 0 w 124"/>
                              <a:gd name="T1" fmla="*/ 84 h 84"/>
                              <a:gd name="T2" fmla="*/ 0 w 124"/>
                              <a:gd name="T3" fmla="*/ 0 h 84"/>
                              <a:gd name="T4" fmla="*/ 124 w 124"/>
                              <a:gd name="T5" fmla="*/ 0 h 84"/>
                              <a:gd name="T6" fmla="*/ 124 w 124"/>
                              <a:gd name="T7" fmla="*/ 84 h 8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4" h="84">
                                <a:moveTo>
                                  <a:pt x="0" y="84"/>
                                </a:moveTo>
                                <a:lnTo>
                                  <a:pt x="0" y="0"/>
                                </a:lnTo>
                                <a:lnTo>
                                  <a:pt x="124" y="0"/>
                                </a:lnTo>
                                <a:lnTo>
                                  <a:pt x="124" y="8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654"/>
                        <wps:cNvSpPr>
                          <a:spLocks/>
                        </wps:cNvSpPr>
                        <wps:spPr bwMode="auto">
                          <a:xfrm>
                            <a:off x="1938" y="740"/>
                            <a:ext cx="87" cy="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55"/>
                        <wps:cNvCnPr>
                          <a:cxnSpLocks/>
                        </wps:cNvCnPr>
                        <wps:spPr bwMode="auto">
                          <a:xfrm>
                            <a:off x="1056" y="1897"/>
                            <a:ext cx="1" cy="18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656"/>
                        <wps:cNvSpPr>
                          <a:spLocks/>
                        </wps:cNvSpPr>
                        <wps:spPr bwMode="auto">
                          <a:xfrm>
                            <a:off x="1022" y="1888"/>
                            <a:ext cx="65" cy="48"/>
                          </a:xfrm>
                          <a:custGeom>
                            <a:avLst/>
                            <a:gdLst>
                              <a:gd name="T0" fmla="*/ 0 w 65"/>
                              <a:gd name="T1" fmla="*/ 48 h 48"/>
                              <a:gd name="T2" fmla="*/ 34 w 65"/>
                              <a:gd name="T3" fmla="*/ 0 h 48"/>
                              <a:gd name="T4" fmla="*/ 65 w 65"/>
                              <a:gd name="T5" fmla="*/ 48 h 48"/>
                              <a:gd name="T6" fmla="*/ 0 60000 65536"/>
                              <a:gd name="T7" fmla="*/ 0 60000 65536"/>
                              <a:gd name="T8" fmla="*/ 0 60000 65536"/>
                            </a:gdLst>
                            <a:ahLst/>
                            <a:cxnLst>
                              <a:cxn ang="T6">
                                <a:pos x="T0" y="T1"/>
                              </a:cxn>
                              <a:cxn ang="T7">
                                <a:pos x="T2" y="T3"/>
                              </a:cxn>
                              <a:cxn ang="T8">
                                <a:pos x="T4" y="T5"/>
                              </a:cxn>
                            </a:cxnLst>
                            <a:rect l="0" t="0" r="r" b="b"/>
                            <a:pathLst>
                              <a:path w="65" h="48">
                                <a:moveTo>
                                  <a:pt x="0" y="48"/>
                                </a:moveTo>
                                <a:lnTo>
                                  <a:pt x="34" y="0"/>
                                </a:lnTo>
                                <a:lnTo>
                                  <a:pt x="65" y="4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657"/>
                        <wps:cNvCnPr>
                          <a:cxnSpLocks/>
                        </wps:cNvCnPr>
                        <wps:spPr bwMode="auto">
                          <a:xfrm flipH="1" flipV="1">
                            <a:off x="1053" y="599"/>
                            <a:ext cx="3" cy="17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9" name="Freeform 658"/>
                        <wps:cNvSpPr>
                          <a:spLocks/>
                        </wps:cNvSpPr>
                        <wps:spPr bwMode="auto">
                          <a:xfrm>
                            <a:off x="1022" y="737"/>
                            <a:ext cx="65" cy="51"/>
                          </a:xfrm>
                          <a:custGeom>
                            <a:avLst/>
                            <a:gdLst>
                              <a:gd name="T0" fmla="*/ 65 w 65"/>
                              <a:gd name="T1" fmla="*/ 0 h 51"/>
                              <a:gd name="T2" fmla="*/ 34 w 65"/>
                              <a:gd name="T3" fmla="*/ 51 h 51"/>
                              <a:gd name="T4" fmla="*/ 0 w 65"/>
                              <a:gd name="T5" fmla="*/ 0 h 51"/>
                              <a:gd name="T6" fmla="*/ 0 60000 65536"/>
                              <a:gd name="T7" fmla="*/ 0 60000 65536"/>
                              <a:gd name="T8" fmla="*/ 0 60000 65536"/>
                            </a:gdLst>
                            <a:ahLst/>
                            <a:cxnLst>
                              <a:cxn ang="T6">
                                <a:pos x="T0" y="T1"/>
                              </a:cxn>
                              <a:cxn ang="T7">
                                <a:pos x="T2" y="T3"/>
                              </a:cxn>
                              <a:cxn ang="T8">
                                <a:pos x="T4" y="T5"/>
                              </a:cxn>
                            </a:cxnLst>
                            <a:rect l="0" t="0" r="r" b="b"/>
                            <a:pathLst>
                              <a:path w="65" h="51">
                                <a:moveTo>
                                  <a:pt x="65" y="0"/>
                                </a:moveTo>
                                <a:lnTo>
                                  <a:pt x="34" y="51"/>
                                </a:lnTo>
                                <a:lnTo>
                                  <a:pt x="0" y="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Line 659"/>
                        <wps:cNvCnPr>
                          <a:cxnSpLocks/>
                        </wps:cNvCnPr>
                        <wps:spPr bwMode="auto">
                          <a:xfrm flipH="1" flipV="1">
                            <a:off x="421" y="850"/>
                            <a:ext cx="130"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1" name="Freeform 660"/>
                        <wps:cNvSpPr>
                          <a:spLocks/>
                        </wps:cNvSpPr>
                        <wps:spPr bwMode="auto">
                          <a:xfrm>
                            <a:off x="500" y="926"/>
                            <a:ext cx="59" cy="56"/>
                          </a:xfrm>
                          <a:custGeom>
                            <a:avLst/>
                            <a:gdLst>
                              <a:gd name="T0" fmla="*/ 45 w 59"/>
                              <a:gd name="T1" fmla="*/ 0 h 56"/>
                              <a:gd name="T2" fmla="*/ 59 w 59"/>
                              <a:gd name="T3" fmla="*/ 56 h 56"/>
                              <a:gd name="T4" fmla="*/ 0 w 59"/>
                              <a:gd name="T5" fmla="*/ 45 h 56"/>
                              <a:gd name="T6" fmla="*/ 0 60000 65536"/>
                              <a:gd name="T7" fmla="*/ 0 60000 65536"/>
                              <a:gd name="T8" fmla="*/ 0 60000 65536"/>
                            </a:gdLst>
                            <a:ahLst/>
                            <a:cxnLst>
                              <a:cxn ang="T6">
                                <a:pos x="T0" y="T1"/>
                              </a:cxn>
                              <a:cxn ang="T7">
                                <a:pos x="T2" y="T3"/>
                              </a:cxn>
                              <a:cxn ang="T8">
                                <a:pos x="T4" y="T5"/>
                              </a:cxn>
                            </a:cxnLst>
                            <a:rect l="0" t="0" r="r" b="b"/>
                            <a:pathLst>
                              <a:path w="59" h="56">
                                <a:moveTo>
                                  <a:pt x="45" y="0"/>
                                </a:moveTo>
                                <a:lnTo>
                                  <a:pt x="59" y="56"/>
                                </a:lnTo>
                                <a:lnTo>
                                  <a:pt x="0" y="45"/>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661"/>
                        <wps:cNvCnPr>
                          <a:cxnSpLocks/>
                        </wps:cNvCnPr>
                        <wps:spPr bwMode="auto">
                          <a:xfrm flipH="1">
                            <a:off x="281" y="1365"/>
                            <a:ext cx="191"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3" name="Freeform 662"/>
                        <wps:cNvSpPr>
                          <a:spLocks/>
                        </wps:cNvSpPr>
                        <wps:spPr bwMode="auto">
                          <a:xfrm>
                            <a:off x="421" y="1331"/>
                            <a:ext cx="51" cy="65"/>
                          </a:xfrm>
                          <a:custGeom>
                            <a:avLst/>
                            <a:gdLst>
                              <a:gd name="T0" fmla="*/ 3 w 51"/>
                              <a:gd name="T1" fmla="*/ 0 h 65"/>
                              <a:gd name="T2" fmla="*/ 51 w 51"/>
                              <a:gd name="T3" fmla="*/ 34 h 65"/>
                              <a:gd name="T4" fmla="*/ 0 w 51"/>
                              <a:gd name="T5" fmla="*/ 65 h 65"/>
                              <a:gd name="T6" fmla="*/ 0 60000 65536"/>
                              <a:gd name="T7" fmla="*/ 0 60000 65536"/>
                              <a:gd name="T8" fmla="*/ 0 60000 65536"/>
                            </a:gdLst>
                            <a:ahLst/>
                            <a:cxnLst>
                              <a:cxn ang="T6">
                                <a:pos x="T0" y="T1"/>
                              </a:cxn>
                              <a:cxn ang="T7">
                                <a:pos x="T2" y="T3"/>
                              </a:cxn>
                              <a:cxn ang="T8">
                                <a:pos x="T4" y="T5"/>
                              </a:cxn>
                            </a:cxnLst>
                            <a:rect l="0" t="0" r="r" b="b"/>
                            <a:pathLst>
                              <a:path w="51" h="65">
                                <a:moveTo>
                                  <a:pt x="3" y="0"/>
                                </a:moveTo>
                                <a:lnTo>
                                  <a:pt x="51" y="34"/>
                                </a:lnTo>
                                <a:lnTo>
                                  <a:pt x="0" y="65"/>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663"/>
                        <wps:cNvCnPr>
                          <a:cxnSpLocks/>
                        </wps:cNvCnPr>
                        <wps:spPr bwMode="auto">
                          <a:xfrm flipH="1">
                            <a:off x="447" y="1776"/>
                            <a:ext cx="157" cy="9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5" name="Freeform 664"/>
                        <wps:cNvSpPr>
                          <a:spLocks/>
                        </wps:cNvSpPr>
                        <wps:spPr bwMode="auto">
                          <a:xfrm>
                            <a:off x="553" y="1767"/>
                            <a:ext cx="59" cy="57"/>
                          </a:xfrm>
                          <a:custGeom>
                            <a:avLst/>
                            <a:gdLst>
                              <a:gd name="T0" fmla="*/ 0 w 59"/>
                              <a:gd name="T1" fmla="*/ 0 h 57"/>
                              <a:gd name="T2" fmla="*/ 59 w 59"/>
                              <a:gd name="T3" fmla="*/ 3 h 57"/>
                              <a:gd name="T4" fmla="*/ 34 w 59"/>
                              <a:gd name="T5" fmla="*/ 57 h 57"/>
                              <a:gd name="T6" fmla="*/ 0 60000 65536"/>
                              <a:gd name="T7" fmla="*/ 0 60000 65536"/>
                              <a:gd name="T8" fmla="*/ 0 60000 65536"/>
                            </a:gdLst>
                            <a:ahLst/>
                            <a:cxnLst>
                              <a:cxn ang="T6">
                                <a:pos x="T0" y="T1"/>
                              </a:cxn>
                              <a:cxn ang="T7">
                                <a:pos x="T2" y="T3"/>
                              </a:cxn>
                              <a:cxn ang="T8">
                                <a:pos x="T4" y="T5"/>
                              </a:cxn>
                            </a:cxnLst>
                            <a:rect l="0" t="0" r="r" b="b"/>
                            <a:pathLst>
                              <a:path w="59" h="57">
                                <a:moveTo>
                                  <a:pt x="0" y="0"/>
                                </a:moveTo>
                                <a:lnTo>
                                  <a:pt x="59" y="3"/>
                                </a:lnTo>
                                <a:lnTo>
                                  <a:pt x="34" y="5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665"/>
                        <wps:cNvSpPr>
                          <a:spLocks/>
                        </wps:cNvSpPr>
                        <wps:spPr bwMode="auto">
                          <a:xfrm>
                            <a:off x="2657" y="1002"/>
                            <a:ext cx="1250" cy="456"/>
                          </a:xfrm>
                          <a:custGeom>
                            <a:avLst/>
                            <a:gdLst>
                              <a:gd name="T0" fmla="*/ 1141 w 1250"/>
                              <a:gd name="T1" fmla="*/ 430 h 456"/>
                              <a:gd name="T2" fmla="*/ 1250 w 1250"/>
                              <a:gd name="T3" fmla="*/ 293 h 456"/>
                              <a:gd name="T4" fmla="*/ 1239 w 1250"/>
                              <a:gd name="T5" fmla="*/ 276 h 456"/>
                              <a:gd name="T6" fmla="*/ 1200 w 1250"/>
                              <a:gd name="T7" fmla="*/ 239 h 456"/>
                              <a:gd name="T8" fmla="*/ 1130 w 1250"/>
                              <a:gd name="T9" fmla="*/ 211 h 456"/>
                              <a:gd name="T10" fmla="*/ 1031 w 1250"/>
                              <a:gd name="T11" fmla="*/ 172 h 456"/>
                              <a:gd name="T12" fmla="*/ 944 w 1250"/>
                              <a:gd name="T13" fmla="*/ 118 h 456"/>
                              <a:gd name="T14" fmla="*/ 871 w 1250"/>
                              <a:gd name="T15" fmla="*/ 76 h 456"/>
                              <a:gd name="T16" fmla="*/ 773 w 1250"/>
                              <a:gd name="T17" fmla="*/ 36 h 456"/>
                              <a:gd name="T18" fmla="*/ 680 w 1250"/>
                              <a:gd name="T19" fmla="*/ 8 h 456"/>
                              <a:gd name="T20" fmla="*/ 613 w 1250"/>
                              <a:gd name="T21" fmla="*/ 0 h 456"/>
                              <a:gd name="T22" fmla="*/ 514 w 1250"/>
                              <a:gd name="T23" fmla="*/ 3 h 456"/>
                              <a:gd name="T24" fmla="*/ 419 w 1250"/>
                              <a:gd name="T25" fmla="*/ 14 h 456"/>
                              <a:gd name="T26" fmla="*/ 326 w 1250"/>
                              <a:gd name="T27" fmla="*/ 48 h 456"/>
                              <a:gd name="T28" fmla="*/ 208 w 1250"/>
                              <a:gd name="T29" fmla="*/ 110 h 456"/>
                              <a:gd name="T30" fmla="*/ 146 w 1250"/>
                              <a:gd name="T31" fmla="*/ 141 h 456"/>
                              <a:gd name="T32" fmla="*/ 79 w 1250"/>
                              <a:gd name="T33" fmla="*/ 183 h 456"/>
                              <a:gd name="T34" fmla="*/ 23 w 1250"/>
                              <a:gd name="T35" fmla="*/ 219 h 456"/>
                              <a:gd name="T36" fmla="*/ 0 w 1250"/>
                              <a:gd name="T37" fmla="*/ 236 h 456"/>
                              <a:gd name="T38" fmla="*/ 200 w 1250"/>
                              <a:gd name="T39" fmla="*/ 166 h 456"/>
                              <a:gd name="T40" fmla="*/ 234 w 1250"/>
                              <a:gd name="T41" fmla="*/ 163 h 456"/>
                              <a:gd name="T42" fmla="*/ 307 w 1250"/>
                              <a:gd name="T43" fmla="*/ 149 h 456"/>
                              <a:gd name="T44" fmla="*/ 408 w 1250"/>
                              <a:gd name="T45" fmla="*/ 135 h 456"/>
                              <a:gd name="T46" fmla="*/ 503 w 1250"/>
                              <a:gd name="T47" fmla="*/ 138 h 456"/>
                              <a:gd name="T48" fmla="*/ 582 w 1250"/>
                              <a:gd name="T49" fmla="*/ 152 h 456"/>
                              <a:gd name="T50" fmla="*/ 683 w 1250"/>
                              <a:gd name="T51" fmla="*/ 186 h 456"/>
                              <a:gd name="T52" fmla="*/ 770 w 1250"/>
                              <a:gd name="T53" fmla="*/ 228 h 456"/>
                              <a:gd name="T54" fmla="*/ 815 w 1250"/>
                              <a:gd name="T55" fmla="*/ 259 h 456"/>
                              <a:gd name="T56" fmla="*/ 868 w 1250"/>
                              <a:gd name="T57" fmla="*/ 301 h 456"/>
                              <a:gd name="T58" fmla="*/ 936 w 1250"/>
                              <a:gd name="T59" fmla="*/ 352 h 456"/>
                              <a:gd name="T60" fmla="*/ 1003 w 1250"/>
                              <a:gd name="T61" fmla="*/ 402 h 456"/>
                              <a:gd name="T62" fmla="*/ 1051 w 1250"/>
                              <a:gd name="T63" fmla="*/ 442 h 456"/>
                              <a:gd name="T64" fmla="*/ 1073 w 1250"/>
                              <a:gd name="T65" fmla="*/ 456 h 4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250" h="456">
                                <a:moveTo>
                                  <a:pt x="1073" y="456"/>
                                </a:moveTo>
                                <a:lnTo>
                                  <a:pt x="1141" y="430"/>
                                </a:lnTo>
                                <a:lnTo>
                                  <a:pt x="1231" y="450"/>
                                </a:lnTo>
                                <a:lnTo>
                                  <a:pt x="1250" y="293"/>
                                </a:lnTo>
                                <a:lnTo>
                                  <a:pt x="1248" y="287"/>
                                </a:lnTo>
                                <a:lnTo>
                                  <a:pt x="1239" y="276"/>
                                </a:lnTo>
                                <a:lnTo>
                                  <a:pt x="1222" y="259"/>
                                </a:lnTo>
                                <a:lnTo>
                                  <a:pt x="1200" y="239"/>
                                </a:lnTo>
                                <a:lnTo>
                                  <a:pt x="1172" y="225"/>
                                </a:lnTo>
                                <a:lnTo>
                                  <a:pt x="1130" y="211"/>
                                </a:lnTo>
                                <a:lnTo>
                                  <a:pt x="1082" y="194"/>
                                </a:lnTo>
                                <a:lnTo>
                                  <a:pt x="1031" y="172"/>
                                </a:lnTo>
                                <a:lnTo>
                                  <a:pt x="984" y="146"/>
                                </a:lnTo>
                                <a:lnTo>
                                  <a:pt x="944" y="118"/>
                                </a:lnTo>
                                <a:lnTo>
                                  <a:pt x="913" y="98"/>
                                </a:lnTo>
                                <a:lnTo>
                                  <a:pt x="871" y="76"/>
                                </a:lnTo>
                                <a:lnTo>
                                  <a:pt x="823" y="56"/>
                                </a:lnTo>
                                <a:lnTo>
                                  <a:pt x="773" y="36"/>
                                </a:lnTo>
                                <a:lnTo>
                                  <a:pt x="722" y="22"/>
                                </a:lnTo>
                                <a:lnTo>
                                  <a:pt x="680" y="8"/>
                                </a:lnTo>
                                <a:lnTo>
                                  <a:pt x="649" y="3"/>
                                </a:lnTo>
                                <a:lnTo>
                                  <a:pt x="613" y="0"/>
                                </a:lnTo>
                                <a:lnTo>
                                  <a:pt x="568" y="0"/>
                                </a:lnTo>
                                <a:lnTo>
                                  <a:pt x="514" y="3"/>
                                </a:lnTo>
                                <a:lnTo>
                                  <a:pt x="464" y="6"/>
                                </a:lnTo>
                                <a:lnTo>
                                  <a:pt x="419" y="14"/>
                                </a:lnTo>
                                <a:lnTo>
                                  <a:pt x="385" y="22"/>
                                </a:lnTo>
                                <a:lnTo>
                                  <a:pt x="326" y="48"/>
                                </a:lnTo>
                                <a:lnTo>
                                  <a:pt x="267" y="79"/>
                                </a:lnTo>
                                <a:lnTo>
                                  <a:pt x="208" y="110"/>
                                </a:lnTo>
                                <a:lnTo>
                                  <a:pt x="180" y="124"/>
                                </a:lnTo>
                                <a:lnTo>
                                  <a:pt x="146" y="141"/>
                                </a:lnTo>
                                <a:lnTo>
                                  <a:pt x="113" y="163"/>
                                </a:lnTo>
                                <a:lnTo>
                                  <a:pt x="79" y="183"/>
                                </a:lnTo>
                                <a:lnTo>
                                  <a:pt x="48" y="203"/>
                                </a:lnTo>
                                <a:lnTo>
                                  <a:pt x="23" y="219"/>
                                </a:lnTo>
                                <a:lnTo>
                                  <a:pt x="6" y="231"/>
                                </a:lnTo>
                                <a:lnTo>
                                  <a:pt x="0" y="236"/>
                                </a:lnTo>
                                <a:lnTo>
                                  <a:pt x="197" y="166"/>
                                </a:lnTo>
                                <a:lnTo>
                                  <a:pt x="200" y="166"/>
                                </a:lnTo>
                                <a:lnTo>
                                  <a:pt x="214" y="166"/>
                                </a:lnTo>
                                <a:lnTo>
                                  <a:pt x="234" y="163"/>
                                </a:lnTo>
                                <a:lnTo>
                                  <a:pt x="264" y="157"/>
                                </a:lnTo>
                                <a:lnTo>
                                  <a:pt x="307" y="149"/>
                                </a:lnTo>
                                <a:lnTo>
                                  <a:pt x="360" y="138"/>
                                </a:lnTo>
                                <a:lnTo>
                                  <a:pt x="408" y="135"/>
                                </a:lnTo>
                                <a:lnTo>
                                  <a:pt x="453" y="138"/>
                                </a:lnTo>
                                <a:lnTo>
                                  <a:pt x="503" y="138"/>
                                </a:lnTo>
                                <a:lnTo>
                                  <a:pt x="537" y="143"/>
                                </a:lnTo>
                                <a:lnTo>
                                  <a:pt x="582" y="152"/>
                                </a:lnTo>
                                <a:lnTo>
                                  <a:pt x="632" y="169"/>
                                </a:lnTo>
                                <a:lnTo>
                                  <a:pt x="683" y="186"/>
                                </a:lnTo>
                                <a:lnTo>
                                  <a:pt x="728" y="208"/>
                                </a:lnTo>
                                <a:lnTo>
                                  <a:pt x="770" y="228"/>
                                </a:lnTo>
                                <a:lnTo>
                                  <a:pt x="798" y="245"/>
                                </a:lnTo>
                                <a:lnTo>
                                  <a:pt x="815" y="259"/>
                                </a:lnTo>
                                <a:lnTo>
                                  <a:pt x="837" y="279"/>
                                </a:lnTo>
                                <a:lnTo>
                                  <a:pt x="868" y="301"/>
                                </a:lnTo>
                                <a:lnTo>
                                  <a:pt x="902" y="326"/>
                                </a:lnTo>
                                <a:lnTo>
                                  <a:pt x="936" y="352"/>
                                </a:lnTo>
                                <a:lnTo>
                                  <a:pt x="969" y="377"/>
                                </a:lnTo>
                                <a:lnTo>
                                  <a:pt x="1003" y="402"/>
                                </a:lnTo>
                                <a:lnTo>
                                  <a:pt x="1028" y="425"/>
                                </a:lnTo>
                                <a:lnTo>
                                  <a:pt x="1051" y="442"/>
                                </a:lnTo>
                                <a:lnTo>
                                  <a:pt x="1068" y="453"/>
                                </a:lnTo>
                                <a:lnTo>
                                  <a:pt x="1073" y="456"/>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7" name="Freeform 666"/>
                        <wps:cNvSpPr>
                          <a:spLocks/>
                        </wps:cNvSpPr>
                        <wps:spPr bwMode="auto">
                          <a:xfrm>
                            <a:off x="2657" y="1002"/>
                            <a:ext cx="1250" cy="456"/>
                          </a:xfrm>
                          <a:custGeom>
                            <a:avLst/>
                            <a:gdLst>
                              <a:gd name="T0" fmla="*/ 1141 w 1250"/>
                              <a:gd name="T1" fmla="*/ 430 h 456"/>
                              <a:gd name="T2" fmla="*/ 1250 w 1250"/>
                              <a:gd name="T3" fmla="*/ 293 h 456"/>
                              <a:gd name="T4" fmla="*/ 1239 w 1250"/>
                              <a:gd name="T5" fmla="*/ 276 h 456"/>
                              <a:gd name="T6" fmla="*/ 1200 w 1250"/>
                              <a:gd name="T7" fmla="*/ 239 h 456"/>
                              <a:gd name="T8" fmla="*/ 1130 w 1250"/>
                              <a:gd name="T9" fmla="*/ 211 h 456"/>
                              <a:gd name="T10" fmla="*/ 1031 w 1250"/>
                              <a:gd name="T11" fmla="*/ 172 h 456"/>
                              <a:gd name="T12" fmla="*/ 944 w 1250"/>
                              <a:gd name="T13" fmla="*/ 118 h 456"/>
                              <a:gd name="T14" fmla="*/ 871 w 1250"/>
                              <a:gd name="T15" fmla="*/ 76 h 456"/>
                              <a:gd name="T16" fmla="*/ 773 w 1250"/>
                              <a:gd name="T17" fmla="*/ 36 h 456"/>
                              <a:gd name="T18" fmla="*/ 680 w 1250"/>
                              <a:gd name="T19" fmla="*/ 8 h 456"/>
                              <a:gd name="T20" fmla="*/ 613 w 1250"/>
                              <a:gd name="T21" fmla="*/ 0 h 456"/>
                              <a:gd name="T22" fmla="*/ 514 w 1250"/>
                              <a:gd name="T23" fmla="*/ 3 h 456"/>
                              <a:gd name="T24" fmla="*/ 419 w 1250"/>
                              <a:gd name="T25" fmla="*/ 14 h 456"/>
                              <a:gd name="T26" fmla="*/ 326 w 1250"/>
                              <a:gd name="T27" fmla="*/ 48 h 456"/>
                              <a:gd name="T28" fmla="*/ 208 w 1250"/>
                              <a:gd name="T29" fmla="*/ 110 h 456"/>
                              <a:gd name="T30" fmla="*/ 146 w 1250"/>
                              <a:gd name="T31" fmla="*/ 141 h 456"/>
                              <a:gd name="T32" fmla="*/ 79 w 1250"/>
                              <a:gd name="T33" fmla="*/ 183 h 456"/>
                              <a:gd name="T34" fmla="*/ 23 w 1250"/>
                              <a:gd name="T35" fmla="*/ 219 h 456"/>
                              <a:gd name="T36" fmla="*/ 0 w 1250"/>
                              <a:gd name="T37" fmla="*/ 236 h 456"/>
                              <a:gd name="T38" fmla="*/ 200 w 1250"/>
                              <a:gd name="T39" fmla="*/ 166 h 456"/>
                              <a:gd name="T40" fmla="*/ 234 w 1250"/>
                              <a:gd name="T41" fmla="*/ 163 h 456"/>
                              <a:gd name="T42" fmla="*/ 307 w 1250"/>
                              <a:gd name="T43" fmla="*/ 149 h 456"/>
                              <a:gd name="T44" fmla="*/ 408 w 1250"/>
                              <a:gd name="T45" fmla="*/ 135 h 456"/>
                              <a:gd name="T46" fmla="*/ 503 w 1250"/>
                              <a:gd name="T47" fmla="*/ 138 h 456"/>
                              <a:gd name="T48" fmla="*/ 582 w 1250"/>
                              <a:gd name="T49" fmla="*/ 152 h 456"/>
                              <a:gd name="T50" fmla="*/ 683 w 1250"/>
                              <a:gd name="T51" fmla="*/ 186 h 456"/>
                              <a:gd name="T52" fmla="*/ 770 w 1250"/>
                              <a:gd name="T53" fmla="*/ 228 h 456"/>
                              <a:gd name="T54" fmla="*/ 815 w 1250"/>
                              <a:gd name="T55" fmla="*/ 259 h 456"/>
                              <a:gd name="T56" fmla="*/ 868 w 1250"/>
                              <a:gd name="T57" fmla="*/ 301 h 456"/>
                              <a:gd name="T58" fmla="*/ 936 w 1250"/>
                              <a:gd name="T59" fmla="*/ 352 h 456"/>
                              <a:gd name="T60" fmla="*/ 1003 w 1250"/>
                              <a:gd name="T61" fmla="*/ 402 h 456"/>
                              <a:gd name="T62" fmla="*/ 1051 w 1250"/>
                              <a:gd name="T63" fmla="*/ 442 h 456"/>
                              <a:gd name="T64" fmla="*/ 1073 w 1250"/>
                              <a:gd name="T65" fmla="*/ 456 h 4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250" h="456">
                                <a:moveTo>
                                  <a:pt x="1073" y="456"/>
                                </a:moveTo>
                                <a:lnTo>
                                  <a:pt x="1141" y="430"/>
                                </a:lnTo>
                                <a:lnTo>
                                  <a:pt x="1231" y="450"/>
                                </a:lnTo>
                                <a:lnTo>
                                  <a:pt x="1250" y="293"/>
                                </a:lnTo>
                                <a:lnTo>
                                  <a:pt x="1248" y="287"/>
                                </a:lnTo>
                                <a:lnTo>
                                  <a:pt x="1239" y="276"/>
                                </a:lnTo>
                                <a:lnTo>
                                  <a:pt x="1222" y="259"/>
                                </a:lnTo>
                                <a:lnTo>
                                  <a:pt x="1200" y="239"/>
                                </a:lnTo>
                                <a:lnTo>
                                  <a:pt x="1172" y="225"/>
                                </a:lnTo>
                                <a:lnTo>
                                  <a:pt x="1130" y="211"/>
                                </a:lnTo>
                                <a:lnTo>
                                  <a:pt x="1082" y="194"/>
                                </a:lnTo>
                                <a:lnTo>
                                  <a:pt x="1031" y="172"/>
                                </a:lnTo>
                                <a:lnTo>
                                  <a:pt x="984" y="146"/>
                                </a:lnTo>
                                <a:lnTo>
                                  <a:pt x="944" y="118"/>
                                </a:lnTo>
                                <a:lnTo>
                                  <a:pt x="913" y="98"/>
                                </a:lnTo>
                                <a:lnTo>
                                  <a:pt x="871" y="76"/>
                                </a:lnTo>
                                <a:lnTo>
                                  <a:pt x="823" y="56"/>
                                </a:lnTo>
                                <a:lnTo>
                                  <a:pt x="773" y="36"/>
                                </a:lnTo>
                                <a:lnTo>
                                  <a:pt x="722" y="22"/>
                                </a:lnTo>
                                <a:lnTo>
                                  <a:pt x="680" y="8"/>
                                </a:lnTo>
                                <a:lnTo>
                                  <a:pt x="649" y="3"/>
                                </a:lnTo>
                                <a:lnTo>
                                  <a:pt x="613" y="0"/>
                                </a:lnTo>
                                <a:lnTo>
                                  <a:pt x="568" y="0"/>
                                </a:lnTo>
                                <a:lnTo>
                                  <a:pt x="514" y="3"/>
                                </a:lnTo>
                                <a:lnTo>
                                  <a:pt x="464" y="6"/>
                                </a:lnTo>
                                <a:lnTo>
                                  <a:pt x="419" y="14"/>
                                </a:lnTo>
                                <a:lnTo>
                                  <a:pt x="385" y="22"/>
                                </a:lnTo>
                                <a:lnTo>
                                  <a:pt x="326" y="48"/>
                                </a:lnTo>
                                <a:lnTo>
                                  <a:pt x="267" y="79"/>
                                </a:lnTo>
                                <a:lnTo>
                                  <a:pt x="208" y="110"/>
                                </a:lnTo>
                                <a:lnTo>
                                  <a:pt x="180" y="124"/>
                                </a:lnTo>
                                <a:lnTo>
                                  <a:pt x="146" y="141"/>
                                </a:lnTo>
                                <a:lnTo>
                                  <a:pt x="113" y="163"/>
                                </a:lnTo>
                                <a:lnTo>
                                  <a:pt x="79" y="183"/>
                                </a:lnTo>
                                <a:lnTo>
                                  <a:pt x="48" y="203"/>
                                </a:lnTo>
                                <a:lnTo>
                                  <a:pt x="23" y="219"/>
                                </a:lnTo>
                                <a:lnTo>
                                  <a:pt x="6" y="231"/>
                                </a:lnTo>
                                <a:lnTo>
                                  <a:pt x="0" y="236"/>
                                </a:lnTo>
                                <a:lnTo>
                                  <a:pt x="197" y="166"/>
                                </a:lnTo>
                                <a:lnTo>
                                  <a:pt x="200" y="166"/>
                                </a:lnTo>
                                <a:lnTo>
                                  <a:pt x="214" y="166"/>
                                </a:lnTo>
                                <a:lnTo>
                                  <a:pt x="234" y="163"/>
                                </a:lnTo>
                                <a:lnTo>
                                  <a:pt x="264" y="157"/>
                                </a:lnTo>
                                <a:lnTo>
                                  <a:pt x="307" y="149"/>
                                </a:lnTo>
                                <a:lnTo>
                                  <a:pt x="360" y="138"/>
                                </a:lnTo>
                                <a:lnTo>
                                  <a:pt x="408" y="135"/>
                                </a:lnTo>
                                <a:lnTo>
                                  <a:pt x="453" y="138"/>
                                </a:lnTo>
                                <a:lnTo>
                                  <a:pt x="503" y="138"/>
                                </a:lnTo>
                                <a:lnTo>
                                  <a:pt x="537" y="143"/>
                                </a:lnTo>
                                <a:lnTo>
                                  <a:pt x="582" y="152"/>
                                </a:lnTo>
                                <a:lnTo>
                                  <a:pt x="632" y="169"/>
                                </a:lnTo>
                                <a:lnTo>
                                  <a:pt x="683" y="186"/>
                                </a:lnTo>
                                <a:lnTo>
                                  <a:pt x="728" y="208"/>
                                </a:lnTo>
                                <a:lnTo>
                                  <a:pt x="770" y="228"/>
                                </a:lnTo>
                                <a:lnTo>
                                  <a:pt x="798" y="245"/>
                                </a:lnTo>
                                <a:lnTo>
                                  <a:pt x="815" y="259"/>
                                </a:lnTo>
                                <a:lnTo>
                                  <a:pt x="837" y="279"/>
                                </a:lnTo>
                                <a:lnTo>
                                  <a:pt x="868" y="301"/>
                                </a:lnTo>
                                <a:lnTo>
                                  <a:pt x="902" y="326"/>
                                </a:lnTo>
                                <a:lnTo>
                                  <a:pt x="936" y="352"/>
                                </a:lnTo>
                                <a:lnTo>
                                  <a:pt x="969" y="377"/>
                                </a:lnTo>
                                <a:lnTo>
                                  <a:pt x="1003" y="402"/>
                                </a:lnTo>
                                <a:lnTo>
                                  <a:pt x="1028" y="425"/>
                                </a:lnTo>
                                <a:lnTo>
                                  <a:pt x="1051" y="442"/>
                                </a:lnTo>
                                <a:lnTo>
                                  <a:pt x="1068" y="453"/>
                                </a:lnTo>
                                <a:lnTo>
                                  <a:pt x="1073" y="456"/>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67"/>
                        <wps:cNvSpPr>
                          <a:spLocks/>
                        </wps:cNvSpPr>
                        <wps:spPr bwMode="auto">
                          <a:xfrm>
                            <a:off x="2284" y="1852"/>
                            <a:ext cx="275" cy="126"/>
                          </a:xfrm>
                          <a:custGeom>
                            <a:avLst/>
                            <a:gdLst>
                              <a:gd name="T0" fmla="*/ 0 w 275"/>
                              <a:gd name="T1" fmla="*/ 126 h 126"/>
                              <a:gd name="T2" fmla="*/ 90 w 275"/>
                              <a:gd name="T3" fmla="*/ 126 h 126"/>
                              <a:gd name="T4" fmla="*/ 90 w 275"/>
                              <a:gd name="T5" fmla="*/ 118 h 126"/>
                              <a:gd name="T6" fmla="*/ 92 w 275"/>
                              <a:gd name="T7" fmla="*/ 98 h 126"/>
                              <a:gd name="T8" fmla="*/ 95 w 275"/>
                              <a:gd name="T9" fmla="*/ 76 h 126"/>
                              <a:gd name="T10" fmla="*/ 98 w 275"/>
                              <a:gd name="T11" fmla="*/ 59 h 126"/>
                              <a:gd name="T12" fmla="*/ 104 w 275"/>
                              <a:gd name="T13" fmla="*/ 39 h 126"/>
                              <a:gd name="T14" fmla="*/ 112 w 275"/>
                              <a:gd name="T15" fmla="*/ 22 h 126"/>
                              <a:gd name="T16" fmla="*/ 126 w 275"/>
                              <a:gd name="T17" fmla="*/ 5 h 126"/>
                              <a:gd name="T18" fmla="*/ 146 w 275"/>
                              <a:gd name="T19" fmla="*/ 0 h 126"/>
                              <a:gd name="T20" fmla="*/ 149 w 275"/>
                              <a:gd name="T21" fmla="*/ 0 h 126"/>
                              <a:gd name="T22" fmla="*/ 151 w 275"/>
                              <a:gd name="T23" fmla="*/ 3 h 126"/>
                              <a:gd name="T24" fmla="*/ 157 w 275"/>
                              <a:gd name="T25" fmla="*/ 5 h 126"/>
                              <a:gd name="T26" fmla="*/ 163 w 275"/>
                              <a:gd name="T27" fmla="*/ 8 h 126"/>
                              <a:gd name="T28" fmla="*/ 168 w 275"/>
                              <a:gd name="T29" fmla="*/ 17 h 126"/>
                              <a:gd name="T30" fmla="*/ 177 w 275"/>
                              <a:gd name="T31" fmla="*/ 25 h 126"/>
                              <a:gd name="T32" fmla="*/ 180 w 275"/>
                              <a:gd name="T33" fmla="*/ 34 h 126"/>
                              <a:gd name="T34" fmla="*/ 188 w 275"/>
                              <a:gd name="T35" fmla="*/ 53 h 126"/>
                              <a:gd name="T36" fmla="*/ 191 w 275"/>
                              <a:gd name="T37" fmla="*/ 76 h 126"/>
                              <a:gd name="T38" fmla="*/ 194 w 275"/>
                              <a:gd name="T39" fmla="*/ 98 h 126"/>
                              <a:gd name="T40" fmla="*/ 196 w 275"/>
                              <a:gd name="T41" fmla="*/ 115 h 126"/>
                              <a:gd name="T42" fmla="*/ 196 w 275"/>
                              <a:gd name="T43" fmla="*/ 124 h 126"/>
                              <a:gd name="T44" fmla="*/ 275 w 275"/>
                              <a:gd name="T45" fmla="*/ 124 h 12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6">
                                <a:moveTo>
                                  <a:pt x="0" y="126"/>
                                </a:moveTo>
                                <a:lnTo>
                                  <a:pt x="90" y="126"/>
                                </a:lnTo>
                                <a:lnTo>
                                  <a:pt x="90" y="118"/>
                                </a:lnTo>
                                <a:lnTo>
                                  <a:pt x="92" y="98"/>
                                </a:lnTo>
                                <a:lnTo>
                                  <a:pt x="95" y="76"/>
                                </a:lnTo>
                                <a:lnTo>
                                  <a:pt x="98" y="59"/>
                                </a:lnTo>
                                <a:lnTo>
                                  <a:pt x="104" y="39"/>
                                </a:lnTo>
                                <a:lnTo>
                                  <a:pt x="112" y="22"/>
                                </a:lnTo>
                                <a:lnTo>
                                  <a:pt x="126" y="5"/>
                                </a:lnTo>
                                <a:lnTo>
                                  <a:pt x="146" y="0"/>
                                </a:lnTo>
                                <a:lnTo>
                                  <a:pt x="149" y="0"/>
                                </a:lnTo>
                                <a:lnTo>
                                  <a:pt x="151" y="3"/>
                                </a:lnTo>
                                <a:lnTo>
                                  <a:pt x="157" y="5"/>
                                </a:lnTo>
                                <a:lnTo>
                                  <a:pt x="163" y="8"/>
                                </a:lnTo>
                                <a:lnTo>
                                  <a:pt x="168" y="17"/>
                                </a:lnTo>
                                <a:lnTo>
                                  <a:pt x="177" y="25"/>
                                </a:lnTo>
                                <a:lnTo>
                                  <a:pt x="180" y="34"/>
                                </a:lnTo>
                                <a:lnTo>
                                  <a:pt x="188" y="53"/>
                                </a:lnTo>
                                <a:lnTo>
                                  <a:pt x="191" y="76"/>
                                </a:lnTo>
                                <a:lnTo>
                                  <a:pt x="194" y="98"/>
                                </a:lnTo>
                                <a:lnTo>
                                  <a:pt x="196" y="115"/>
                                </a:lnTo>
                                <a:lnTo>
                                  <a:pt x="196" y="124"/>
                                </a:lnTo>
                                <a:lnTo>
                                  <a:pt x="275" y="12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668"/>
                        <wps:cNvSpPr>
                          <a:spLocks/>
                        </wps:cNvSpPr>
                        <wps:spPr bwMode="auto">
                          <a:xfrm>
                            <a:off x="4017" y="1739"/>
                            <a:ext cx="388" cy="245"/>
                          </a:xfrm>
                          <a:custGeom>
                            <a:avLst/>
                            <a:gdLst>
                              <a:gd name="T0" fmla="*/ 42 w 388"/>
                              <a:gd name="T1" fmla="*/ 166 h 245"/>
                              <a:gd name="T2" fmla="*/ 87 w 388"/>
                              <a:gd name="T3" fmla="*/ 166 h 245"/>
                              <a:gd name="T4" fmla="*/ 93 w 388"/>
                              <a:gd name="T5" fmla="*/ 158 h 245"/>
                              <a:gd name="T6" fmla="*/ 95 w 388"/>
                              <a:gd name="T7" fmla="*/ 144 h 245"/>
                              <a:gd name="T8" fmla="*/ 98 w 388"/>
                              <a:gd name="T9" fmla="*/ 127 h 245"/>
                              <a:gd name="T10" fmla="*/ 109 w 388"/>
                              <a:gd name="T11" fmla="*/ 45 h 245"/>
                              <a:gd name="T12" fmla="*/ 112 w 388"/>
                              <a:gd name="T13" fmla="*/ 23 h 245"/>
                              <a:gd name="T14" fmla="*/ 118 w 388"/>
                              <a:gd name="T15" fmla="*/ 0 h 245"/>
                              <a:gd name="T16" fmla="*/ 124 w 388"/>
                              <a:gd name="T17" fmla="*/ 102 h 245"/>
                              <a:gd name="T18" fmla="*/ 129 w 388"/>
                              <a:gd name="T19" fmla="*/ 175 h 245"/>
                              <a:gd name="T20" fmla="*/ 140 w 388"/>
                              <a:gd name="T21" fmla="*/ 245 h 245"/>
                              <a:gd name="T22" fmla="*/ 146 w 388"/>
                              <a:gd name="T23" fmla="*/ 175 h 245"/>
                              <a:gd name="T24" fmla="*/ 157 w 388"/>
                              <a:gd name="T25" fmla="*/ 102 h 245"/>
                              <a:gd name="T26" fmla="*/ 166 w 388"/>
                              <a:gd name="T27" fmla="*/ 152 h 245"/>
                              <a:gd name="T28" fmla="*/ 188 w 388"/>
                              <a:gd name="T29" fmla="*/ 166 h 245"/>
                              <a:gd name="T30" fmla="*/ 197 w 388"/>
                              <a:gd name="T31" fmla="*/ 130 h 245"/>
                              <a:gd name="T32" fmla="*/ 199 w 388"/>
                              <a:gd name="T33" fmla="*/ 152 h 245"/>
                              <a:gd name="T34" fmla="*/ 211 w 388"/>
                              <a:gd name="T35" fmla="*/ 172 h 245"/>
                              <a:gd name="T36" fmla="*/ 211 w 388"/>
                              <a:gd name="T37" fmla="*/ 158 h 245"/>
                              <a:gd name="T38" fmla="*/ 216 w 388"/>
                              <a:gd name="T39" fmla="*/ 147 h 245"/>
                              <a:gd name="T40" fmla="*/ 222 w 388"/>
                              <a:gd name="T41" fmla="*/ 147 h 245"/>
                              <a:gd name="T42" fmla="*/ 227 w 388"/>
                              <a:gd name="T43" fmla="*/ 158 h 245"/>
                              <a:gd name="T44" fmla="*/ 239 w 388"/>
                              <a:gd name="T45" fmla="*/ 169 h 245"/>
                              <a:gd name="T46" fmla="*/ 250 w 388"/>
                              <a:gd name="T47" fmla="*/ 163 h 245"/>
                              <a:gd name="T48" fmla="*/ 258 w 388"/>
                              <a:gd name="T49" fmla="*/ 152 h 245"/>
                              <a:gd name="T50" fmla="*/ 261 w 388"/>
                              <a:gd name="T51" fmla="*/ 138 h 245"/>
                              <a:gd name="T52" fmla="*/ 275 w 388"/>
                              <a:gd name="T53" fmla="*/ 71 h 245"/>
                              <a:gd name="T54" fmla="*/ 289 w 388"/>
                              <a:gd name="T55" fmla="*/ 57 h 245"/>
                              <a:gd name="T56" fmla="*/ 295 w 388"/>
                              <a:gd name="T57" fmla="*/ 155 h 245"/>
                              <a:gd name="T58" fmla="*/ 303 w 388"/>
                              <a:gd name="T59" fmla="*/ 217 h 245"/>
                              <a:gd name="T60" fmla="*/ 309 w 388"/>
                              <a:gd name="T61" fmla="*/ 211 h 245"/>
                              <a:gd name="T62" fmla="*/ 309 w 388"/>
                              <a:gd name="T63" fmla="*/ 149 h 245"/>
                              <a:gd name="T64" fmla="*/ 317 w 388"/>
                              <a:gd name="T65" fmla="*/ 121 h 245"/>
                              <a:gd name="T66" fmla="*/ 329 w 388"/>
                              <a:gd name="T67" fmla="*/ 158 h 245"/>
                              <a:gd name="T68" fmla="*/ 334 w 388"/>
                              <a:gd name="T69" fmla="*/ 180 h 245"/>
                              <a:gd name="T70" fmla="*/ 345 w 388"/>
                              <a:gd name="T71" fmla="*/ 158 h 245"/>
                              <a:gd name="T72" fmla="*/ 351 w 388"/>
                              <a:gd name="T73" fmla="*/ 124 h 245"/>
                              <a:gd name="T74" fmla="*/ 354 w 388"/>
                              <a:gd name="T75" fmla="*/ 149 h 245"/>
                              <a:gd name="T76" fmla="*/ 357 w 388"/>
                              <a:gd name="T77" fmla="*/ 166 h 245"/>
                              <a:gd name="T78" fmla="*/ 359 w 388"/>
                              <a:gd name="T79" fmla="*/ 158 h 245"/>
                              <a:gd name="T80" fmla="*/ 368 w 388"/>
                              <a:gd name="T81" fmla="*/ 149 h 245"/>
                              <a:gd name="T82" fmla="*/ 371 w 388"/>
                              <a:gd name="T83" fmla="*/ 141 h 245"/>
                              <a:gd name="T84" fmla="*/ 376 w 388"/>
                              <a:gd name="T85" fmla="*/ 149 h 245"/>
                              <a:gd name="T86" fmla="*/ 379 w 388"/>
                              <a:gd name="T87" fmla="*/ 155 h 245"/>
                              <a:gd name="T88" fmla="*/ 388 w 388"/>
                              <a:gd name="T89" fmla="*/ 158 h 245"/>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88" h="245">
                                <a:moveTo>
                                  <a:pt x="0" y="166"/>
                                </a:moveTo>
                                <a:lnTo>
                                  <a:pt x="42" y="166"/>
                                </a:lnTo>
                                <a:lnTo>
                                  <a:pt x="81" y="166"/>
                                </a:lnTo>
                                <a:lnTo>
                                  <a:pt x="87" y="166"/>
                                </a:lnTo>
                                <a:lnTo>
                                  <a:pt x="90" y="163"/>
                                </a:lnTo>
                                <a:lnTo>
                                  <a:pt x="93" y="158"/>
                                </a:lnTo>
                                <a:lnTo>
                                  <a:pt x="95" y="152"/>
                                </a:lnTo>
                                <a:lnTo>
                                  <a:pt x="95" y="144"/>
                                </a:lnTo>
                                <a:lnTo>
                                  <a:pt x="95" y="135"/>
                                </a:lnTo>
                                <a:lnTo>
                                  <a:pt x="98" y="127"/>
                                </a:lnTo>
                                <a:lnTo>
                                  <a:pt x="101" y="87"/>
                                </a:lnTo>
                                <a:lnTo>
                                  <a:pt x="109" y="45"/>
                                </a:lnTo>
                                <a:lnTo>
                                  <a:pt x="109" y="34"/>
                                </a:lnTo>
                                <a:lnTo>
                                  <a:pt x="112" y="23"/>
                                </a:lnTo>
                                <a:lnTo>
                                  <a:pt x="115" y="11"/>
                                </a:lnTo>
                                <a:lnTo>
                                  <a:pt x="118" y="0"/>
                                </a:lnTo>
                                <a:lnTo>
                                  <a:pt x="121" y="51"/>
                                </a:lnTo>
                                <a:lnTo>
                                  <a:pt x="124" y="102"/>
                                </a:lnTo>
                                <a:lnTo>
                                  <a:pt x="126" y="144"/>
                                </a:lnTo>
                                <a:lnTo>
                                  <a:pt x="129" y="175"/>
                                </a:lnTo>
                                <a:lnTo>
                                  <a:pt x="135" y="206"/>
                                </a:lnTo>
                                <a:lnTo>
                                  <a:pt x="140" y="245"/>
                                </a:lnTo>
                                <a:lnTo>
                                  <a:pt x="143" y="206"/>
                                </a:lnTo>
                                <a:lnTo>
                                  <a:pt x="146" y="175"/>
                                </a:lnTo>
                                <a:lnTo>
                                  <a:pt x="152" y="141"/>
                                </a:lnTo>
                                <a:lnTo>
                                  <a:pt x="157" y="102"/>
                                </a:lnTo>
                                <a:lnTo>
                                  <a:pt x="157" y="127"/>
                                </a:lnTo>
                                <a:lnTo>
                                  <a:pt x="166" y="152"/>
                                </a:lnTo>
                                <a:lnTo>
                                  <a:pt x="177" y="180"/>
                                </a:lnTo>
                                <a:lnTo>
                                  <a:pt x="188" y="166"/>
                                </a:lnTo>
                                <a:lnTo>
                                  <a:pt x="191" y="149"/>
                                </a:lnTo>
                                <a:lnTo>
                                  <a:pt x="197" y="130"/>
                                </a:lnTo>
                                <a:lnTo>
                                  <a:pt x="197" y="141"/>
                                </a:lnTo>
                                <a:lnTo>
                                  <a:pt x="199" y="152"/>
                                </a:lnTo>
                                <a:lnTo>
                                  <a:pt x="205" y="163"/>
                                </a:lnTo>
                                <a:lnTo>
                                  <a:pt x="211" y="172"/>
                                </a:lnTo>
                                <a:lnTo>
                                  <a:pt x="208" y="166"/>
                                </a:lnTo>
                                <a:lnTo>
                                  <a:pt x="211" y="158"/>
                                </a:lnTo>
                                <a:lnTo>
                                  <a:pt x="213" y="152"/>
                                </a:lnTo>
                                <a:lnTo>
                                  <a:pt x="216" y="147"/>
                                </a:lnTo>
                                <a:lnTo>
                                  <a:pt x="219" y="141"/>
                                </a:lnTo>
                                <a:lnTo>
                                  <a:pt x="222" y="147"/>
                                </a:lnTo>
                                <a:lnTo>
                                  <a:pt x="225" y="152"/>
                                </a:lnTo>
                                <a:lnTo>
                                  <a:pt x="227" y="158"/>
                                </a:lnTo>
                                <a:lnTo>
                                  <a:pt x="233" y="163"/>
                                </a:lnTo>
                                <a:lnTo>
                                  <a:pt x="239" y="169"/>
                                </a:lnTo>
                                <a:lnTo>
                                  <a:pt x="244" y="169"/>
                                </a:lnTo>
                                <a:lnTo>
                                  <a:pt x="250" y="163"/>
                                </a:lnTo>
                                <a:lnTo>
                                  <a:pt x="256" y="158"/>
                                </a:lnTo>
                                <a:lnTo>
                                  <a:pt x="258" y="152"/>
                                </a:lnTo>
                                <a:lnTo>
                                  <a:pt x="261" y="144"/>
                                </a:lnTo>
                                <a:lnTo>
                                  <a:pt x="261" y="138"/>
                                </a:lnTo>
                                <a:lnTo>
                                  <a:pt x="261" y="135"/>
                                </a:lnTo>
                                <a:lnTo>
                                  <a:pt x="275" y="71"/>
                                </a:lnTo>
                                <a:lnTo>
                                  <a:pt x="284" y="6"/>
                                </a:lnTo>
                                <a:lnTo>
                                  <a:pt x="289" y="57"/>
                                </a:lnTo>
                                <a:lnTo>
                                  <a:pt x="292" y="107"/>
                                </a:lnTo>
                                <a:lnTo>
                                  <a:pt x="295" y="155"/>
                                </a:lnTo>
                                <a:lnTo>
                                  <a:pt x="298" y="192"/>
                                </a:lnTo>
                                <a:lnTo>
                                  <a:pt x="303" y="217"/>
                                </a:lnTo>
                                <a:lnTo>
                                  <a:pt x="306" y="245"/>
                                </a:lnTo>
                                <a:lnTo>
                                  <a:pt x="309" y="211"/>
                                </a:lnTo>
                                <a:lnTo>
                                  <a:pt x="309" y="183"/>
                                </a:lnTo>
                                <a:lnTo>
                                  <a:pt x="309" y="149"/>
                                </a:lnTo>
                                <a:lnTo>
                                  <a:pt x="315" y="113"/>
                                </a:lnTo>
                                <a:lnTo>
                                  <a:pt x="317" y="121"/>
                                </a:lnTo>
                                <a:lnTo>
                                  <a:pt x="323" y="138"/>
                                </a:lnTo>
                                <a:lnTo>
                                  <a:pt x="329" y="158"/>
                                </a:lnTo>
                                <a:lnTo>
                                  <a:pt x="334" y="172"/>
                                </a:lnTo>
                                <a:lnTo>
                                  <a:pt x="334" y="180"/>
                                </a:lnTo>
                                <a:lnTo>
                                  <a:pt x="343" y="175"/>
                                </a:lnTo>
                                <a:lnTo>
                                  <a:pt x="345" y="158"/>
                                </a:lnTo>
                                <a:lnTo>
                                  <a:pt x="348" y="141"/>
                                </a:lnTo>
                                <a:lnTo>
                                  <a:pt x="351" y="124"/>
                                </a:lnTo>
                                <a:lnTo>
                                  <a:pt x="354" y="138"/>
                                </a:lnTo>
                                <a:lnTo>
                                  <a:pt x="354" y="149"/>
                                </a:lnTo>
                                <a:lnTo>
                                  <a:pt x="357" y="158"/>
                                </a:lnTo>
                                <a:lnTo>
                                  <a:pt x="357" y="166"/>
                                </a:lnTo>
                                <a:lnTo>
                                  <a:pt x="359" y="161"/>
                                </a:lnTo>
                                <a:lnTo>
                                  <a:pt x="359" y="158"/>
                                </a:lnTo>
                                <a:lnTo>
                                  <a:pt x="365" y="155"/>
                                </a:lnTo>
                                <a:lnTo>
                                  <a:pt x="368" y="149"/>
                                </a:lnTo>
                                <a:lnTo>
                                  <a:pt x="371" y="147"/>
                                </a:lnTo>
                                <a:lnTo>
                                  <a:pt x="371" y="141"/>
                                </a:lnTo>
                                <a:lnTo>
                                  <a:pt x="374" y="144"/>
                                </a:lnTo>
                                <a:lnTo>
                                  <a:pt x="376" y="149"/>
                                </a:lnTo>
                                <a:lnTo>
                                  <a:pt x="376" y="152"/>
                                </a:lnTo>
                                <a:lnTo>
                                  <a:pt x="379" y="155"/>
                                </a:lnTo>
                                <a:lnTo>
                                  <a:pt x="382" y="158"/>
                                </a:lnTo>
                                <a:lnTo>
                                  <a:pt x="388" y="15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669"/>
                        <wps:cNvSpPr>
                          <a:spLocks/>
                        </wps:cNvSpPr>
                        <wps:spPr bwMode="auto">
                          <a:xfrm>
                            <a:off x="3947" y="704"/>
                            <a:ext cx="1" cy="368"/>
                          </a:xfrm>
                          <a:custGeom>
                            <a:avLst/>
                            <a:gdLst>
                              <a:gd name="T0" fmla="*/ 0 w 1"/>
                              <a:gd name="T1" fmla="*/ 368 h 368"/>
                              <a:gd name="T2" fmla="*/ 0 w 1"/>
                              <a:gd name="T3" fmla="*/ 0 h 368"/>
                              <a:gd name="T4" fmla="*/ 0 w 1"/>
                              <a:gd name="T5" fmla="*/ 368 h 368"/>
                              <a:gd name="T6" fmla="*/ 0 60000 65536"/>
                              <a:gd name="T7" fmla="*/ 0 60000 65536"/>
                              <a:gd name="T8" fmla="*/ 0 60000 65536"/>
                            </a:gdLst>
                            <a:ahLst/>
                            <a:cxnLst>
                              <a:cxn ang="T6">
                                <a:pos x="T0" y="T1"/>
                              </a:cxn>
                              <a:cxn ang="T7">
                                <a:pos x="T2" y="T3"/>
                              </a:cxn>
                              <a:cxn ang="T8">
                                <a:pos x="T4" y="T5"/>
                              </a:cxn>
                            </a:cxnLst>
                            <a:rect l="0" t="0" r="r" b="b"/>
                            <a:pathLst>
                              <a:path w="1" h="368">
                                <a:moveTo>
                                  <a:pt x="0" y="368"/>
                                </a:moveTo>
                                <a:lnTo>
                                  <a:pt x="0" y="0"/>
                                </a:lnTo>
                                <a:lnTo>
                                  <a:pt x="0" y="368"/>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71" name="Line 670"/>
                        <wps:cNvCnPr>
                          <a:cxnSpLocks/>
                        </wps:cNvCnPr>
                        <wps:spPr bwMode="auto">
                          <a:xfrm flipV="1">
                            <a:off x="3947" y="704"/>
                            <a:ext cx="1" cy="36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2" name="Freeform 671"/>
                        <wps:cNvSpPr>
                          <a:spLocks/>
                        </wps:cNvSpPr>
                        <wps:spPr bwMode="auto">
                          <a:xfrm>
                            <a:off x="3935" y="1714"/>
                            <a:ext cx="1" cy="388"/>
                          </a:xfrm>
                          <a:custGeom>
                            <a:avLst/>
                            <a:gdLst>
                              <a:gd name="T0" fmla="*/ 0 w 1"/>
                              <a:gd name="T1" fmla="*/ 0 h 388"/>
                              <a:gd name="T2" fmla="*/ 0 w 1"/>
                              <a:gd name="T3" fmla="*/ 388 h 388"/>
                              <a:gd name="T4" fmla="*/ 0 w 1"/>
                              <a:gd name="T5" fmla="*/ 0 h 388"/>
                              <a:gd name="T6" fmla="*/ 0 60000 65536"/>
                              <a:gd name="T7" fmla="*/ 0 60000 65536"/>
                              <a:gd name="T8" fmla="*/ 0 60000 65536"/>
                            </a:gdLst>
                            <a:ahLst/>
                            <a:cxnLst>
                              <a:cxn ang="T6">
                                <a:pos x="T0" y="T1"/>
                              </a:cxn>
                              <a:cxn ang="T7">
                                <a:pos x="T2" y="T3"/>
                              </a:cxn>
                              <a:cxn ang="T8">
                                <a:pos x="T4" y="T5"/>
                              </a:cxn>
                            </a:cxnLst>
                            <a:rect l="0" t="0" r="r" b="b"/>
                            <a:pathLst>
                              <a:path w="1" h="388">
                                <a:moveTo>
                                  <a:pt x="0" y="0"/>
                                </a:moveTo>
                                <a:lnTo>
                                  <a:pt x="0" y="388"/>
                                </a:lnTo>
                                <a:lnTo>
                                  <a:pt x="0" y="0"/>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73" name="Line 672"/>
                        <wps:cNvCnPr>
                          <a:cxnSpLocks/>
                        </wps:cNvCnPr>
                        <wps:spPr bwMode="auto">
                          <a:xfrm>
                            <a:off x="3935" y="1714"/>
                            <a:ext cx="1" cy="38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673"/>
                        <wps:cNvSpPr>
                          <a:spLocks/>
                        </wps:cNvSpPr>
                        <wps:spPr bwMode="auto">
                          <a:xfrm>
                            <a:off x="1483" y="1244"/>
                            <a:ext cx="48" cy="259"/>
                          </a:xfrm>
                          <a:prstGeom prst="rect">
                            <a:avLst/>
                          </a:prstGeom>
                          <a:solidFill>
                            <a:srgbClr val="FFFFFF"/>
                          </a:solidFill>
                          <a:ln w="0">
                            <a:solidFill>
                              <a:srgbClr val="FFFFFF"/>
                            </a:solidFill>
                            <a:miter lim="800000"/>
                            <a:headEnd/>
                            <a:tailEnd/>
                          </a:ln>
                        </wps:spPr>
                        <wps:bodyPr rot="0" vert="horz" wrap="square" lIns="91440" tIns="45720" rIns="91440" bIns="45720" anchor="t" anchorCtr="0" upright="1">
                          <a:noAutofit/>
                        </wps:bodyPr>
                      </wps:wsp>
                      <wps:wsp>
                        <wps:cNvPr id="75" name="Freeform 674"/>
                        <wps:cNvSpPr>
                          <a:spLocks/>
                        </wps:cNvSpPr>
                        <wps:spPr bwMode="auto">
                          <a:xfrm>
                            <a:off x="933" y="1199"/>
                            <a:ext cx="25" cy="82"/>
                          </a:xfrm>
                          <a:custGeom>
                            <a:avLst/>
                            <a:gdLst>
                              <a:gd name="T0" fmla="*/ 16 w 25"/>
                              <a:gd name="T1" fmla="*/ 0 h 82"/>
                              <a:gd name="T2" fmla="*/ 16 w 25"/>
                              <a:gd name="T3" fmla="*/ 67 h 82"/>
                              <a:gd name="T4" fmla="*/ 16 w 25"/>
                              <a:gd name="T5" fmla="*/ 73 h 82"/>
                              <a:gd name="T6" fmla="*/ 16 w 25"/>
                              <a:gd name="T7" fmla="*/ 76 h 82"/>
                              <a:gd name="T8" fmla="*/ 19 w 25"/>
                              <a:gd name="T9" fmla="*/ 76 h 82"/>
                              <a:gd name="T10" fmla="*/ 19 w 25"/>
                              <a:gd name="T11" fmla="*/ 79 h 82"/>
                              <a:gd name="T12" fmla="*/ 22 w 25"/>
                              <a:gd name="T13" fmla="*/ 79 h 82"/>
                              <a:gd name="T14" fmla="*/ 25 w 25"/>
                              <a:gd name="T15" fmla="*/ 79 h 82"/>
                              <a:gd name="T16" fmla="*/ 25 w 25"/>
                              <a:gd name="T17" fmla="*/ 82 h 82"/>
                              <a:gd name="T18" fmla="*/ 0 w 25"/>
                              <a:gd name="T19" fmla="*/ 82 h 82"/>
                              <a:gd name="T20" fmla="*/ 0 w 25"/>
                              <a:gd name="T21" fmla="*/ 79 h 82"/>
                              <a:gd name="T22" fmla="*/ 2 w 25"/>
                              <a:gd name="T23" fmla="*/ 79 h 82"/>
                              <a:gd name="T24" fmla="*/ 5 w 25"/>
                              <a:gd name="T25" fmla="*/ 79 h 82"/>
                              <a:gd name="T26" fmla="*/ 5 w 25"/>
                              <a:gd name="T27" fmla="*/ 76 h 82"/>
                              <a:gd name="T28" fmla="*/ 5 w 25"/>
                              <a:gd name="T29" fmla="*/ 76 h 82"/>
                              <a:gd name="T30" fmla="*/ 8 w 25"/>
                              <a:gd name="T31" fmla="*/ 73 h 82"/>
                              <a:gd name="T32" fmla="*/ 8 w 25"/>
                              <a:gd name="T33" fmla="*/ 67 h 82"/>
                              <a:gd name="T34" fmla="*/ 8 w 25"/>
                              <a:gd name="T35" fmla="*/ 20 h 82"/>
                              <a:gd name="T36" fmla="*/ 8 w 25"/>
                              <a:gd name="T37" fmla="*/ 14 h 82"/>
                              <a:gd name="T38" fmla="*/ 8 w 25"/>
                              <a:gd name="T39" fmla="*/ 8 h 82"/>
                              <a:gd name="T40" fmla="*/ 5 w 25"/>
                              <a:gd name="T41" fmla="*/ 8 h 82"/>
                              <a:gd name="T42" fmla="*/ 5 w 25"/>
                              <a:gd name="T43" fmla="*/ 6 h 82"/>
                              <a:gd name="T44" fmla="*/ 5 w 25"/>
                              <a:gd name="T45" fmla="*/ 6 h 82"/>
                              <a:gd name="T46" fmla="*/ 2 w 25"/>
                              <a:gd name="T47" fmla="*/ 6 h 82"/>
                              <a:gd name="T48" fmla="*/ 2 w 25"/>
                              <a:gd name="T49" fmla="*/ 6 h 82"/>
                              <a:gd name="T50" fmla="*/ 0 w 25"/>
                              <a:gd name="T51" fmla="*/ 6 h 82"/>
                              <a:gd name="T52" fmla="*/ 0 w 25"/>
                              <a:gd name="T53" fmla="*/ 6 h 82"/>
                              <a:gd name="T54" fmla="*/ 14 w 25"/>
                              <a:gd name="T55" fmla="*/ 0 h 82"/>
                              <a:gd name="T56" fmla="*/ 16 w 25"/>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5" h="82">
                                <a:moveTo>
                                  <a:pt x="16" y="0"/>
                                </a:moveTo>
                                <a:lnTo>
                                  <a:pt x="16" y="67"/>
                                </a:lnTo>
                                <a:lnTo>
                                  <a:pt x="16" y="73"/>
                                </a:lnTo>
                                <a:lnTo>
                                  <a:pt x="16" y="76"/>
                                </a:lnTo>
                                <a:lnTo>
                                  <a:pt x="19" y="76"/>
                                </a:lnTo>
                                <a:lnTo>
                                  <a:pt x="19" y="79"/>
                                </a:lnTo>
                                <a:lnTo>
                                  <a:pt x="22" y="79"/>
                                </a:lnTo>
                                <a:lnTo>
                                  <a:pt x="25" y="79"/>
                                </a:lnTo>
                                <a:lnTo>
                                  <a:pt x="25" y="82"/>
                                </a:lnTo>
                                <a:lnTo>
                                  <a:pt x="0" y="82"/>
                                </a:lnTo>
                                <a:lnTo>
                                  <a:pt x="0" y="79"/>
                                </a:lnTo>
                                <a:lnTo>
                                  <a:pt x="2" y="79"/>
                                </a:lnTo>
                                <a:lnTo>
                                  <a:pt x="5" y="79"/>
                                </a:lnTo>
                                <a:lnTo>
                                  <a:pt x="5" y="76"/>
                                </a:lnTo>
                                <a:lnTo>
                                  <a:pt x="8" y="73"/>
                                </a:lnTo>
                                <a:lnTo>
                                  <a:pt x="8" y="67"/>
                                </a:lnTo>
                                <a:lnTo>
                                  <a:pt x="8" y="20"/>
                                </a:lnTo>
                                <a:lnTo>
                                  <a:pt x="8" y="14"/>
                                </a:lnTo>
                                <a:lnTo>
                                  <a:pt x="8" y="8"/>
                                </a:lnTo>
                                <a:lnTo>
                                  <a:pt x="5" y="8"/>
                                </a:lnTo>
                                <a:lnTo>
                                  <a:pt x="5" y="6"/>
                                </a:lnTo>
                                <a:lnTo>
                                  <a:pt x="2" y="6"/>
                                </a:lnTo>
                                <a:lnTo>
                                  <a:pt x="0" y="6"/>
                                </a:lnTo>
                                <a:lnTo>
                                  <a:pt x="14" y="0"/>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6" name="Freeform 675"/>
                        <wps:cNvSpPr>
                          <a:spLocks/>
                        </wps:cNvSpPr>
                        <wps:spPr bwMode="auto">
                          <a:xfrm>
                            <a:off x="964" y="1227"/>
                            <a:ext cx="56" cy="54"/>
                          </a:xfrm>
                          <a:custGeom>
                            <a:avLst/>
                            <a:gdLst>
                              <a:gd name="T0" fmla="*/ 47 w 56"/>
                              <a:gd name="T1" fmla="*/ 0 h 54"/>
                              <a:gd name="T2" fmla="*/ 47 w 56"/>
                              <a:gd name="T3" fmla="*/ 31 h 54"/>
                              <a:gd name="T4" fmla="*/ 47 w 56"/>
                              <a:gd name="T5" fmla="*/ 39 h 54"/>
                              <a:gd name="T6" fmla="*/ 47 w 56"/>
                              <a:gd name="T7" fmla="*/ 42 h 54"/>
                              <a:gd name="T8" fmla="*/ 47 w 56"/>
                              <a:gd name="T9" fmla="*/ 45 h 54"/>
                              <a:gd name="T10" fmla="*/ 50 w 56"/>
                              <a:gd name="T11" fmla="*/ 45 h 54"/>
                              <a:gd name="T12" fmla="*/ 50 w 56"/>
                              <a:gd name="T13" fmla="*/ 48 h 54"/>
                              <a:gd name="T14" fmla="*/ 50 w 56"/>
                              <a:gd name="T15" fmla="*/ 48 h 54"/>
                              <a:gd name="T16" fmla="*/ 53 w 56"/>
                              <a:gd name="T17" fmla="*/ 48 h 54"/>
                              <a:gd name="T18" fmla="*/ 53 w 56"/>
                              <a:gd name="T19" fmla="*/ 45 h 54"/>
                              <a:gd name="T20" fmla="*/ 56 w 56"/>
                              <a:gd name="T21" fmla="*/ 48 h 54"/>
                              <a:gd name="T22" fmla="*/ 39 w 56"/>
                              <a:gd name="T23" fmla="*/ 54 h 54"/>
                              <a:gd name="T24" fmla="*/ 39 w 56"/>
                              <a:gd name="T25" fmla="*/ 54 h 54"/>
                              <a:gd name="T26" fmla="*/ 39 w 56"/>
                              <a:gd name="T27" fmla="*/ 42 h 54"/>
                              <a:gd name="T28" fmla="*/ 30 w 56"/>
                              <a:gd name="T29" fmla="*/ 48 h 54"/>
                              <a:gd name="T30" fmla="*/ 28 w 56"/>
                              <a:gd name="T31" fmla="*/ 51 h 54"/>
                              <a:gd name="T32" fmla="*/ 22 w 56"/>
                              <a:gd name="T33" fmla="*/ 54 h 54"/>
                              <a:gd name="T34" fmla="*/ 19 w 56"/>
                              <a:gd name="T35" fmla="*/ 54 h 54"/>
                              <a:gd name="T36" fmla="*/ 16 w 56"/>
                              <a:gd name="T37" fmla="*/ 54 h 54"/>
                              <a:gd name="T38" fmla="*/ 11 w 56"/>
                              <a:gd name="T39" fmla="*/ 51 h 54"/>
                              <a:gd name="T40" fmla="*/ 8 w 56"/>
                              <a:gd name="T41" fmla="*/ 48 h 54"/>
                              <a:gd name="T42" fmla="*/ 8 w 56"/>
                              <a:gd name="T43" fmla="*/ 45 h 54"/>
                              <a:gd name="T44" fmla="*/ 5 w 56"/>
                              <a:gd name="T45" fmla="*/ 39 h 54"/>
                              <a:gd name="T46" fmla="*/ 5 w 56"/>
                              <a:gd name="T47" fmla="*/ 34 h 54"/>
                              <a:gd name="T48" fmla="*/ 5 w 56"/>
                              <a:gd name="T49" fmla="*/ 8 h 54"/>
                              <a:gd name="T50" fmla="*/ 5 w 56"/>
                              <a:gd name="T51" fmla="*/ 6 h 54"/>
                              <a:gd name="T52" fmla="*/ 5 w 56"/>
                              <a:gd name="T53" fmla="*/ 6 h 54"/>
                              <a:gd name="T54" fmla="*/ 5 w 56"/>
                              <a:gd name="T55" fmla="*/ 3 h 54"/>
                              <a:gd name="T56" fmla="*/ 2 w 56"/>
                              <a:gd name="T57" fmla="*/ 3 h 54"/>
                              <a:gd name="T58" fmla="*/ 2 w 56"/>
                              <a:gd name="T59" fmla="*/ 3 h 54"/>
                              <a:gd name="T60" fmla="*/ 0 w 56"/>
                              <a:gd name="T61" fmla="*/ 0 h 54"/>
                              <a:gd name="T62" fmla="*/ 0 w 56"/>
                              <a:gd name="T63" fmla="*/ 0 h 54"/>
                              <a:gd name="T64" fmla="*/ 16 w 56"/>
                              <a:gd name="T65" fmla="*/ 0 h 54"/>
                              <a:gd name="T66" fmla="*/ 16 w 56"/>
                              <a:gd name="T67" fmla="*/ 34 h 54"/>
                              <a:gd name="T68" fmla="*/ 16 w 56"/>
                              <a:gd name="T69" fmla="*/ 39 h 54"/>
                              <a:gd name="T70" fmla="*/ 19 w 56"/>
                              <a:gd name="T71" fmla="*/ 45 h 54"/>
                              <a:gd name="T72" fmla="*/ 22 w 56"/>
                              <a:gd name="T73" fmla="*/ 45 h 54"/>
                              <a:gd name="T74" fmla="*/ 25 w 56"/>
                              <a:gd name="T75" fmla="*/ 45 h 54"/>
                              <a:gd name="T76" fmla="*/ 28 w 56"/>
                              <a:gd name="T77" fmla="*/ 45 h 54"/>
                              <a:gd name="T78" fmla="*/ 30 w 56"/>
                              <a:gd name="T79" fmla="*/ 45 h 54"/>
                              <a:gd name="T80" fmla="*/ 33 w 56"/>
                              <a:gd name="T81" fmla="*/ 42 h 54"/>
                              <a:gd name="T82" fmla="*/ 39 w 56"/>
                              <a:gd name="T83" fmla="*/ 39 h 54"/>
                              <a:gd name="T84" fmla="*/ 39 w 56"/>
                              <a:gd name="T85" fmla="*/ 8 h 54"/>
                              <a:gd name="T86" fmla="*/ 36 w 56"/>
                              <a:gd name="T87" fmla="*/ 6 h 54"/>
                              <a:gd name="T88" fmla="*/ 36 w 56"/>
                              <a:gd name="T89" fmla="*/ 3 h 54"/>
                              <a:gd name="T90" fmla="*/ 33 w 56"/>
                              <a:gd name="T91" fmla="*/ 3 h 54"/>
                              <a:gd name="T92" fmla="*/ 30 w 56"/>
                              <a:gd name="T93" fmla="*/ 0 h 54"/>
                              <a:gd name="T94" fmla="*/ 30 w 56"/>
                              <a:gd name="T95" fmla="*/ 0 h 54"/>
                              <a:gd name="T96" fmla="*/ 47 w 56"/>
                              <a:gd name="T97" fmla="*/ 0 h 5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6" h="54">
                                <a:moveTo>
                                  <a:pt x="47" y="0"/>
                                </a:moveTo>
                                <a:lnTo>
                                  <a:pt x="47" y="31"/>
                                </a:lnTo>
                                <a:lnTo>
                                  <a:pt x="47" y="39"/>
                                </a:lnTo>
                                <a:lnTo>
                                  <a:pt x="47" y="42"/>
                                </a:lnTo>
                                <a:lnTo>
                                  <a:pt x="47" y="45"/>
                                </a:lnTo>
                                <a:lnTo>
                                  <a:pt x="50" y="45"/>
                                </a:lnTo>
                                <a:lnTo>
                                  <a:pt x="50" y="48"/>
                                </a:lnTo>
                                <a:lnTo>
                                  <a:pt x="53" y="48"/>
                                </a:lnTo>
                                <a:lnTo>
                                  <a:pt x="53" y="45"/>
                                </a:lnTo>
                                <a:lnTo>
                                  <a:pt x="56" y="48"/>
                                </a:lnTo>
                                <a:lnTo>
                                  <a:pt x="39" y="54"/>
                                </a:lnTo>
                                <a:lnTo>
                                  <a:pt x="39" y="42"/>
                                </a:lnTo>
                                <a:lnTo>
                                  <a:pt x="30" y="48"/>
                                </a:lnTo>
                                <a:lnTo>
                                  <a:pt x="28" y="51"/>
                                </a:lnTo>
                                <a:lnTo>
                                  <a:pt x="22" y="54"/>
                                </a:lnTo>
                                <a:lnTo>
                                  <a:pt x="19" y="54"/>
                                </a:lnTo>
                                <a:lnTo>
                                  <a:pt x="16" y="54"/>
                                </a:lnTo>
                                <a:lnTo>
                                  <a:pt x="11" y="51"/>
                                </a:lnTo>
                                <a:lnTo>
                                  <a:pt x="8" y="48"/>
                                </a:lnTo>
                                <a:lnTo>
                                  <a:pt x="8" y="45"/>
                                </a:lnTo>
                                <a:lnTo>
                                  <a:pt x="5" y="39"/>
                                </a:lnTo>
                                <a:lnTo>
                                  <a:pt x="5" y="34"/>
                                </a:lnTo>
                                <a:lnTo>
                                  <a:pt x="5" y="8"/>
                                </a:lnTo>
                                <a:lnTo>
                                  <a:pt x="5" y="6"/>
                                </a:lnTo>
                                <a:lnTo>
                                  <a:pt x="5" y="3"/>
                                </a:lnTo>
                                <a:lnTo>
                                  <a:pt x="2" y="3"/>
                                </a:lnTo>
                                <a:lnTo>
                                  <a:pt x="0" y="0"/>
                                </a:lnTo>
                                <a:lnTo>
                                  <a:pt x="16" y="0"/>
                                </a:lnTo>
                                <a:lnTo>
                                  <a:pt x="16" y="34"/>
                                </a:lnTo>
                                <a:lnTo>
                                  <a:pt x="16" y="39"/>
                                </a:lnTo>
                                <a:lnTo>
                                  <a:pt x="19" y="45"/>
                                </a:lnTo>
                                <a:lnTo>
                                  <a:pt x="22" y="45"/>
                                </a:lnTo>
                                <a:lnTo>
                                  <a:pt x="25" y="45"/>
                                </a:lnTo>
                                <a:lnTo>
                                  <a:pt x="28" y="45"/>
                                </a:lnTo>
                                <a:lnTo>
                                  <a:pt x="30" y="45"/>
                                </a:lnTo>
                                <a:lnTo>
                                  <a:pt x="33" y="42"/>
                                </a:lnTo>
                                <a:lnTo>
                                  <a:pt x="39" y="39"/>
                                </a:lnTo>
                                <a:lnTo>
                                  <a:pt x="39" y="8"/>
                                </a:lnTo>
                                <a:lnTo>
                                  <a:pt x="36" y="6"/>
                                </a:lnTo>
                                <a:lnTo>
                                  <a:pt x="36" y="3"/>
                                </a:lnTo>
                                <a:lnTo>
                                  <a:pt x="33" y="3"/>
                                </a:lnTo>
                                <a:lnTo>
                                  <a:pt x="30" y="0"/>
                                </a:lnTo>
                                <a:lnTo>
                                  <a:pt x="4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7" name="Freeform 676"/>
                        <wps:cNvSpPr>
                          <a:spLocks/>
                        </wps:cNvSpPr>
                        <wps:spPr bwMode="auto">
                          <a:xfrm>
                            <a:off x="1022" y="1227"/>
                            <a:ext cx="57" cy="54"/>
                          </a:xfrm>
                          <a:custGeom>
                            <a:avLst/>
                            <a:gdLst>
                              <a:gd name="T0" fmla="*/ 17 w 57"/>
                              <a:gd name="T1" fmla="*/ 11 h 54"/>
                              <a:gd name="T2" fmla="*/ 23 w 57"/>
                              <a:gd name="T3" fmla="*/ 3 h 54"/>
                              <a:gd name="T4" fmla="*/ 29 w 57"/>
                              <a:gd name="T5" fmla="*/ 0 h 54"/>
                              <a:gd name="T6" fmla="*/ 34 w 57"/>
                              <a:gd name="T7" fmla="*/ 0 h 54"/>
                              <a:gd name="T8" fmla="*/ 40 w 57"/>
                              <a:gd name="T9" fmla="*/ 0 h 54"/>
                              <a:gd name="T10" fmla="*/ 43 w 57"/>
                              <a:gd name="T11" fmla="*/ 0 h 54"/>
                              <a:gd name="T12" fmla="*/ 45 w 57"/>
                              <a:gd name="T13" fmla="*/ 3 h 54"/>
                              <a:gd name="T14" fmla="*/ 48 w 57"/>
                              <a:gd name="T15" fmla="*/ 8 h 54"/>
                              <a:gd name="T16" fmla="*/ 48 w 57"/>
                              <a:gd name="T17" fmla="*/ 11 h 54"/>
                              <a:gd name="T18" fmla="*/ 48 w 57"/>
                              <a:gd name="T19" fmla="*/ 17 h 54"/>
                              <a:gd name="T20" fmla="*/ 48 w 57"/>
                              <a:gd name="T21" fmla="*/ 39 h 54"/>
                              <a:gd name="T22" fmla="*/ 48 w 57"/>
                              <a:gd name="T23" fmla="*/ 45 h 54"/>
                              <a:gd name="T24" fmla="*/ 48 w 57"/>
                              <a:gd name="T25" fmla="*/ 48 h 54"/>
                              <a:gd name="T26" fmla="*/ 51 w 57"/>
                              <a:gd name="T27" fmla="*/ 48 h 54"/>
                              <a:gd name="T28" fmla="*/ 51 w 57"/>
                              <a:gd name="T29" fmla="*/ 51 h 54"/>
                              <a:gd name="T30" fmla="*/ 54 w 57"/>
                              <a:gd name="T31" fmla="*/ 51 h 54"/>
                              <a:gd name="T32" fmla="*/ 57 w 57"/>
                              <a:gd name="T33" fmla="*/ 51 h 54"/>
                              <a:gd name="T34" fmla="*/ 57 w 57"/>
                              <a:gd name="T35" fmla="*/ 54 h 54"/>
                              <a:gd name="T36" fmla="*/ 31 w 57"/>
                              <a:gd name="T37" fmla="*/ 54 h 54"/>
                              <a:gd name="T38" fmla="*/ 31 w 57"/>
                              <a:gd name="T39" fmla="*/ 51 h 54"/>
                              <a:gd name="T40" fmla="*/ 31 w 57"/>
                              <a:gd name="T41" fmla="*/ 51 h 54"/>
                              <a:gd name="T42" fmla="*/ 34 w 57"/>
                              <a:gd name="T43" fmla="*/ 51 h 54"/>
                              <a:gd name="T44" fmla="*/ 37 w 57"/>
                              <a:gd name="T45" fmla="*/ 51 h 54"/>
                              <a:gd name="T46" fmla="*/ 37 w 57"/>
                              <a:gd name="T47" fmla="*/ 48 h 54"/>
                              <a:gd name="T48" fmla="*/ 37 w 57"/>
                              <a:gd name="T49" fmla="*/ 45 h 54"/>
                              <a:gd name="T50" fmla="*/ 40 w 57"/>
                              <a:gd name="T51" fmla="*/ 45 h 54"/>
                              <a:gd name="T52" fmla="*/ 40 w 57"/>
                              <a:gd name="T53" fmla="*/ 39 h 54"/>
                              <a:gd name="T54" fmla="*/ 40 w 57"/>
                              <a:gd name="T55" fmla="*/ 20 h 54"/>
                              <a:gd name="T56" fmla="*/ 37 w 57"/>
                              <a:gd name="T57" fmla="*/ 14 h 54"/>
                              <a:gd name="T58" fmla="*/ 37 w 57"/>
                              <a:gd name="T59" fmla="*/ 8 h 54"/>
                              <a:gd name="T60" fmla="*/ 34 w 57"/>
                              <a:gd name="T61" fmla="*/ 6 h 54"/>
                              <a:gd name="T62" fmla="*/ 31 w 57"/>
                              <a:gd name="T63" fmla="*/ 6 h 54"/>
                              <a:gd name="T64" fmla="*/ 23 w 57"/>
                              <a:gd name="T65" fmla="*/ 8 h 54"/>
                              <a:gd name="T66" fmla="*/ 17 w 57"/>
                              <a:gd name="T67" fmla="*/ 14 h 54"/>
                              <a:gd name="T68" fmla="*/ 17 w 57"/>
                              <a:gd name="T69" fmla="*/ 39 h 54"/>
                              <a:gd name="T70" fmla="*/ 17 w 57"/>
                              <a:gd name="T71" fmla="*/ 45 h 54"/>
                              <a:gd name="T72" fmla="*/ 17 w 57"/>
                              <a:gd name="T73" fmla="*/ 48 h 54"/>
                              <a:gd name="T74" fmla="*/ 17 w 57"/>
                              <a:gd name="T75" fmla="*/ 48 h 54"/>
                              <a:gd name="T76" fmla="*/ 20 w 57"/>
                              <a:gd name="T77" fmla="*/ 51 h 54"/>
                              <a:gd name="T78" fmla="*/ 20 w 57"/>
                              <a:gd name="T79" fmla="*/ 51 h 54"/>
                              <a:gd name="T80" fmla="*/ 23 w 57"/>
                              <a:gd name="T81" fmla="*/ 51 h 54"/>
                              <a:gd name="T82" fmla="*/ 23 w 57"/>
                              <a:gd name="T83" fmla="*/ 54 h 54"/>
                              <a:gd name="T84" fmla="*/ 0 w 57"/>
                              <a:gd name="T85" fmla="*/ 54 h 54"/>
                              <a:gd name="T86" fmla="*/ 0 w 57"/>
                              <a:gd name="T87" fmla="*/ 51 h 54"/>
                              <a:gd name="T88" fmla="*/ 0 w 57"/>
                              <a:gd name="T89" fmla="*/ 51 h 54"/>
                              <a:gd name="T90" fmla="*/ 3 w 57"/>
                              <a:gd name="T91" fmla="*/ 51 h 54"/>
                              <a:gd name="T92" fmla="*/ 6 w 57"/>
                              <a:gd name="T93" fmla="*/ 48 h 54"/>
                              <a:gd name="T94" fmla="*/ 6 w 57"/>
                              <a:gd name="T95" fmla="*/ 45 h 54"/>
                              <a:gd name="T96" fmla="*/ 6 w 57"/>
                              <a:gd name="T97" fmla="*/ 39 h 54"/>
                              <a:gd name="T98" fmla="*/ 6 w 57"/>
                              <a:gd name="T99" fmla="*/ 20 h 54"/>
                              <a:gd name="T100" fmla="*/ 6 w 57"/>
                              <a:gd name="T101" fmla="*/ 14 h 54"/>
                              <a:gd name="T102" fmla="*/ 6 w 57"/>
                              <a:gd name="T103" fmla="*/ 8 h 54"/>
                              <a:gd name="T104" fmla="*/ 6 w 57"/>
                              <a:gd name="T105" fmla="*/ 8 h 54"/>
                              <a:gd name="T106" fmla="*/ 6 w 57"/>
                              <a:gd name="T107" fmla="*/ 6 h 54"/>
                              <a:gd name="T108" fmla="*/ 3 w 57"/>
                              <a:gd name="T109" fmla="*/ 6 h 54"/>
                              <a:gd name="T110" fmla="*/ 3 w 57"/>
                              <a:gd name="T111" fmla="*/ 6 h 54"/>
                              <a:gd name="T112" fmla="*/ 0 w 57"/>
                              <a:gd name="T113" fmla="*/ 6 h 54"/>
                              <a:gd name="T114" fmla="*/ 0 w 57"/>
                              <a:gd name="T115" fmla="*/ 6 h 54"/>
                              <a:gd name="T116" fmla="*/ 0 w 57"/>
                              <a:gd name="T117" fmla="*/ 6 h 54"/>
                              <a:gd name="T118" fmla="*/ 15 w 57"/>
                              <a:gd name="T119" fmla="*/ 0 h 54"/>
                              <a:gd name="T120" fmla="*/ 17 w 57"/>
                              <a:gd name="T121" fmla="*/ 0 h 54"/>
                              <a:gd name="T122" fmla="*/ 17 w 57"/>
                              <a:gd name="T123" fmla="*/ 11 h 5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7" h="54">
                                <a:moveTo>
                                  <a:pt x="17" y="11"/>
                                </a:moveTo>
                                <a:lnTo>
                                  <a:pt x="23" y="3"/>
                                </a:lnTo>
                                <a:lnTo>
                                  <a:pt x="29" y="0"/>
                                </a:lnTo>
                                <a:lnTo>
                                  <a:pt x="34" y="0"/>
                                </a:lnTo>
                                <a:lnTo>
                                  <a:pt x="40" y="0"/>
                                </a:lnTo>
                                <a:lnTo>
                                  <a:pt x="43" y="0"/>
                                </a:lnTo>
                                <a:lnTo>
                                  <a:pt x="45" y="3"/>
                                </a:lnTo>
                                <a:lnTo>
                                  <a:pt x="48" y="8"/>
                                </a:lnTo>
                                <a:lnTo>
                                  <a:pt x="48" y="11"/>
                                </a:lnTo>
                                <a:lnTo>
                                  <a:pt x="48" y="17"/>
                                </a:lnTo>
                                <a:lnTo>
                                  <a:pt x="48" y="39"/>
                                </a:lnTo>
                                <a:lnTo>
                                  <a:pt x="48" y="45"/>
                                </a:lnTo>
                                <a:lnTo>
                                  <a:pt x="48" y="48"/>
                                </a:lnTo>
                                <a:lnTo>
                                  <a:pt x="51" y="48"/>
                                </a:lnTo>
                                <a:lnTo>
                                  <a:pt x="51" y="51"/>
                                </a:lnTo>
                                <a:lnTo>
                                  <a:pt x="54" y="51"/>
                                </a:lnTo>
                                <a:lnTo>
                                  <a:pt x="57" y="51"/>
                                </a:lnTo>
                                <a:lnTo>
                                  <a:pt x="57" y="54"/>
                                </a:lnTo>
                                <a:lnTo>
                                  <a:pt x="31" y="54"/>
                                </a:lnTo>
                                <a:lnTo>
                                  <a:pt x="31" y="51"/>
                                </a:lnTo>
                                <a:lnTo>
                                  <a:pt x="34" y="51"/>
                                </a:lnTo>
                                <a:lnTo>
                                  <a:pt x="37" y="51"/>
                                </a:lnTo>
                                <a:lnTo>
                                  <a:pt x="37" y="48"/>
                                </a:lnTo>
                                <a:lnTo>
                                  <a:pt x="37" y="45"/>
                                </a:lnTo>
                                <a:lnTo>
                                  <a:pt x="40" y="45"/>
                                </a:lnTo>
                                <a:lnTo>
                                  <a:pt x="40" y="39"/>
                                </a:lnTo>
                                <a:lnTo>
                                  <a:pt x="40" y="20"/>
                                </a:lnTo>
                                <a:lnTo>
                                  <a:pt x="37" y="14"/>
                                </a:lnTo>
                                <a:lnTo>
                                  <a:pt x="37" y="8"/>
                                </a:lnTo>
                                <a:lnTo>
                                  <a:pt x="34" y="6"/>
                                </a:lnTo>
                                <a:lnTo>
                                  <a:pt x="31" y="6"/>
                                </a:lnTo>
                                <a:lnTo>
                                  <a:pt x="23" y="8"/>
                                </a:lnTo>
                                <a:lnTo>
                                  <a:pt x="17" y="14"/>
                                </a:lnTo>
                                <a:lnTo>
                                  <a:pt x="17" y="39"/>
                                </a:lnTo>
                                <a:lnTo>
                                  <a:pt x="17" y="45"/>
                                </a:lnTo>
                                <a:lnTo>
                                  <a:pt x="17" y="48"/>
                                </a:lnTo>
                                <a:lnTo>
                                  <a:pt x="20" y="51"/>
                                </a:lnTo>
                                <a:lnTo>
                                  <a:pt x="23" y="51"/>
                                </a:lnTo>
                                <a:lnTo>
                                  <a:pt x="23" y="54"/>
                                </a:lnTo>
                                <a:lnTo>
                                  <a:pt x="0" y="54"/>
                                </a:lnTo>
                                <a:lnTo>
                                  <a:pt x="0" y="51"/>
                                </a:lnTo>
                                <a:lnTo>
                                  <a:pt x="3" y="51"/>
                                </a:lnTo>
                                <a:lnTo>
                                  <a:pt x="6" y="48"/>
                                </a:lnTo>
                                <a:lnTo>
                                  <a:pt x="6" y="45"/>
                                </a:lnTo>
                                <a:lnTo>
                                  <a:pt x="6" y="39"/>
                                </a:lnTo>
                                <a:lnTo>
                                  <a:pt x="6" y="20"/>
                                </a:lnTo>
                                <a:lnTo>
                                  <a:pt x="6" y="14"/>
                                </a:lnTo>
                                <a:lnTo>
                                  <a:pt x="6" y="8"/>
                                </a:lnTo>
                                <a:lnTo>
                                  <a:pt x="6" y="6"/>
                                </a:lnTo>
                                <a:lnTo>
                                  <a:pt x="3" y="6"/>
                                </a:lnTo>
                                <a:lnTo>
                                  <a:pt x="0" y="6"/>
                                </a:lnTo>
                                <a:lnTo>
                                  <a:pt x="15" y="0"/>
                                </a:lnTo>
                                <a:lnTo>
                                  <a:pt x="17" y="0"/>
                                </a:lnTo>
                                <a:lnTo>
                                  <a:pt x="17"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8" name="Freeform 677"/>
                        <wps:cNvSpPr>
                          <a:spLocks/>
                        </wps:cNvSpPr>
                        <wps:spPr bwMode="auto">
                          <a:xfrm>
                            <a:off x="1081" y="1227"/>
                            <a:ext cx="54" cy="79"/>
                          </a:xfrm>
                          <a:custGeom>
                            <a:avLst/>
                            <a:gdLst>
                              <a:gd name="T0" fmla="*/ 12 w 54"/>
                              <a:gd name="T1" fmla="*/ 31 h 79"/>
                              <a:gd name="T2" fmla="*/ 6 w 54"/>
                              <a:gd name="T3" fmla="*/ 23 h 79"/>
                              <a:gd name="T4" fmla="*/ 6 w 54"/>
                              <a:gd name="T5" fmla="*/ 11 h 79"/>
                              <a:gd name="T6" fmla="*/ 17 w 54"/>
                              <a:gd name="T7" fmla="*/ 0 h 79"/>
                              <a:gd name="T8" fmla="*/ 34 w 54"/>
                              <a:gd name="T9" fmla="*/ 0 h 79"/>
                              <a:gd name="T10" fmla="*/ 51 w 54"/>
                              <a:gd name="T11" fmla="*/ 3 h 79"/>
                              <a:gd name="T12" fmla="*/ 54 w 54"/>
                              <a:gd name="T13" fmla="*/ 3 h 79"/>
                              <a:gd name="T14" fmla="*/ 54 w 54"/>
                              <a:gd name="T15" fmla="*/ 3 h 79"/>
                              <a:gd name="T16" fmla="*/ 54 w 54"/>
                              <a:gd name="T17" fmla="*/ 3 h 79"/>
                              <a:gd name="T18" fmla="*/ 54 w 54"/>
                              <a:gd name="T19" fmla="*/ 6 h 79"/>
                              <a:gd name="T20" fmla="*/ 54 w 54"/>
                              <a:gd name="T21" fmla="*/ 6 h 79"/>
                              <a:gd name="T22" fmla="*/ 51 w 54"/>
                              <a:gd name="T23" fmla="*/ 6 h 79"/>
                              <a:gd name="T24" fmla="*/ 45 w 54"/>
                              <a:gd name="T25" fmla="*/ 11 h 79"/>
                              <a:gd name="T26" fmla="*/ 45 w 54"/>
                              <a:gd name="T27" fmla="*/ 25 h 79"/>
                              <a:gd name="T28" fmla="*/ 34 w 54"/>
                              <a:gd name="T29" fmla="*/ 34 h 79"/>
                              <a:gd name="T30" fmla="*/ 23 w 54"/>
                              <a:gd name="T31" fmla="*/ 34 h 79"/>
                              <a:gd name="T32" fmla="*/ 15 w 54"/>
                              <a:gd name="T33" fmla="*/ 37 h 79"/>
                              <a:gd name="T34" fmla="*/ 12 w 54"/>
                              <a:gd name="T35" fmla="*/ 39 h 79"/>
                              <a:gd name="T36" fmla="*/ 12 w 54"/>
                              <a:gd name="T37" fmla="*/ 42 h 79"/>
                              <a:gd name="T38" fmla="*/ 15 w 54"/>
                              <a:gd name="T39" fmla="*/ 42 h 79"/>
                              <a:gd name="T40" fmla="*/ 20 w 54"/>
                              <a:gd name="T41" fmla="*/ 45 h 79"/>
                              <a:gd name="T42" fmla="*/ 34 w 54"/>
                              <a:gd name="T43" fmla="*/ 45 h 79"/>
                              <a:gd name="T44" fmla="*/ 45 w 54"/>
                              <a:gd name="T45" fmla="*/ 45 h 79"/>
                              <a:gd name="T46" fmla="*/ 51 w 54"/>
                              <a:gd name="T47" fmla="*/ 54 h 79"/>
                              <a:gd name="T48" fmla="*/ 51 w 54"/>
                              <a:gd name="T49" fmla="*/ 62 h 79"/>
                              <a:gd name="T50" fmla="*/ 40 w 54"/>
                              <a:gd name="T51" fmla="*/ 73 h 79"/>
                              <a:gd name="T52" fmla="*/ 23 w 54"/>
                              <a:gd name="T53" fmla="*/ 79 h 79"/>
                              <a:gd name="T54" fmla="*/ 6 w 54"/>
                              <a:gd name="T55" fmla="*/ 73 h 79"/>
                              <a:gd name="T56" fmla="*/ 0 w 54"/>
                              <a:gd name="T57" fmla="*/ 68 h 79"/>
                              <a:gd name="T58" fmla="*/ 3 w 54"/>
                              <a:gd name="T59" fmla="*/ 65 h 79"/>
                              <a:gd name="T60" fmla="*/ 6 w 54"/>
                              <a:gd name="T61" fmla="*/ 59 h 79"/>
                              <a:gd name="T62" fmla="*/ 12 w 54"/>
                              <a:gd name="T63" fmla="*/ 51 h 79"/>
                              <a:gd name="T64" fmla="*/ 6 w 54"/>
                              <a:gd name="T65" fmla="*/ 48 h 79"/>
                              <a:gd name="T66" fmla="*/ 6 w 54"/>
                              <a:gd name="T67" fmla="*/ 45 h 79"/>
                              <a:gd name="T68" fmla="*/ 6 w 54"/>
                              <a:gd name="T69" fmla="*/ 42 h 79"/>
                              <a:gd name="T70" fmla="*/ 15 w 54"/>
                              <a:gd name="T71" fmla="*/ 34 h 79"/>
                              <a:gd name="T72" fmla="*/ 20 w 54"/>
                              <a:gd name="T73" fmla="*/ 3 h 79"/>
                              <a:gd name="T74" fmla="*/ 15 w 54"/>
                              <a:gd name="T75" fmla="*/ 8 h 79"/>
                              <a:gd name="T76" fmla="*/ 17 w 54"/>
                              <a:gd name="T77" fmla="*/ 23 h 79"/>
                              <a:gd name="T78" fmla="*/ 23 w 54"/>
                              <a:gd name="T79" fmla="*/ 31 h 79"/>
                              <a:gd name="T80" fmla="*/ 31 w 54"/>
                              <a:gd name="T81" fmla="*/ 31 h 79"/>
                              <a:gd name="T82" fmla="*/ 37 w 54"/>
                              <a:gd name="T83" fmla="*/ 25 h 79"/>
                              <a:gd name="T84" fmla="*/ 37 w 54"/>
                              <a:gd name="T85" fmla="*/ 11 h 79"/>
                              <a:gd name="T86" fmla="*/ 29 w 54"/>
                              <a:gd name="T87" fmla="*/ 3 h 79"/>
                              <a:gd name="T88" fmla="*/ 15 w 54"/>
                              <a:gd name="T89" fmla="*/ 54 h 79"/>
                              <a:gd name="T90" fmla="*/ 12 w 54"/>
                              <a:gd name="T91" fmla="*/ 56 h 79"/>
                              <a:gd name="T92" fmla="*/ 9 w 54"/>
                              <a:gd name="T93" fmla="*/ 62 h 79"/>
                              <a:gd name="T94" fmla="*/ 12 w 54"/>
                              <a:gd name="T95" fmla="*/ 68 h 79"/>
                              <a:gd name="T96" fmla="*/ 29 w 54"/>
                              <a:gd name="T97" fmla="*/ 70 h 79"/>
                              <a:gd name="T98" fmla="*/ 45 w 54"/>
                              <a:gd name="T99" fmla="*/ 68 h 79"/>
                              <a:gd name="T100" fmla="*/ 48 w 54"/>
                              <a:gd name="T101" fmla="*/ 59 h 79"/>
                              <a:gd name="T102" fmla="*/ 45 w 54"/>
                              <a:gd name="T103" fmla="*/ 56 h 79"/>
                              <a:gd name="T104" fmla="*/ 34 w 54"/>
                              <a:gd name="T105" fmla="*/ 54 h 79"/>
                              <a:gd name="T106" fmla="*/ 15 w 54"/>
                              <a:gd name="T107" fmla="*/ 54 h 7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4" h="79">
                                <a:moveTo>
                                  <a:pt x="15" y="34"/>
                                </a:moveTo>
                                <a:lnTo>
                                  <a:pt x="12" y="31"/>
                                </a:lnTo>
                                <a:lnTo>
                                  <a:pt x="9" y="28"/>
                                </a:lnTo>
                                <a:lnTo>
                                  <a:pt x="6" y="23"/>
                                </a:lnTo>
                                <a:lnTo>
                                  <a:pt x="6" y="17"/>
                                </a:lnTo>
                                <a:lnTo>
                                  <a:pt x="6" y="11"/>
                                </a:lnTo>
                                <a:lnTo>
                                  <a:pt x="12" y="6"/>
                                </a:lnTo>
                                <a:lnTo>
                                  <a:pt x="17" y="0"/>
                                </a:lnTo>
                                <a:lnTo>
                                  <a:pt x="26" y="0"/>
                                </a:lnTo>
                                <a:lnTo>
                                  <a:pt x="34" y="0"/>
                                </a:lnTo>
                                <a:lnTo>
                                  <a:pt x="40" y="3"/>
                                </a:lnTo>
                                <a:lnTo>
                                  <a:pt x="51" y="3"/>
                                </a:lnTo>
                                <a:lnTo>
                                  <a:pt x="54" y="3"/>
                                </a:lnTo>
                                <a:lnTo>
                                  <a:pt x="54" y="6"/>
                                </a:lnTo>
                                <a:lnTo>
                                  <a:pt x="51" y="6"/>
                                </a:lnTo>
                                <a:lnTo>
                                  <a:pt x="43" y="6"/>
                                </a:lnTo>
                                <a:lnTo>
                                  <a:pt x="45" y="11"/>
                                </a:lnTo>
                                <a:lnTo>
                                  <a:pt x="48" y="17"/>
                                </a:lnTo>
                                <a:lnTo>
                                  <a:pt x="45" y="25"/>
                                </a:lnTo>
                                <a:lnTo>
                                  <a:pt x="43" y="31"/>
                                </a:lnTo>
                                <a:lnTo>
                                  <a:pt x="34" y="34"/>
                                </a:lnTo>
                                <a:lnTo>
                                  <a:pt x="26" y="37"/>
                                </a:lnTo>
                                <a:lnTo>
                                  <a:pt x="23" y="34"/>
                                </a:lnTo>
                                <a:lnTo>
                                  <a:pt x="17" y="34"/>
                                </a:lnTo>
                                <a:lnTo>
                                  <a:pt x="15" y="37"/>
                                </a:lnTo>
                                <a:lnTo>
                                  <a:pt x="12" y="39"/>
                                </a:lnTo>
                                <a:lnTo>
                                  <a:pt x="12" y="42"/>
                                </a:lnTo>
                                <a:lnTo>
                                  <a:pt x="15" y="42"/>
                                </a:lnTo>
                                <a:lnTo>
                                  <a:pt x="17" y="45"/>
                                </a:lnTo>
                                <a:lnTo>
                                  <a:pt x="20" y="45"/>
                                </a:lnTo>
                                <a:lnTo>
                                  <a:pt x="26" y="45"/>
                                </a:lnTo>
                                <a:lnTo>
                                  <a:pt x="34" y="45"/>
                                </a:lnTo>
                                <a:lnTo>
                                  <a:pt x="43" y="45"/>
                                </a:lnTo>
                                <a:lnTo>
                                  <a:pt x="45" y="45"/>
                                </a:lnTo>
                                <a:lnTo>
                                  <a:pt x="51" y="48"/>
                                </a:lnTo>
                                <a:lnTo>
                                  <a:pt x="51" y="54"/>
                                </a:lnTo>
                                <a:lnTo>
                                  <a:pt x="54" y="56"/>
                                </a:lnTo>
                                <a:lnTo>
                                  <a:pt x="51" y="62"/>
                                </a:lnTo>
                                <a:lnTo>
                                  <a:pt x="48" y="70"/>
                                </a:lnTo>
                                <a:lnTo>
                                  <a:pt x="40" y="73"/>
                                </a:lnTo>
                                <a:lnTo>
                                  <a:pt x="34" y="76"/>
                                </a:lnTo>
                                <a:lnTo>
                                  <a:pt x="23" y="79"/>
                                </a:lnTo>
                                <a:lnTo>
                                  <a:pt x="15" y="76"/>
                                </a:lnTo>
                                <a:lnTo>
                                  <a:pt x="6" y="73"/>
                                </a:lnTo>
                                <a:lnTo>
                                  <a:pt x="3" y="70"/>
                                </a:lnTo>
                                <a:lnTo>
                                  <a:pt x="0" y="68"/>
                                </a:lnTo>
                                <a:lnTo>
                                  <a:pt x="0" y="65"/>
                                </a:lnTo>
                                <a:lnTo>
                                  <a:pt x="3" y="65"/>
                                </a:lnTo>
                                <a:lnTo>
                                  <a:pt x="3" y="62"/>
                                </a:lnTo>
                                <a:lnTo>
                                  <a:pt x="6" y="59"/>
                                </a:lnTo>
                                <a:lnTo>
                                  <a:pt x="9" y="56"/>
                                </a:lnTo>
                                <a:lnTo>
                                  <a:pt x="12" y="51"/>
                                </a:lnTo>
                                <a:lnTo>
                                  <a:pt x="9" y="51"/>
                                </a:lnTo>
                                <a:lnTo>
                                  <a:pt x="6" y="48"/>
                                </a:lnTo>
                                <a:lnTo>
                                  <a:pt x="6" y="45"/>
                                </a:lnTo>
                                <a:lnTo>
                                  <a:pt x="6" y="42"/>
                                </a:lnTo>
                                <a:lnTo>
                                  <a:pt x="9" y="37"/>
                                </a:lnTo>
                                <a:lnTo>
                                  <a:pt x="15" y="34"/>
                                </a:lnTo>
                                <a:close/>
                                <a:moveTo>
                                  <a:pt x="26" y="0"/>
                                </a:moveTo>
                                <a:lnTo>
                                  <a:pt x="20" y="3"/>
                                </a:lnTo>
                                <a:lnTo>
                                  <a:pt x="17" y="6"/>
                                </a:lnTo>
                                <a:lnTo>
                                  <a:pt x="15" y="8"/>
                                </a:lnTo>
                                <a:lnTo>
                                  <a:pt x="15" y="14"/>
                                </a:lnTo>
                                <a:lnTo>
                                  <a:pt x="17" y="23"/>
                                </a:lnTo>
                                <a:lnTo>
                                  <a:pt x="20" y="28"/>
                                </a:lnTo>
                                <a:lnTo>
                                  <a:pt x="23" y="31"/>
                                </a:lnTo>
                                <a:lnTo>
                                  <a:pt x="26" y="34"/>
                                </a:lnTo>
                                <a:lnTo>
                                  <a:pt x="31" y="31"/>
                                </a:lnTo>
                                <a:lnTo>
                                  <a:pt x="34" y="31"/>
                                </a:lnTo>
                                <a:lnTo>
                                  <a:pt x="37" y="25"/>
                                </a:lnTo>
                                <a:lnTo>
                                  <a:pt x="37" y="20"/>
                                </a:lnTo>
                                <a:lnTo>
                                  <a:pt x="37" y="11"/>
                                </a:lnTo>
                                <a:lnTo>
                                  <a:pt x="34" y="6"/>
                                </a:lnTo>
                                <a:lnTo>
                                  <a:pt x="29" y="3"/>
                                </a:lnTo>
                                <a:lnTo>
                                  <a:pt x="26" y="0"/>
                                </a:lnTo>
                                <a:close/>
                                <a:moveTo>
                                  <a:pt x="15" y="54"/>
                                </a:moveTo>
                                <a:lnTo>
                                  <a:pt x="12" y="56"/>
                                </a:lnTo>
                                <a:lnTo>
                                  <a:pt x="9" y="59"/>
                                </a:lnTo>
                                <a:lnTo>
                                  <a:pt x="9" y="62"/>
                                </a:lnTo>
                                <a:lnTo>
                                  <a:pt x="9" y="65"/>
                                </a:lnTo>
                                <a:lnTo>
                                  <a:pt x="12" y="68"/>
                                </a:lnTo>
                                <a:lnTo>
                                  <a:pt x="20" y="70"/>
                                </a:lnTo>
                                <a:lnTo>
                                  <a:pt x="29" y="70"/>
                                </a:lnTo>
                                <a:lnTo>
                                  <a:pt x="37" y="70"/>
                                </a:lnTo>
                                <a:lnTo>
                                  <a:pt x="45" y="68"/>
                                </a:lnTo>
                                <a:lnTo>
                                  <a:pt x="48" y="62"/>
                                </a:lnTo>
                                <a:lnTo>
                                  <a:pt x="48" y="59"/>
                                </a:lnTo>
                                <a:lnTo>
                                  <a:pt x="48" y="56"/>
                                </a:lnTo>
                                <a:lnTo>
                                  <a:pt x="45" y="56"/>
                                </a:lnTo>
                                <a:lnTo>
                                  <a:pt x="43" y="54"/>
                                </a:lnTo>
                                <a:lnTo>
                                  <a:pt x="34" y="54"/>
                                </a:lnTo>
                                <a:lnTo>
                                  <a:pt x="23" y="54"/>
                                </a:lnTo>
                                <a:lnTo>
                                  <a:pt x="15" y="5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9" name="Freeform 678"/>
                        <wps:cNvSpPr>
                          <a:spLocks/>
                        </wps:cNvSpPr>
                        <wps:spPr bwMode="auto">
                          <a:xfrm>
                            <a:off x="1143" y="1227"/>
                            <a:ext cx="37" cy="54"/>
                          </a:xfrm>
                          <a:custGeom>
                            <a:avLst/>
                            <a:gdLst>
                              <a:gd name="T0" fmla="*/ 31 w 37"/>
                              <a:gd name="T1" fmla="*/ 0 h 54"/>
                              <a:gd name="T2" fmla="*/ 31 w 37"/>
                              <a:gd name="T3" fmla="*/ 17 h 54"/>
                              <a:gd name="T4" fmla="*/ 31 w 37"/>
                              <a:gd name="T5" fmla="*/ 17 h 54"/>
                              <a:gd name="T6" fmla="*/ 28 w 37"/>
                              <a:gd name="T7" fmla="*/ 11 h 54"/>
                              <a:gd name="T8" fmla="*/ 26 w 37"/>
                              <a:gd name="T9" fmla="*/ 6 h 54"/>
                              <a:gd name="T10" fmla="*/ 20 w 37"/>
                              <a:gd name="T11" fmla="*/ 3 h 54"/>
                              <a:gd name="T12" fmla="*/ 17 w 37"/>
                              <a:gd name="T13" fmla="*/ 3 h 54"/>
                              <a:gd name="T14" fmla="*/ 12 w 37"/>
                              <a:gd name="T15" fmla="*/ 3 h 54"/>
                              <a:gd name="T16" fmla="*/ 9 w 37"/>
                              <a:gd name="T17" fmla="*/ 6 h 54"/>
                              <a:gd name="T18" fmla="*/ 9 w 37"/>
                              <a:gd name="T19" fmla="*/ 6 h 54"/>
                              <a:gd name="T20" fmla="*/ 6 w 37"/>
                              <a:gd name="T21" fmla="*/ 8 h 54"/>
                              <a:gd name="T22" fmla="*/ 9 w 37"/>
                              <a:gd name="T23" fmla="*/ 11 h 54"/>
                              <a:gd name="T24" fmla="*/ 9 w 37"/>
                              <a:gd name="T25" fmla="*/ 14 h 54"/>
                              <a:gd name="T26" fmla="*/ 12 w 37"/>
                              <a:gd name="T27" fmla="*/ 17 h 54"/>
                              <a:gd name="T28" fmla="*/ 14 w 37"/>
                              <a:gd name="T29" fmla="*/ 20 h 54"/>
                              <a:gd name="T30" fmla="*/ 23 w 37"/>
                              <a:gd name="T31" fmla="*/ 23 h 54"/>
                              <a:gd name="T32" fmla="*/ 31 w 37"/>
                              <a:gd name="T33" fmla="*/ 28 h 54"/>
                              <a:gd name="T34" fmla="*/ 34 w 37"/>
                              <a:gd name="T35" fmla="*/ 31 h 54"/>
                              <a:gd name="T36" fmla="*/ 37 w 37"/>
                              <a:gd name="T37" fmla="*/ 37 h 54"/>
                              <a:gd name="T38" fmla="*/ 34 w 37"/>
                              <a:gd name="T39" fmla="*/ 45 h 54"/>
                              <a:gd name="T40" fmla="*/ 31 w 37"/>
                              <a:gd name="T41" fmla="*/ 48 h 54"/>
                              <a:gd name="T42" fmla="*/ 23 w 37"/>
                              <a:gd name="T43" fmla="*/ 54 h 54"/>
                              <a:gd name="T44" fmla="*/ 17 w 37"/>
                              <a:gd name="T45" fmla="*/ 54 h 54"/>
                              <a:gd name="T46" fmla="*/ 12 w 37"/>
                              <a:gd name="T47" fmla="*/ 54 h 54"/>
                              <a:gd name="T48" fmla="*/ 6 w 37"/>
                              <a:gd name="T49" fmla="*/ 51 h 54"/>
                              <a:gd name="T50" fmla="*/ 6 w 37"/>
                              <a:gd name="T51" fmla="*/ 51 h 54"/>
                              <a:gd name="T52" fmla="*/ 3 w 37"/>
                              <a:gd name="T53" fmla="*/ 51 h 54"/>
                              <a:gd name="T54" fmla="*/ 3 w 37"/>
                              <a:gd name="T55" fmla="*/ 51 h 54"/>
                              <a:gd name="T56" fmla="*/ 0 w 37"/>
                              <a:gd name="T57" fmla="*/ 54 h 54"/>
                              <a:gd name="T58" fmla="*/ 0 w 37"/>
                              <a:gd name="T59" fmla="*/ 54 h 54"/>
                              <a:gd name="T60" fmla="*/ 0 w 37"/>
                              <a:gd name="T61" fmla="*/ 37 h 54"/>
                              <a:gd name="T62" fmla="*/ 0 w 37"/>
                              <a:gd name="T63" fmla="*/ 37 h 54"/>
                              <a:gd name="T64" fmla="*/ 3 w 37"/>
                              <a:gd name="T65" fmla="*/ 42 h 54"/>
                              <a:gd name="T66" fmla="*/ 9 w 37"/>
                              <a:gd name="T67" fmla="*/ 45 h 54"/>
                              <a:gd name="T68" fmla="*/ 12 w 37"/>
                              <a:gd name="T69" fmla="*/ 48 h 54"/>
                              <a:gd name="T70" fmla="*/ 17 w 37"/>
                              <a:gd name="T71" fmla="*/ 51 h 54"/>
                              <a:gd name="T72" fmla="*/ 23 w 37"/>
                              <a:gd name="T73" fmla="*/ 48 h 54"/>
                              <a:gd name="T74" fmla="*/ 26 w 37"/>
                              <a:gd name="T75" fmla="*/ 48 h 54"/>
                              <a:gd name="T76" fmla="*/ 26 w 37"/>
                              <a:gd name="T77" fmla="*/ 45 h 54"/>
                              <a:gd name="T78" fmla="*/ 26 w 37"/>
                              <a:gd name="T79" fmla="*/ 42 h 54"/>
                              <a:gd name="T80" fmla="*/ 26 w 37"/>
                              <a:gd name="T81" fmla="*/ 39 h 54"/>
                              <a:gd name="T82" fmla="*/ 26 w 37"/>
                              <a:gd name="T83" fmla="*/ 37 h 54"/>
                              <a:gd name="T84" fmla="*/ 20 w 37"/>
                              <a:gd name="T85" fmla="*/ 34 h 54"/>
                              <a:gd name="T86" fmla="*/ 14 w 37"/>
                              <a:gd name="T87" fmla="*/ 28 h 54"/>
                              <a:gd name="T88" fmla="*/ 6 w 37"/>
                              <a:gd name="T89" fmla="*/ 25 h 54"/>
                              <a:gd name="T90" fmla="*/ 3 w 37"/>
                              <a:gd name="T91" fmla="*/ 23 h 54"/>
                              <a:gd name="T92" fmla="*/ 0 w 37"/>
                              <a:gd name="T93" fmla="*/ 17 h 54"/>
                              <a:gd name="T94" fmla="*/ 0 w 37"/>
                              <a:gd name="T95" fmla="*/ 14 h 54"/>
                              <a:gd name="T96" fmla="*/ 0 w 37"/>
                              <a:gd name="T97" fmla="*/ 8 h 54"/>
                              <a:gd name="T98" fmla="*/ 3 w 37"/>
                              <a:gd name="T99" fmla="*/ 3 h 54"/>
                              <a:gd name="T100" fmla="*/ 9 w 37"/>
                              <a:gd name="T101" fmla="*/ 0 h 54"/>
                              <a:gd name="T102" fmla="*/ 17 w 37"/>
                              <a:gd name="T103" fmla="*/ 0 h 54"/>
                              <a:gd name="T104" fmla="*/ 20 w 37"/>
                              <a:gd name="T105" fmla="*/ 0 h 54"/>
                              <a:gd name="T106" fmla="*/ 23 w 37"/>
                              <a:gd name="T107" fmla="*/ 0 h 54"/>
                              <a:gd name="T108" fmla="*/ 26 w 37"/>
                              <a:gd name="T109" fmla="*/ 0 h 54"/>
                              <a:gd name="T110" fmla="*/ 28 w 37"/>
                              <a:gd name="T111" fmla="*/ 0 h 54"/>
                              <a:gd name="T112" fmla="*/ 28 w 37"/>
                              <a:gd name="T113" fmla="*/ 0 h 54"/>
                              <a:gd name="T114" fmla="*/ 28 w 37"/>
                              <a:gd name="T115" fmla="*/ 0 h 54"/>
                              <a:gd name="T116" fmla="*/ 31 w 37"/>
                              <a:gd name="T117" fmla="*/ 0 h 54"/>
                              <a:gd name="T118" fmla="*/ 31 w 37"/>
                              <a:gd name="T119" fmla="*/ 0 h 54"/>
                              <a:gd name="T120" fmla="*/ 31 w 37"/>
                              <a:gd name="T121" fmla="*/ 0 h 5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4">
                                <a:moveTo>
                                  <a:pt x="31" y="0"/>
                                </a:moveTo>
                                <a:lnTo>
                                  <a:pt x="31" y="17"/>
                                </a:lnTo>
                                <a:lnTo>
                                  <a:pt x="28" y="11"/>
                                </a:lnTo>
                                <a:lnTo>
                                  <a:pt x="26" y="6"/>
                                </a:lnTo>
                                <a:lnTo>
                                  <a:pt x="20" y="3"/>
                                </a:lnTo>
                                <a:lnTo>
                                  <a:pt x="17" y="3"/>
                                </a:lnTo>
                                <a:lnTo>
                                  <a:pt x="12" y="3"/>
                                </a:lnTo>
                                <a:lnTo>
                                  <a:pt x="9" y="6"/>
                                </a:lnTo>
                                <a:lnTo>
                                  <a:pt x="6" y="8"/>
                                </a:lnTo>
                                <a:lnTo>
                                  <a:pt x="9" y="11"/>
                                </a:lnTo>
                                <a:lnTo>
                                  <a:pt x="9" y="14"/>
                                </a:lnTo>
                                <a:lnTo>
                                  <a:pt x="12" y="17"/>
                                </a:lnTo>
                                <a:lnTo>
                                  <a:pt x="14" y="20"/>
                                </a:lnTo>
                                <a:lnTo>
                                  <a:pt x="23" y="23"/>
                                </a:lnTo>
                                <a:lnTo>
                                  <a:pt x="31" y="28"/>
                                </a:lnTo>
                                <a:lnTo>
                                  <a:pt x="34" y="31"/>
                                </a:lnTo>
                                <a:lnTo>
                                  <a:pt x="37" y="37"/>
                                </a:lnTo>
                                <a:lnTo>
                                  <a:pt x="34" y="45"/>
                                </a:lnTo>
                                <a:lnTo>
                                  <a:pt x="31" y="48"/>
                                </a:lnTo>
                                <a:lnTo>
                                  <a:pt x="23" y="54"/>
                                </a:lnTo>
                                <a:lnTo>
                                  <a:pt x="17" y="54"/>
                                </a:lnTo>
                                <a:lnTo>
                                  <a:pt x="12" y="54"/>
                                </a:lnTo>
                                <a:lnTo>
                                  <a:pt x="6" y="51"/>
                                </a:lnTo>
                                <a:lnTo>
                                  <a:pt x="3" y="51"/>
                                </a:lnTo>
                                <a:lnTo>
                                  <a:pt x="0" y="54"/>
                                </a:lnTo>
                                <a:lnTo>
                                  <a:pt x="0" y="37"/>
                                </a:lnTo>
                                <a:lnTo>
                                  <a:pt x="3" y="42"/>
                                </a:lnTo>
                                <a:lnTo>
                                  <a:pt x="9" y="45"/>
                                </a:lnTo>
                                <a:lnTo>
                                  <a:pt x="12" y="48"/>
                                </a:lnTo>
                                <a:lnTo>
                                  <a:pt x="17" y="51"/>
                                </a:lnTo>
                                <a:lnTo>
                                  <a:pt x="23" y="48"/>
                                </a:lnTo>
                                <a:lnTo>
                                  <a:pt x="26" y="48"/>
                                </a:lnTo>
                                <a:lnTo>
                                  <a:pt x="26" y="45"/>
                                </a:lnTo>
                                <a:lnTo>
                                  <a:pt x="26" y="42"/>
                                </a:lnTo>
                                <a:lnTo>
                                  <a:pt x="26" y="39"/>
                                </a:lnTo>
                                <a:lnTo>
                                  <a:pt x="26" y="37"/>
                                </a:lnTo>
                                <a:lnTo>
                                  <a:pt x="20" y="34"/>
                                </a:lnTo>
                                <a:lnTo>
                                  <a:pt x="14" y="28"/>
                                </a:lnTo>
                                <a:lnTo>
                                  <a:pt x="6" y="25"/>
                                </a:lnTo>
                                <a:lnTo>
                                  <a:pt x="3" y="23"/>
                                </a:lnTo>
                                <a:lnTo>
                                  <a:pt x="0" y="17"/>
                                </a:lnTo>
                                <a:lnTo>
                                  <a:pt x="0" y="14"/>
                                </a:lnTo>
                                <a:lnTo>
                                  <a:pt x="0" y="8"/>
                                </a:lnTo>
                                <a:lnTo>
                                  <a:pt x="3" y="3"/>
                                </a:lnTo>
                                <a:lnTo>
                                  <a:pt x="9" y="0"/>
                                </a:lnTo>
                                <a:lnTo>
                                  <a:pt x="17" y="0"/>
                                </a:lnTo>
                                <a:lnTo>
                                  <a:pt x="20" y="0"/>
                                </a:lnTo>
                                <a:lnTo>
                                  <a:pt x="23" y="0"/>
                                </a:lnTo>
                                <a:lnTo>
                                  <a:pt x="26" y="0"/>
                                </a:lnTo>
                                <a:lnTo>
                                  <a:pt x="28" y="0"/>
                                </a:lnTo>
                                <a:lnTo>
                                  <a:pt x="31"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0" name="Freeform 679"/>
                        <wps:cNvSpPr>
                          <a:spLocks/>
                        </wps:cNvSpPr>
                        <wps:spPr bwMode="auto">
                          <a:xfrm>
                            <a:off x="1567" y="729"/>
                            <a:ext cx="88" cy="121"/>
                          </a:xfrm>
                          <a:custGeom>
                            <a:avLst/>
                            <a:gdLst>
                              <a:gd name="T0" fmla="*/ 26 w 88"/>
                              <a:gd name="T1" fmla="*/ 76 h 121"/>
                              <a:gd name="T2" fmla="*/ 54 w 88"/>
                              <a:gd name="T3" fmla="*/ 53 h 121"/>
                              <a:gd name="T4" fmla="*/ 57 w 88"/>
                              <a:gd name="T5" fmla="*/ 51 h 121"/>
                              <a:gd name="T6" fmla="*/ 57 w 88"/>
                              <a:gd name="T7" fmla="*/ 48 h 121"/>
                              <a:gd name="T8" fmla="*/ 54 w 88"/>
                              <a:gd name="T9" fmla="*/ 45 h 121"/>
                              <a:gd name="T10" fmla="*/ 51 w 88"/>
                              <a:gd name="T11" fmla="*/ 42 h 121"/>
                              <a:gd name="T12" fmla="*/ 82 w 88"/>
                              <a:gd name="T13" fmla="*/ 45 h 121"/>
                              <a:gd name="T14" fmla="*/ 71 w 88"/>
                              <a:gd name="T15" fmla="*/ 48 h 121"/>
                              <a:gd name="T16" fmla="*/ 62 w 88"/>
                              <a:gd name="T17" fmla="*/ 53 h 121"/>
                              <a:gd name="T18" fmla="*/ 62 w 88"/>
                              <a:gd name="T19" fmla="*/ 98 h 121"/>
                              <a:gd name="T20" fmla="*/ 71 w 88"/>
                              <a:gd name="T21" fmla="*/ 107 h 121"/>
                              <a:gd name="T22" fmla="*/ 76 w 88"/>
                              <a:gd name="T23" fmla="*/ 112 h 121"/>
                              <a:gd name="T24" fmla="*/ 82 w 88"/>
                              <a:gd name="T25" fmla="*/ 115 h 121"/>
                              <a:gd name="T26" fmla="*/ 88 w 88"/>
                              <a:gd name="T27" fmla="*/ 121 h 121"/>
                              <a:gd name="T28" fmla="*/ 51 w 88"/>
                              <a:gd name="T29" fmla="*/ 118 h 121"/>
                              <a:gd name="T30" fmla="*/ 54 w 88"/>
                              <a:gd name="T31" fmla="*/ 118 h 121"/>
                              <a:gd name="T32" fmla="*/ 57 w 88"/>
                              <a:gd name="T33" fmla="*/ 115 h 121"/>
                              <a:gd name="T34" fmla="*/ 51 w 88"/>
                              <a:gd name="T35" fmla="*/ 107 h 121"/>
                              <a:gd name="T36" fmla="*/ 26 w 88"/>
                              <a:gd name="T37" fmla="*/ 101 h 121"/>
                              <a:gd name="T38" fmla="*/ 29 w 88"/>
                              <a:gd name="T39" fmla="*/ 112 h 121"/>
                              <a:gd name="T40" fmla="*/ 31 w 88"/>
                              <a:gd name="T41" fmla="*/ 118 h 121"/>
                              <a:gd name="T42" fmla="*/ 37 w 88"/>
                              <a:gd name="T43" fmla="*/ 118 h 121"/>
                              <a:gd name="T44" fmla="*/ 0 w 88"/>
                              <a:gd name="T45" fmla="*/ 121 h 121"/>
                              <a:gd name="T46" fmla="*/ 6 w 88"/>
                              <a:gd name="T47" fmla="*/ 118 h 121"/>
                              <a:gd name="T48" fmla="*/ 12 w 88"/>
                              <a:gd name="T49" fmla="*/ 115 h 121"/>
                              <a:gd name="T50" fmla="*/ 12 w 88"/>
                              <a:gd name="T51" fmla="*/ 110 h 121"/>
                              <a:gd name="T52" fmla="*/ 12 w 88"/>
                              <a:gd name="T53" fmla="*/ 31 h 121"/>
                              <a:gd name="T54" fmla="*/ 12 w 88"/>
                              <a:gd name="T55" fmla="*/ 17 h 121"/>
                              <a:gd name="T56" fmla="*/ 12 w 88"/>
                              <a:gd name="T57" fmla="*/ 11 h 121"/>
                              <a:gd name="T58" fmla="*/ 9 w 88"/>
                              <a:gd name="T59" fmla="*/ 8 h 121"/>
                              <a:gd name="T60" fmla="*/ 6 w 88"/>
                              <a:gd name="T61" fmla="*/ 8 h 121"/>
                              <a:gd name="T62" fmla="*/ 0 w 88"/>
                              <a:gd name="T63" fmla="*/ 8 h 121"/>
                              <a:gd name="T64" fmla="*/ 26 w 88"/>
                              <a:gd name="T65" fmla="*/ 0 h 12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88" h="121">
                                <a:moveTo>
                                  <a:pt x="26" y="0"/>
                                </a:moveTo>
                                <a:lnTo>
                                  <a:pt x="26" y="76"/>
                                </a:lnTo>
                                <a:lnTo>
                                  <a:pt x="48" y="59"/>
                                </a:lnTo>
                                <a:lnTo>
                                  <a:pt x="54" y="53"/>
                                </a:lnTo>
                                <a:lnTo>
                                  <a:pt x="57" y="51"/>
                                </a:lnTo>
                                <a:lnTo>
                                  <a:pt x="57" y="48"/>
                                </a:lnTo>
                                <a:lnTo>
                                  <a:pt x="54" y="45"/>
                                </a:lnTo>
                                <a:lnTo>
                                  <a:pt x="51" y="45"/>
                                </a:lnTo>
                                <a:lnTo>
                                  <a:pt x="51" y="42"/>
                                </a:lnTo>
                                <a:lnTo>
                                  <a:pt x="82" y="42"/>
                                </a:lnTo>
                                <a:lnTo>
                                  <a:pt x="82" y="45"/>
                                </a:lnTo>
                                <a:lnTo>
                                  <a:pt x="76" y="45"/>
                                </a:lnTo>
                                <a:lnTo>
                                  <a:pt x="71" y="48"/>
                                </a:lnTo>
                                <a:lnTo>
                                  <a:pt x="68" y="51"/>
                                </a:lnTo>
                                <a:lnTo>
                                  <a:pt x="62" y="53"/>
                                </a:lnTo>
                                <a:lnTo>
                                  <a:pt x="40" y="70"/>
                                </a:lnTo>
                                <a:lnTo>
                                  <a:pt x="62" y="98"/>
                                </a:lnTo>
                                <a:lnTo>
                                  <a:pt x="68" y="104"/>
                                </a:lnTo>
                                <a:lnTo>
                                  <a:pt x="71" y="107"/>
                                </a:lnTo>
                                <a:lnTo>
                                  <a:pt x="73" y="110"/>
                                </a:lnTo>
                                <a:lnTo>
                                  <a:pt x="76" y="112"/>
                                </a:lnTo>
                                <a:lnTo>
                                  <a:pt x="79" y="115"/>
                                </a:lnTo>
                                <a:lnTo>
                                  <a:pt x="82" y="115"/>
                                </a:lnTo>
                                <a:lnTo>
                                  <a:pt x="88" y="115"/>
                                </a:lnTo>
                                <a:lnTo>
                                  <a:pt x="88" y="121"/>
                                </a:lnTo>
                                <a:lnTo>
                                  <a:pt x="51" y="121"/>
                                </a:lnTo>
                                <a:lnTo>
                                  <a:pt x="51" y="118"/>
                                </a:lnTo>
                                <a:lnTo>
                                  <a:pt x="54" y="118"/>
                                </a:lnTo>
                                <a:lnTo>
                                  <a:pt x="57" y="115"/>
                                </a:lnTo>
                                <a:lnTo>
                                  <a:pt x="54" y="112"/>
                                </a:lnTo>
                                <a:lnTo>
                                  <a:pt x="51" y="107"/>
                                </a:lnTo>
                                <a:lnTo>
                                  <a:pt x="26" y="76"/>
                                </a:lnTo>
                                <a:lnTo>
                                  <a:pt x="26" y="101"/>
                                </a:lnTo>
                                <a:lnTo>
                                  <a:pt x="29" y="110"/>
                                </a:lnTo>
                                <a:lnTo>
                                  <a:pt x="29" y="112"/>
                                </a:lnTo>
                                <a:lnTo>
                                  <a:pt x="29" y="115"/>
                                </a:lnTo>
                                <a:lnTo>
                                  <a:pt x="31" y="118"/>
                                </a:lnTo>
                                <a:lnTo>
                                  <a:pt x="34" y="118"/>
                                </a:lnTo>
                                <a:lnTo>
                                  <a:pt x="37" y="118"/>
                                </a:lnTo>
                                <a:lnTo>
                                  <a:pt x="37" y="121"/>
                                </a:lnTo>
                                <a:lnTo>
                                  <a:pt x="0" y="121"/>
                                </a:lnTo>
                                <a:lnTo>
                                  <a:pt x="0" y="118"/>
                                </a:lnTo>
                                <a:lnTo>
                                  <a:pt x="6" y="118"/>
                                </a:lnTo>
                                <a:lnTo>
                                  <a:pt x="9" y="115"/>
                                </a:lnTo>
                                <a:lnTo>
                                  <a:pt x="12" y="115"/>
                                </a:lnTo>
                                <a:lnTo>
                                  <a:pt x="12" y="112"/>
                                </a:lnTo>
                                <a:lnTo>
                                  <a:pt x="12" y="110"/>
                                </a:lnTo>
                                <a:lnTo>
                                  <a:pt x="12" y="101"/>
                                </a:lnTo>
                                <a:lnTo>
                                  <a:pt x="12" y="31"/>
                                </a:lnTo>
                                <a:lnTo>
                                  <a:pt x="12" y="22"/>
                                </a:lnTo>
                                <a:lnTo>
                                  <a:pt x="12" y="17"/>
                                </a:lnTo>
                                <a:lnTo>
                                  <a:pt x="12" y="14"/>
                                </a:lnTo>
                                <a:lnTo>
                                  <a:pt x="12" y="11"/>
                                </a:lnTo>
                                <a:lnTo>
                                  <a:pt x="9" y="8"/>
                                </a:lnTo>
                                <a:lnTo>
                                  <a:pt x="6" y="8"/>
                                </a:lnTo>
                                <a:lnTo>
                                  <a:pt x="3" y="11"/>
                                </a:lnTo>
                                <a:lnTo>
                                  <a:pt x="0" y="8"/>
                                </a:lnTo>
                                <a:lnTo>
                                  <a:pt x="23" y="0"/>
                                </a:lnTo>
                                <a:lnTo>
                                  <a:pt x="2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1" name="Freeform 680"/>
                        <wps:cNvSpPr>
                          <a:spLocks/>
                        </wps:cNvSpPr>
                        <wps:spPr bwMode="auto">
                          <a:xfrm>
                            <a:off x="1579" y="1109"/>
                            <a:ext cx="129" cy="79"/>
                          </a:xfrm>
                          <a:custGeom>
                            <a:avLst/>
                            <a:gdLst>
                              <a:gd name="T0" fmla="*/ 31 w 129"/>
                              <a:gd name="T1" fmla="*/ 14 h 79"/>
                              <a:gd name="T2" fmla="*/ 36 w 129"/>
                              <a:gd name="T3" fmla="*/ 8 h 79"/>
                              <a:gd name="T4" fmla="*/ 42 w 129"/>
                              <a:gd name="T5" fmla="*/ 3 h 79"/>
                              <a:gd name="T6" fmla="*/ 53 w 129"/>
                              <a:gd name="T7" fmla="*/ 0 h 79"/>
                              <a:gd name="T8" fmla="*/ 64 w 129"/>
                              <a:gd name="T9" fmla="*/ 5 h 79"/>
                              <a:gd name="T10" fmla="*/ 73 w 129"/>
                              <a:gd name="T11" fmla="*/ 17 h 79"/>
                              <a:gd name="T12" fmla="*/ 87 w 129"/>
                              <a:gd name="T13" fmla="*/ 5 h 79"/>
                              <a:gd name="T14" fmla="*/ 98 w 129"/>
                              <a:gd name="T15" fmla="*/ 0 h 79"/>
                              <a:gd name="T16" fmla="*/ 109 w 129"/>
                              <a:gd name="T17" fmla="*/ 3 h 79"/>
                              <a:gd name="T18" fmla="*/ 118 w 129"/>
                              <a:gd name="T19" fmla="*/ 14 h 79"/>
                              <a:gd name="T20" fmla="*/ 120 w 129"/>
                              <a:gd name="T21" fmla="*/ 28 h 79"/>
                              <a:gd name="T22" fmla="*/ 120 w 129"/>
                              <a:gd name="T23" fmla="*/ 67 h 79"/>
                              <a:gd name="T24" fmla="*/ 120 w 129"/>
                              <a:gd name="T25" fmla="*/ 76 h 79"/>
                              <a:gd name="T26" fmla="*/ 126 w 129"/>
                              <a:gd name="T27" fmla="*/ 79 h 79"/>
                              <a:gd name="T28" fmla="*/ 129 w 129"/>
                              <a:gd name="T29" fmla="*/ 79 h 79"/>
                              <a:gd name="T30" fmla="*/ 95 w 129"/>
                              <a:gd name="T31" fmla="*/ 79 h 79"/>
                              <a:gd name="T32" fmla="*/ 98 w 129"/>
                              <a:gd name="T33" fmla="*/ 79 h 79"/>
                              <a:gd name="T34" fmla="*/ 104 w 129"/>
                              <a:gd name="T35" fmla="*/ 73 h 79"/>
                              <a:gd name="T36" fmla="*/ 104 w 129"/>
                              <a:gd name="T37" fmla="*/ 67 h 79"/>
                              <a:gd name="T38" fmla="*/ 104 w 129"/>
                              <a:gd name="T39" fmla="*/ 31 h 79"/>
                              <a:gd name="T40" fmla="*/ 104 w 129"/>
                              <a:gd name="T41" fmla="*/ 17 h 79"/>
                              <a:gd name="T42" fmla="*/ 92 w 129"/>
                              <a:gd name="T43" fmla="*/ 11 h 79"/>
                              <a:gd name="T44" fmla="*/ 84 w 129"/>
                              <a:gd name="T45" fmla="*/ 14 h 79"/>
                              <a:gd name="T46" fmla="*/ 73 w 129"/>
                              <a:gd name="T47" fmla="*/ 22 h 79"/>
                              <a:gd name="T48" fmla="*/ 73 w 129"/>
                              <a:gd name="T49" fmla="*/ 25 h 79"/>
                              <a:gd name="T50" fmla="*/ 73 w 129"/>
                              <a:gd name="T51" fmla="*/ 70 h 79"/>
                              <a:gd name="T52" fmla="*/ 73 w 129"/>
                              <a:gd name="T53" fmla="*/ 76 h 79"/>
                              <a:gd name="T54" fmla="*/ 78 w 129"/>
                              <a:gd name="T55" fmla="*/ 79 h 79"/>
                              <a:gd name="T56" fmla="*/ 84 w 129"/>
                              <a:gd name="T57" fmla="*/ 79 h 79"/>
                              <a:gd name="T58" fmla="*/ 47 w 129"/>
                              <a:gd name="T59" fmla="*/ 79 h 79"/>
                              <a:gd name="T60" fmla="*/ 53 w 129"/>
                              <a:gd name="T61" fmla="*/ 76 h 79"/>
                              <a:gd name="T62" fmla="*/ 56 w 129"/>
                              <a:gd name="T63" fmla="*/ 70 h 79"/>
                              <a:gd name="T64" fmla="*/ 59 w 129"/>
                              <a:gd name="T65" fmla="*/ 62 h 79"/>
                              <a:gd name="T66" fmla="*/ 56 w 129"/>
                              <a:gd name="T67" fmla="*/ 22 h 79"/>
                              <a:gd name="T68" fmla="*/ 50 w 129"/>
                              <a:gd name="T69" fmla="*/ 14 h 79"/>
                              <a:gd name="T70" fmla="*/ 39 w 129"/>
                              <a:gd name="T71" fmla="*/ 11 h 79"/>
                              <a:gd name="T72" fmla="*/ 31 w 129"/>
                              <a:gd name="T73" fmla="*/ 17 h 79"/>
                              <a:gd name="T74" fmla="*/ 25 w 129"/>
                              <a:gd name="T75" fmla="*/ 62 h 79"/>
                              <a:gd name="T76" fmla="*/ 25 w 129"/>
                              <a:gd name="T77" fmla="*/ 73 h 79"/>
                              <a:gd name="T78" fmla="*/ 28 w 129"/>
                              <a:gd name="T79" fmla="*/ 76 h 79"/>
                              <a:gd name="T80" fmla="*/ 36 w 129"/>
                              <a:gd name="T81" fmla="*/ 79 h 79"/>
                              <a:gd name="T82" fmla="*/ 0 w 129"/>
                              <a:gd name="T83" fmla="*/ 79 h 79"/>
                              <a:gd name="T84" fmla="*/ 2 w 129"/>
                              <a:gd name="T85" fmla="*/ 79 h 79"/>
                              <a:gd name="T86" fmla="*/ 8 w 129"/>
                              <a:gd name="T87" fmla="*/ 76 h 79"/>
                              <a:gd name="T88" fmla="*/ 11 w 129"/>
                              <a:gd name="T89" fmla="*/ 67 h 79"/>
                              <a:gd name="T90" fmla="*/ 11 w 129"/>
                              <a:gd name="T91" fmla="*/ 34 h 79"/>
                              <a:gd name="T92" fmla="*/ 11 w 129"/>
                              <a:gd name="T93" fmla="*/ 17 h 79"/>
                              <a:gd name="T94" fmla="*/ 8 w 129"/>
                              <a:gd name="T95" fmla="*/ 11 h 79"/>
                              <a:gd name="T96" fmla="*/ 5 w 129"/>
                              <a:gd name="T97" fmla="*/ 11 h 79"/>
                              <a:gd name="T98" fmla="*/ 0 w 129"/>
                              <a:gd name="T99" fmla="*/ 11 h 79"/>
                              <a:gd name="T100" fmla="*/ 22 w 129"/>
                              <a:gd name="T101" fmla="*/ 0 h 79"/>
                              <a:gd name="T102" fmla="*/ 25 w 129"/>
                              <a:gd name="T103" fmla="*/ 17 h 79"/>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129" h="79">
                                <a:moveTo>
                                  <a:pt x="25" y="17"/>
                                </a:moveTo>
                                <a:lnTo>
                                  <a:pt x="31" y="14"/>
                                </a:lnTo>
                                <a:lnTo>
                                  <a:pt x="33" y="8"/>
                                </a:lnTo>
                                <a:lnTo>
                                  <a:pt x="36" y="8"/>
                                </a:lnTo>
                                <a:lnTo>
                                  <a:pt x="39" y="5"/>
                                </a:lnTo>
                                <a:lnTo>
                                  <a:pt x="42" y="3"/>
                                </a:lnTo>
                                <a:lnTo>
                                  <a:pt x="47" y="3"/>
                                </a:lnTo>
                                <a:lnTo>
                                  <a:pt x="53" y="0"/>
                                </a:lnTo>
                                <a:lnTo>
                                  <a:pt x="59" y="3"/>
                                </a:lnTo>
                                <a:lnTo>
                                  <a:pt x="64" y="5"/>
                                </a:lnTo>
                                <a:lnTo>
                                  <a:pt x="70" y="11"/>
                                </a:lnTo>
                                <a:lnTo>
                                  <a:pt x="73" y="17"/>
                                </a:lnTo>
                                <a:lnTo>
                                  <a:pt x="78" y="8"/>
                                </a:lnTo>
                                <a:lnTo>
                                  <a:pt x="87" y="5"/>
                                </a:lnTo>
                                <a:lnTo>
                                  <a:pt x="92" y="3"/>
                                </a:lnTo>
                                <a:lnTo>
                                  <a:pt x="98" y="0"/>
                                </a:lnTo>
                                <a:lnTo>
                                  <a:pt x="104" y="3"/>
                                </a:lnTo>
                                <a:lnTo>
                                  <a:pt x="109" y="3"/>
                                </a:lnTo>
                                <a:lnTo>
                                  <a:pt x="115" y="8"/>
                                </a:lnTo>
                                <a:lnTo>
                                  <a:pt x="118" y="14"/>
                                </a:lnTo>
                                <a:lnTo>
                                  <a:pt x="118" y="20"/>
                                </a:lnTo>
                                <a:lnTo>
                                  <a:pt x="120" y="28"/>
                                </a:lnTo>
                                <a:lnTo>
                                  <a:pt x="120" y="62"/>
                                </a:lnTo>
                                <a:lnTo>
                                  <a:pt x="120" y="67"/>
                                </a:lnTo>
                                <a:lnTo>
                                  <a:pt x="120" y="73"/>
                                </a:lnTo>
                                <a:lnTo>
                                  <a:pt x="120" y="76"/>
                                </a:lnTo>
                                <a:lnTo>
                                  <a:pt x="123" y="76"/>
                                </a:lnTo>
                                <a:lnTo>
                                  <a:pt x="126" y="79"/>
                                </a:lnTo>
                                <a:lnTo>
                                  <a:pt x="129" y="79"/>
                                </a:lnTo>
                                <a:lnTo>
                                  <a:pt x="95" y="79"/>
                                </a:lnTo>
                                <a:lnTo>
                                  <a:pt x="98" y="79"/>
                                </a:lnTo>
                                <a:lnTo>
                                  <a:pt x="101" y="76"/>
                                </a:lnTo>
                                <a:lnTo>
                                  <a:pt x="104" y="73"/>
                                </a:lnTo>
                                <a:lnTo>
                                  <a:pt x="104" y="70"/>
                                </a:lnTo>
                                <a:lnTo>
                                  <a:pt x="104" y="67"/>
                                </a:lnTo>
                                <a:lnTo>
                                  <a:pt x="104" y="62"/>
                                </a:lnTo>
                                <a:lnTo>
                                  <a:pt x="104" y="31"/>
                                </a:lnTo>
                                <a:lnTo>
                                  <a:pt x="104" y="22"/>
                                </a:lnTo>
                                <a:lnTo>
                                  <a:pt x="104" y="17"/>
                                </a:lnTo>
                                <a:lnTo>
                                  <a:pt x="98" y="14"/>
                                </a:lnTo>
                                <a:lnTo>
                                  <a:pt x="92" y="11"/>
                                </a:lnTo>
                                <a:lnTo>
                                  <a:pt x="87" y="11"/>
                                </a:lnTo>
                                <a:lnTo>
                                  <a:pt x="84" y="14"/>
                                </a:lnTo>
                                <a:lnTo>
                                  <a:pt x="78" y="17"/>
                                </a:lnTo>
                                <a:lnTo>
                                  <a:pt x="73" y="22"/>
                                </a:lnTo>
                                <a:lnTo>
                                  <a:pt x="73" y="25"/>
                                </a:lnTo>
                                <a:lnTo>
                                  <a:pt x="73" y="62"/>
                                </a:lnTo>
                                <a:lnTo>
                                  <a:pt x="73" y="70"/>
                                </a:lnTo>
                                <a:lnTo>
                                  <a:pt x="73" y="73"/>
                                </a:lnTo>
                                <a:lnTo>
                                  <a:pt x="73" y="76"/>
                                </a:lnTo>
                                <a:lnTo>
                                  <a:pt x="76" y="76"/>
                                </a:lnTo>
                                <a:lnTo>
                                  <a:pt x="78" y="79"/>
                                </a:lnTo>
                                <a:lnTo>
                                  <a:pt x="84" y="79"/>
                                </a:lnTo>
                                <a:lnTo>
                                  <a:pt x="47" y="79"/>
                                </a:lnTo>
                                <a:lnTo>
                                  <a:pt x="50" y="79"/>
                                </a:lnTo>
                                <a:lnTo>
                                  <a:pt x="53" y="76"/>
                                </a:lnTo>
                                <a:lnTo>
                                  <a:pt x="56" y="73"/>
                                </a:lnTo>
                                <a:lnTo>
                                  <a:pt x="56" y="70"/>
                                </a:lnTo>
                                <a:lnTo>
                                  <a:pt x="59" y="67"/>
                                </a:lnTo>
                                <a:lnTo>
                                  <a:pt x="59" y="62"/>
                                </a:lnTo>
                                <a:lnTo>
                                  <a:pt x="59" y="31"/>
                                </a:lnTo>
                                <a:lnTo>
                                  <a:pt x="56" y="22"/>
                                </a:lnTo>
                                <a:lnTo>
                                  <a:pt x="56" y="17"/>
                                </a:lnTo>
                                <a:lnTo>
                                  <a:pt x="50" y="14"/>
                                </a:lnTo>
                                <a:lnTo>
                                  <a:pt x="45" y="11"/>
                                </a:lnTo>
                                <a:lnTo>
                                  <a:pt x="39" y="11"/>
                                </a:lnTo>
                                <a:lnTo>
                                  <a:pt x="36" y="14"/>
                                </a:lnTo>
                                <a:lnTo>
                                  <a:pt x="31" y="17"/>
                                </a:lnTo>
                                <a:lnTo>
                                  <a:pt x="25" y="22"/>
                                </a:lnTo>
                                <a:lnTo>
                                  <a:pt x="25" y="62"/>
                                </a:lnTo>
                                <a:lnTo>
                                  <a:pt x="25" y="70"/>
                                </a:lnTo>
                                <a:lnTo>
                                  <a:pt x="25" y="73"/>
                                </a:lnTo>
                                <a:lnTo>
                                  <a:pt x="28" y="76"/>
                                </a:lnTo>
                                <a:lnTo>
                                  <a:pt x="31" y="79"/>
                                </a:lnTo>
                                <a:lnTo>
                                  <a:pt x="36" y="79"/>
                                </a:lnTo>
                                <a:lnTo>
                                  <a:pt x="0" y="79"/>
                                </a:lnTo>
                                <a:lnTo>
                                  <a:pt x="2" y="79"/>
                                </a:lnTo>
                                <a:lnTo>
                                  <a:pt x="5" y="76"/>
                                </a:lnTo>
                                <a:lnTo>
                                  <a:pt x="8" y="76"/>
                                </a:lnTo>
                                <a:lnTo>
                                  <a:pt x="8" y="73"/>
                                </a:lnTo>
                                <a:lnTo>
                                  <a:pt x="11" y="67"/>
                                </a:lnTo>
                                <a:lnTo>
                                  <a:pt x="11" y="62"/>
                                </a:lnTo>
                                <a:lnTo>
                                  <a:pt x="11" y="34"/>
                                </a:lnTo>
                                <a:lnTo>
                                  <a:pt x="11" y="22"/>
                                </a:lnTo>
                                <a:lnTo>
                                  <a:pt x="11" y="17"/>
                                </a:lnTo>
                                <a:lnTo>
                                  <a:pt x="8" y="14"/>
                                </a:lnTo>
                                <a:lnTo>
                                  <a:pt x="8" y="11"/>
                                </a:lnTo>
                                <a:lnTo>
                                  <a:pt x="5" y="11"/>
                                </a:lnTo>
                                <a:lnTo>
                                  <a:pt x="2" y="11"/>
                                </a:lnTo>
                                <a:lnTo>
                                  <a:pt x="0" y="11"/>
                                </a:lnTo>
                                <a:lnTo>
                                  <a:pt x="22" y="0"/>
                                </a:lnTo>
                                <a:lnTo>
                                  <a:pt x="25" y="0"/>
                                </a:lnTo>
                                <a:lnTo>
                                  <a:pt x="25" y="17"/>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2" name="Freeform 681"/>
                        <wps:cNvSpPr>
                          <a:spLocks/>
                        </wps:cNvSpPr>
                        <wps:spPr bwMode="auto">
                          <a:xfrm>
                            <a:off x="2090" y="729"/>
                            <a:ext cx="79" cy="121"/>
                          </a:xfrm>
                          <a:custGeom>
                            <a:avLst/>
                            <a:gdLst>
                              <a:gd name="T0" fmla="*/ 25 w 79"/>
                              <a:gd name="T1" fmla="*/ 56 h 121"/>
                              <a:gd name="T2" fmla="*/ 34 w 79"/>
                              <a:gd name="T3" fmla="*/ 48 h 121"/>
                              <a:gd name="T4" fmla="*/ 42 w 79"/>
                              <a:gd name="T5" fmla="*/ 42 h 121"/>
                              <a:gd name="T6" fmla="*/ 50 w 79"/>
                              <a:gd name="T7" fmla="*/ 42 h 121"/>
                              <a:gd name="T8" fmla="*/ 56 w 79"/>
                              <a:gd name="T9" fmla="*/ 42 h 121"/>
                              <a:gd name="T10" fmla="*/ 65 w 79"/>
                              <a:gd name="T11" fmla="*/ 45 h 121"/>
                              <a:gd name="T12" fmla="*/ 70 w 79"/>
                              <a:gd name="T13" fmla="*/ 51 h 121"/>
                              <a:gd name="T14" fmla="*/ 76 w 79"/>
                              <a:gd name="T15" fmla="*/ 59 h 121"/>
                              <a:gd name="T16" fmla="*/ 79 w 79"/>
                              <a:gd name="T17" fmla="*/ 67 h 121"/>
                              <a:gd name="T18" fmla="*/ 79 w 79"/>
                              <a:gd name="T19" fmla="*/ 79 h 121"/>
                              <a:gd name="T20" fmla="*/ 79 w 79"/>
                              <a:gd name="T21" fmla="*/ 90 h 121"/>
                              <a:gd name="T22" fmla="*/ 73 w 79"/>
                              <a:gd name="T23" fmla="*/ 101 h 121"/>
                              <a:gd name="T24" fmla="*/ 65 w 79"/>
                              <a:gd name="T25" fmla="*/ 110 h 121"/>
                              <a:gd name="T26" fmla="*/ 56 w 79"/>
                              <a:gd name="T27" fmla="*/ 118 h 121"/>
                              <a:gd name="T28" fmla="*/ 48 w 79"/>
                              <a:gd name="T29" fmla="*/ 121 h 121"/>
                              <a:gd name="T30" fmla="*/ 39 w 79"/>
                              <a:gd name="T31" fmla="*/ 121 h 121"/>
                              <a:gd name="T32" fmla="*/ 31 w 79"/>
                              <a:gd name="T33" fmla="*/ 121 h 121"/>
                              <a:gd name="T34" fmla="*/ 25 w 79"/>
                              <a:gd name="T35" fmla="*/ 118 h 121"/>
                              <a:gd name="T36" fmla="*/ 17 w 79"/>
                              <a:gd name="T37" fmla="*/ 115 h 121"/>
                              <a:gd name="T38" fmla="*/ 11 w 79"/>
                              <a:gd name="T39" fmla="*/ 112 h 121"/>
                              <a:gd name="T40" fmla="*/ 11 w 79"/>
                              <a:gd name="T41" fmla="*/ 31 h 121"/>
                              <a:gd name="T42" fmla="*/ 11 w 79"/>
                              <a:gd name="T43" fmla="*/ 25 h 121"/>
                              <a:gd name="T44" fmla="*/ 11 w 79"/>
                              <a:gd name="T45" fmla="*/ 17 h 121"/>
                              <a:gd name="T46" fmla="*/ 11 w 79"/>
                              <a:gd name="T47" fmla="*/ 14 h 121"/>
                              <a:gd name="T48" fmla="*/ 8 w 79"/>
                              <a:gd name="T49" fmla="*/ 11 h 121"/>
                              <a:gd name="T50" fmla="*/ 8 w 79"/>
                              <a:gd name="T51" fmla="*/ 11 h 121"/>
                              <a:gd name="T52" fmla="*/ 8 w 79"/>
                              <a:gd name="T53" fmla="*/ 8 h 121"/>
                              <a:gd name="T54" fmla="*/ 6 w 79"/>
                              <a:gd name="T55" fmla="*/ 8 h 121"/>
                              <a:gd name="T56" fmla="*/ 3 w 79"/>
                              <a:gd name="T57" fmla="*/ 8 h 121"/>
                              <a:gd name="T58" fmla="*/ 0 w 79"/>
                              <a:gd name="T59" fmla="*/ 11 h 121"/>
                              <a:gd name="T60" fmla="*/ 0 w 79"/>
                              <a:gd name="T61" fmla="*/ 8 h 121"/>
                              <a:gd name="T62" fmla="*/ 22 w 79"/>
                              <a:gd name="T63" fmla="*/ 0 h 121"/>
                              <a:gd name="T64" fmla="*/ 25 w 79"/>
                              <a:gd name="T65" fmla="*/ 0 h 121"/>
                              <a:gd name="T66" fmla="*/ 25 w 79"/>
                              <a:gd name="T67" fmla="*/ 56 h 121"/>
                              <a:gd name="T68" fmla="*/ 25 w 79"/>
                              <a:gd name="T69" fmla="*/ 62 h 121"/>
                              <a:gd name="T70" fmla="*/ 25 w 79"/>
                              <a:gd name="T71" fmla="*/ 107 h 121"/>
                              <a:gd name="T72" fmla="*/ 28 w 79"/>
                              <a:gd name="T73" fmla="*/ 112 h 121"/>
                              <a:gd name="T74" fmla="*/ 34 w 79"/>
                              <a:gd name="T75" fmla="*/ 115 h 121"/>
                              <a:gd name="T76" fmla="*/ 39 w 79"/>
                              <a:gd name="T77" fmla="*/ 115 h 121"/>
                              <a:gd name="T78" fmla="*/ 45 w 79"/>
                              <a:gd name="T79" fmla="*/ 115 h 121"/>
                              <a:gd name="T80" fmla="*/ 50 w 79"/>
                              <a:gd name="T81" fmla="*/ 115 h 121"/>
                              <a:gd name="T82" fmla="*/ 59 w 79"/>
                              <a:gd name="T83" fmla="*/ 107 h 121"/>
                              <a:gd name="T84" fmla="*/ 62 w 79"/>
                              <a:gd name="T85" fmla="*/ 101 h 121"/>
                              <a:gd name="T86" fmla="*/ 65 w 79"/>
                              <a:gd name="T87" fmla="*/ 93 h 121"/>
                              <a:gd name="T88" fmla="*/ 65 w 79"/>
                              <a:gd name="T89" fmla="*/ 84 h 121"/>
                              <a:gd name="T90" fmla="*/ 65 w 79"/>
                              <a:gd name="T91" fmla="*/ 76 h 121"/>
                              <a:gd name="T92" fmla="*/ 62 w 79"/>
                              <a:gd name="T93" fmla="*/ 67 h 121"/>
                              <a:gd name="T94" fmla="*/ 59 w 79"/>
                              <a:gd name="T95" fmla="*/ 62 h 121"/>
                              <a:gd name="T96" fmla="*/ 50 w 79"/>
                              <a:gd name="T97" fmla="*/ 56 h 121"/>
                              <a:gd name="T98" fmla="*/ 42 w 79"/>
                              <a:gd name="T99" fmla="*/ 53 h 121"/>
                              <a:gd name="T100" fmla="*/ 39 w 79"/>
                              <a:gd name="T101" fmla="*/ 53 h 121"/>
                              <a:gd name="T102" fmla="*/ 34 w 79"/>
                              <a:gd name="T103" fmla="*/ 56 h 121"/>
                              <a:gd name="T104" fmla="*/ 31 w 79"/>
                              <a:gd name="T105" fmla="*/ 59 h 121"/>
                              <a:gd name="T106" fmla="*/ 25 w 79"/>
                              <a:gd name="T107" fmla="*/ 62 h 12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79" h="121">
                                <a:moveTo>
                                  <a:pt x="25" y="56"/>
                                </a:moveTo>
                                <a:lnTo>
                                  <a:pt x="34" y="48"/>
                                </a:lnTo>
                                <a:lnTo>
                                  <a:pt x="42" y="42"/>
                                </a:lnTo>
                                <a:lnTo>
                                  <a:pt x="50" y="42"/>
                                </a:lnTo>
                                <a:lnTo>
                                  <a:pt x="56" y="42"/>
                                </a:lnTo>
                                <a:lnTo>
                                  <a:pt x="65" y="45"/>
                                </a:lnTo>
                                <a:lnTo>
                                  <a:pt x="70" y="51"/>
                                </a:lnTo>
                                <a:lnTo>
                                  <a:pt x="76" y="59"/>
                                </a:lnTo>
                                <a:lnTo>
                                  <a:pt x="79" y="67"/>
                                </a:lnTo>
                                <a:lnTo>
                                  <a:pt x="79" y="79"/>
                                </a:lnTo>
                                <a:lnTo>
                                  <a:pt x="79" y="90"/>
                                </a:lnTo>
                                <a:lnTo>
                                  <a:pt x="73" y="101"/>
                                </a:lnTo>
                                <a:lnTo>
                                  <a:pt x="65" y="110"/>
                                </a:lnTo>
                                <a:lnTo>
                                  <a:pt x="56" y="118"/>
                                </a:lnTo>
                                <a:lnTo>
                                  <a:pt x="48" y="121"/>
                                </a:lnTo>
                                <a:lnTo>
                                  <a:pt x="39" y="121"/>
                                </a:lnTo>
                                <a:lnTo>
                                  <a:pt x="31" y="121"/>
                                </a:lnTo>
                                <a:lnTo>
                                  <a:pt x="25" y="118"/>
                                </a:lnTo>
                                <a:lnTo>
                                  <a:pt x="17" y="115"/>
                                </a:lnTo>
                                <a:lnTo>
                                  <a:pt x="11" y="112"/>
                                </a:lnTo>
                                <a:lnTo>
                                  <a:pt x="11" y="31"/>
                                </a:lnTo>
                                <a:lnTo>
                                  <a:pt x="11" y="25"/>
                                </a:lnTo>
                                <a:lnTo>
                                  <a:pt x="11" y="17"/>
                                </a:lnTo>
                                <a:lnTo>
                                  <a:pt x="11" y="14"/>
                                </a:lnTo>
                                <a:lnTo>
                                  <a:pt x="8" y="11"/>
                                </a:lnTo>
                                <a:lnTo>
                                  <a:pt x="8" y="8"/>
                                </a:lnTo>
                                <a:lnTo>
                                  <a:pt x="6" y="8"/>
                                </a:lnTo>
                                <a:lnTo>
                                  <a:pt x="3" y="8"/>
                                </a:lnTo>
                                <a:lnTo>
                                  <a:pt x="0" y="11"/>
                                </a:lnTo>
                                <a:lnTo>
                                  <a:pt x="0" y="8"/>
                                </a:lnTo>
                                <a:lnTo>
                                  <a:pt x="22" y="0"/>
                                </a:lnTo>
                                <a:lnTo>
                                  <a:pt x="25" y="0"/>
                                </a:lnTo>
                                <a:lnTo>
                                  <a:pt x="25" y="56"/>
                                </a:lnTo>
                                <a:close/>
                                <a:moveTo>
                                  <a:pt x="25" y="62"/>
                                </a:moveTo>
                                <a:lnTo>
                                  <a:pt x="25" y="107"/>
                                </a:lnTo>
                                <a:lnTo>
                                  <a:pt x="28" y="112"/>
                                </a:lnTo>
                                <a:lnTo>
                                  <a:pt x="34" y="115"/>
                                </a:lnTo>
                                <a:lnTo>
                                  <a:pt x="39" y="115"/>
                                </a:lnTo>
                                <a:lnTo>
                                  <a:pt x="45" y="115"/>
                                </a:lnTo>
                                <a:lnTo>
                                  <a:pt x="50" y="115"/>
                                </a:lnTo>
                                <a:lnTo>
                                  <a:pt x="59" y="107"/>
                                </a:lnTo>
                                <a:lnTo>
                                  <a:pt x="62" y="101"/>
                                </a:lnTo>
                                <a:lnTo>
                                  <a:pt x="65" y="93"/>
                                </a:lnTo>
                                <a:lnTo>
                                  <a:pt x="65" y="84"/>
                                </a:lnTo>
                                <a:lnTo>
                                  <a:pt x="65" y="76"/>
                                </a:lnTo>
                                <a:lnTo>
                                  <a:pt x="62" y="67"/>
                                </a:lnTo>
                                <a:lnTo>
                                  <a:pt x="59" y="62"/>
                                </a:lnTo>
                                <a:lnTo>
                                  <a:pt x="50" y="56"/>
                                </a:lnTo>
                                <a:lnTo>
                                  <a:pt x="42" y="53"/>
                                </a:lnTo>
                                <a:lnTo>
                                  <a:pt x="39" y="53"/>
                                </a:lnTo>
                                <a:lnTo>
                                  <a:pt x="34" y="56"/>
                                </a:lnTo>
                                <a:lnTo>
                                  <a:pt x="31" y="59"/>
                                </a:lnTo>
                                <a:lnTo>
                                  <a:pt x="25" y="6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3" name="Freeform 682"/>
                        <wps:cNvSpPr>
                          <a:spLocks/>
                        </wps:cNvSpPr>
                        <wps:spPr bwMode="auto">
                          <a:xfrm>
                            <a:off x="2275" y="1365"/>
                            <a:ext cx="85" cy="79"/>
                          </a:xfrm>
                          <a:custGeom>
                            <a:avLst/>
                            <a:gdLst>
                              <a:gd name="T0" fmla="*/ 73 w 85"/>
                              <a:gd name="T1" fmla="*/ 0 h 79"/>
                              <a:gd name="T2" fmla="*/ 73 w 85"/>
                              <a:gd name="T3" fmla="*/ 45 h 79"/>
                              <a:gd name="T4" fmla="*/ 73 w 85"/>
                              <a:gd name="T5" fmla="*/ 53 h 79"/>
                              <a:gd name="T6" fmla="*/ 73 w 85"/>
                              <a:gd name="T7" fmla="*/ 59 h 79"/>
                              <a:gd name="T8" fmla="*/ 73 w 85"/>
                              <a:gd name="T9" fmla="*/ 62 h 79"/>
                              <a:gd name="T10" fmla="*/ 76 w 85"/>
                              <a:gd name="T11" fmla="*/ 65 h 79"/>
                              <a:gd name="T12" fmla="*/ 76 w 85"/>
                              <a:gd name="T13" fmla="*/ 67 h 79"/>
                              <a:gd name="T14" fmla="*/ 76 w 85"/>
                              <a:gd name="T15" fmla="*/ 67 h 79"/>
                              <a:gd name="T16" fmla="*/ 79 w 85"/>
                              <a:gd name="T17" fmla="*/ 67 h 79"/>
                              <a:gd name="T18" fmla="*/ 82 w 85"/>
                              <a:gd name="T19" fmla="*/ 67 h 79"/>
                              <a:gd name="T20" fmla="*/ 85 w 85"/>
                              <a:gd name="T21" fmla="*/ 67 h 79"/>
                              <a:gd name="T22" fmla="*/ 85 w 85"/>
                              <a:gd name="T23" fmla="*/ 70 h 79"/>
                              <a:gd name="T24" fmla="*/ 62 w 85"/>
                              <a:gd name="T25" fmla="*/ 79 h 79"/>
                              <a:gd name="T26" fmla="*/ 59 w 85"/>
                              <a:gd name="T27" fmla="*/ 79 h 79"/>
                              <a:gd name="T28" fmla="*/ 59 w 85"/>
                              <a:gd name="T29" fmla="*/ 62 h 79"/>
                              <a:gd name="T30" fmla="*/ 54 w 85"/>
                              <a:gd name="T31" fmla="*/ 67 h 79"/>
                              <a:gd name="T32" fmla="*/ 48 w 85"/>
                              <a:gd name="T33" fmla="*/ 73 h 79"/>
                              <a:gd name="T34" fmla="*/ 42 w 85"/>
                              <a:gd name="T35" fmla="*/ 76 h 79"/>
                              <a:gd name="T36" fmla="*/ 40 w 85"/>
                              <a:gd name="T37" fmla="*/ 76 h 79"/>
                              <a:gd name="T38" fmla="*/ 31 w 85"/>
                              <a:gd name="T39" fmla="*/ 79 h 79"/>
                              <a:gd name="T40" fmla="*/ 26 w 85"/>
                              <a:gd name="T41" fmla="*/ 76 h 79"/>
                              <a:gd name="T42" fmla="*/ 20 w 85"/>
                              <a:gd name="T43" fmla="*/ 73 h 79"/>
                              <a:gd name="T44" fmla="*/ 17 w 85"/>
                              <a:gd name="T45" fmla="*/ 70 h 79"/>
                              <a:gd name="T46" fmla="*/ 14 w 85"/>
                              <a:gd name="T47" fmla="*/ 65 h 79"/>
                              <a:gd name="T48" fmla="*/ 12 w 85"/>
                              <a:gd name="T49" fmla="*/ 56 h 79"/>
                              <a:gd name="T50" fmla="*/ 12 w 85"/>
                              <a:gd name="T51" fmla="*/ 48 h 79"/>
                              <a:gd name="T52" fmla="*/ 12 w 85"/>
                              <a:gd name="T53" fmla="*/ 14 h 79"/>
                              <a:gd name="T54" fmla="*/ 12 w 85"/>
                              <a:gd name="T55" fmla="*/ 8 h 79"/>
                              <a:gd name="T56" fmla="*/ 12 w 85"/>
                              <a:gd name="T57" fmla="*/ 6 h 79"/>
                              <a:gd name="T58" fmla="*/ 9 w 85"/>
                              <a:gd name="T59" fmla="*/ 3 h 79"/>
                              <a:gd name="T60" fmla="*/ 9 w 85"/>
                              <a:gd name="T61" fmla="*/ 3 h 79"/>
                              <a:gd name="T62" fmla="*/ 6 w 85"/>
                              <a:gd name="T63" fmla="*/ 0 h 79"/>
                              <a:gd name="T64" fmla="*/ 0 w 85"/>
                              <a:gd name="T65" fmla="*/ 0 h 79"/>
                              <a:gd name="T66" fmla="*/ 0 w 85"/>
                              <a:gd name="T67" fmla="*/ 0 h 79"/>
                              <a:gd name="T68" fmla="*/ 26 w 85"/>
                              <a:gd name="T69" fmla="*/ 0 h 79"/>
                              <a:gd name="T70" fmla="*/ 26 w 85"/>
                              <a:gd name="T71" fmla="*/ 51 h 79"/>
                              <a:gd name="T72" fmla="*/ 28 w 85"/>
                              <a:gd name="T73" fmla="*/ 59 h 79"/>
                              <a:gd name="T74" fmla="*/ 31 w 85"/>
                              <a:gd name="T75" fmla="*/ 65 h 79"/>
                              <a:gd name="T76" fmla="*/ 34 w 85"/>
                              <a:gd name="T77" fmla="*/ 67 h 79"/>
                              <a:gd name="T78" fmla="*/ 40 w 85"/>
                              <a:gd name="T79" fmla="*/ 67 h 79"/>
                              <a:gd name="T80" fmla="*/ 42 w 85"/>
                              <a:gd name="T81" fmla="*/ 67 h 79"/>
                              <a:gd name="T82" fmla="*/ 48 w 85"/>
                              <a:gd name="T83" fmla="*/ 65 h 79"/>
                              <a:gd name="T84" fmla="*/ 54 w 85"/>
                              <a:gd name="T85" fmla="*/ 62 h 79"/>
                              <a:gd name="T86" fmla="*/ 59 w 85"/>
                              <a:gd name="T87" fmla="*/ 56 h 79"/>
                              <a:gd name="T88" fmla="*/ 59 w 85"/>
                              <a:gd name="T89" fmla="*/ 14 h 79"/>
                              <a:gd name="T90" fmla="*/ 59 w 85"/>
                              <a:gd name="T91" fmla="*/ 8 h 79"/>
                              <a:gd name="T92" fmla="*/ 57 w 85"/>
                              <a:gd name="T93" fmla="*/ 3 h 79"/>
                              <a:gd name="T94" fmla="*/ 54 w 85"/>
                              <a:gd name="T95" fmla="*/ 3 h 79"/>
                              <a:gd name="T96" fmla="*/ 48 w 85"/>
                              <a:gd name="T97" fmla="*/ 0 h 79"/>
                              <a:gd name="T98" fmla="*/ 48 w 85"/>
                              <a:gd name="T99" fmla="*/ 0 h 79"/>
                              <a:gd name="T100" fmla="*/ 73 w 85"/>
                              <a:gd name="T101" fmla="*/ 0 h 79"/>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5" h="79">
                                <a:moveTo>
                                  <a:pt x="73" y="0"/>
                                </a:moveTo>
                                <a:lnTo>
                                  <a:pt x="73" y="45"/>
                                </a:lnTo>
                                <a:lnTo>
                                  <a:pt x="73" y="53"/>
                                </a:lnTo>
                                <a:lnTo>
                                  <a:pt x="73" y="59"/>
                                </a:lnTo>
                                <a:lnTo>
                                  <a:pt x="73" y="62"/>
                                </a:lnTo>
                                <a:lnTo>
                                  <a:pt x="76" y="65"/>
                                </a:lnTo>
                                <a:lnTo>
                                  <a:pt x="76" y="67"/>
                                </a:lnTo>
                                <a:lnTo>
                                  <a:pt x="79" y="67"/>
                                </a:lnTo>
                                <a:lnTo>
                                  <a:pt x="82" y="67"/>
                                </a:lnTo>
                                <a:lnTo>
                                  <a:pt x="85" y="67"/>
                                </a:lnTo>
                                <a:lnTo>
                                  <a:pt x="85" y="70"/>
                                </a:lnTo>
                                <a:lnTo>
                                  <a:pt x="62" y="79"/>
                                </a:lnTo>
                                <a:lnTo>
                                  <a:pt x="59" y="79"/>
                                </a:lnTo>
                                <a:lnTo>
                                  <a:pt x="59" y="62"/>
                                </a:lnTo>
                                <a:lnTo>
                                  <a:pt x="54" y="67"/>
                                </a:lnTo>
                                <a:lnTo>
                                  <a:pt x="48" y="73"/>
                                </a:lnTo>
                                <a:lnTo>
                                  <a:pt x="42" y="76"/>
                                </a:lnTo>
                                <a:lnTo>
                                  <a:pt x="40" y="76"/>
                                </a:lnTo>
                                <a:lnTo>
                                  <a:pt x="31" y="79"/>
                                </a:lnTo>
                                <a:lnTo>
                                  <a:pt x="26" y="76"/>
                                </a:lnTo>
                                <a:lnTo>
                                  <a:pt x="20" y="73"/>
                                </a:lnTo>
                                <a:lnTo>
                                  <a:pt x="17" y="70"/>
                                </a:lnTo>
                                <a:lnTo>
                                  <a:pt x="14" y="65"/>
                                </a:lnTo>
                                <a:lnTo>
                                  <a:pt x="12" y="56"/>
                                </a:lnTo>
                                <a:lnTo>
                                  <a:pt x="12" y="48"/>
                                </a:lnTo>
                                <a:lnTo>
                                  <a:pt x="12" y="14"/>
                                </a:lnTo>
                                <a:lnTo>
                                  <a:pt x="12" y="8"/>
                                </a:lnTo>
                                <a:lnTo>
                                  <a:pt x="12" y="6"/>
                                </a:lnTo>
                                <a:lnTo>
                                  <a:pt x="9" y="3"/>
                                </a:lnTo>
                                <a:lnTo>
                                  <a:pt x="6" y="0"/>
                                </a:lnTo>
                                <a:lnTo>
                                  <a:pt x="0" y="0"/>
                                </a:lnTo>
                                <a:lnTo>
                                  <a:pt x="26" y="0"/>
                                </a:lnTo>
                                <a:lnTo>
                                  <a:pt x="26" y="51"/>
                                </a:lnTo>
                                <a:lnTo>
                                  <a:pt x="28" y="59"/>
                                </a:lnTo>
                                <a:lnTo>
                                  <a:pt x="31" y="65"/>
                                </a:lnTo>
                                <a:lnTo>
                                  <a:pt x="34" y="67"/>
                                </a:lnTo>
                                <a:lnTo>
                                  <a:pt x="40" y="67"/>
                                </a:lnTo>
                                <a:lnTo>
                                  <a:pt x="42" y="67"/>
                                </a:lnTo>
                                <a:lnTo>
                                  <a:pt x="48" y="65"/>
                                </a:lnTo>
                                <a:lnTo>
                                  <a:pt x="54" y="62"/>
                                </a:lnTo>
                                <a:lnTo>
                                  <a:pt x="59" y="56"/>
                                </a:lnTo>
                                <a:lnTo>
                                  <a:pt x="59" y="14"/>
                                </a:lnTo>
                                <a:lnTo>
                                  <a:pt x="59" y="8"/>
                                </a:lnTo>
                                <a:lnTo>
                                  <a:pt x="57" y="3"/>
                                </a:lnTo>
                                <a:lnTo>
                                  <a:pt x="54" y="3"/>
                                </a:lnTo>
                                <a:lnTo>
                                  <a:pt x="48" y="0"/>
                                </a:lnTo>
                                <a:lnTo>
                                  <a:pt x="73"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4" name="Freeform 683"/>
                        <wps:cNvSpPr>
                          <a:spLocks/>
                        </wps:cNvSpPr>
                        <wps:spPr bwMode="auto">
                          <a:xfrm>
                            <a:off x="2374" y="1418"/>
                            <a:ext cx="59" cy="88"/>
                          </a:xfrm>
                          <a:custGeom>
                            <a:avLst/>
                            <a:gdLst>
                              <a:gd name="T0" fmla="*/ 11 w 59"/>
                              <a:gd name="T1" fmla="*/ 37 h 88"/>
                              <a:gd name="T2" fmla="*/ 5 w 59"/>
                              <a:gd name="T3" fmla="*/ 26 h 88"/>
                              <a:gd name="T4" fmla="*/ 8 w 59"/>
                              <a:gd name="T5" fmla="*/ 14 h 88"/>
                              <a:gd name="T6" fmla="*/ 19 w 59"/>
                              <a:gd name="T7" fmla="*/ 3 h 88"/>
                              <a:gd name="T8" fmla="*/ 36 w 59"/>
                              <a:gd name="T9" fmla="*/ 0 h 88"/>
                              <a:gd name="T10" fmla="*/ 56 w 59"/>
                              <a:gd name="T11" fmla="*/ 6 h 88"/>
                              <a:gd name="T12" fmla="*/ 59 w 59"/>
                              <a:gd name="T13" fmla="*/ 6 h 88"/>
                              <a:gd name="T14" fmla="*/ 59 w 59"/>
                              <a:gd name="T15" fmla="*/ 6 h 88"/>
                              <a:gd name="T16" fmla="*/ 59 w 59"/>
                              <a:gd name="T17" fmla="*/ 6 h 88"/>
                              <a:gd name="T18" fmla="*/ 59 w 59"/>
                              <a:gd name="T19" fmla="*/ 9 h 88"/>
                              <a:gd name="T20" fmla="*/ 59 w 59"/>
                              <a:gd name="T21" fmla="*/ 9 h 88"/>
                              <a:gd name="T22" fmla="*/ 56 w 59"/>
                              <a:gd name="T23" fmla="*/ 9 h 88"/>
                              <a:gd name="T24" fmla="*/ 50 w 59"/>
                              <a:gd name="T25" fmla="*/ 14 h 88"/>
                              <a:gd name="T26" fmla="*/ 50 w 59"/>
                              <a:gd name="T27" fmla="*/ 29 h 88"/>
                              <a:gd name="T28" fmla="*/ 39 w 59"/>
                              <a:gd name="T29" fmla="*/ 40 h 88"/>
                              <a:gd name="T30" fmla="*/ 25 w 59"/>
                              <a:gd name="T31" fmla="*/ 40 h 88"/>
                              <a:gd name="T32" fmla="*/ 16 w 59"/>
                              <a:gd name="T33" fmla="*/ 43 h 88"/>
                              <a:gd name="T34" fmla="*/ 14 w 59"/>
                              <a:gd name="T35" fmla="*/ 45 h 88"/>
                              <a:gd name="T36" fmla="*/ 14 w 59"/>
                              <a:gd name="T37" fmla="*/ 48 h 88"/>
                              <a:gd name="T38" fmla="*/ 16 w 59"/>
                              <a:gd name="T39" fmla="*/ 51 h 88"/>
                              <a:gd name="T40" fmla="*/ 22 w 59"/>
                              <a:gd name="T41" fmla="*/ 51 h 88"/>
                              <a:gd name="T42" fmla="*/ 39 w 59"/>
                              <a:gd name="T43" fmla="*/ 51 h 88"/>
                              <a:gd name="T44" fmla="*/ 50 w 59"/>
                              <a:gd name="T45" fmla="*/ 54 h 88"/>
                              <a:gd name="T46" fmla="*/ 59 w 59"/>
                              <a:gd name="T47" fmla="*/ 60 h 88"/>
                              <a:gd name="T48" fmla="*/ 56 w 59"/>
                              <a:gd name="T49" fmla="*/ 71 h 88"/>
                              <a:gd name="T50" fmla="*/ 45 w 59"/>
                              <a:gd name="T51" fmla="*/ 85 h 88"/>
                              <a:gd name="T52" fmla="*/ 25 w 59"/>
                              <a:gd name="T53" fmla="*/ 88 h 88"/>
                              <a:gd name="T54" fmla="*/ 5 w 59"/>
                              <a:gd name="T55" fmla="*/ 82 h 88"/>
                              <a:gd name="T56" fmla="*/ 0 w 59"/>
                              <a:gd name="T57" fmla="*/ 76 h 88"/>
                              <a:gd name="T58" fmla="*/ 2 w 59"/>
                              <a:gd name="T59" fmla="*/ 74 h 88"/>
                              <a:gd name="T60" fmla="*/ 5 w 59"/>
                              <a:gd name="T61" fmla="*/ 65 h 88"/>
                              <a:gd name="T62" fmla="*/ 11 w 59"/>
                              <a:gd name="T63" fmla="*/ 60 h 88"/>
                              <a:gd name="T64" fmla="*/ 5 w 59"/>
                              <a:gd name="T65" fmla="*/ 57 h 88"/>
                              <a:gd name="T66" fmla="*/ 5 w 59"/>
                              <a:gd name="T67" fmla="*/ 51 h 88"/>
                              <a:gd name="T68" fmla="*/ 8 w 59"/>
                              <a:gd name="T69" fmla="*/ 48 h 88"/>
                              <a:gd name="T70" fmla="*/ 16 w 59"/>
                              <a:gd name="T71" fmla="*/ 40 h 88"/>
                              <a:gd name="T72" fmla="*/ 22 w 59"/>
                              <a:gd name="T73" fmla="*/ 3 h 88"/>
                              <a:gd name="T74" fmla="*/ 16 w 59"/>
                              <a:gd name="T75" fmla="*/ 12 h 88"/>
                              <a:gd name="T76" fmla="*/ 16 w 59"/>
                              <a:gd name="T77" fmla="*/ 29 h 88"/>
                              <a:gd name="T78" fmla="*/ 25 w 59"/>
                              <a:gd name="T79" fmla="*/ 37 h 88"/>
                              <a:gd name="T80" fmla="*/ 33 w 59"/>
                              <a:gd name="T81" fmla="*/ 37 h 88"/>
                              <a:gd name="T82" fmla="*/ 39 w 59"/>
                              <a:gd name="T83" fmla="*/ 31 h 88"/>
                              <a:gd name="T84" fmla="*/ 39 w 59"/>
                              <a:gd name="T85" fmla="*/ 14 h 88"/>
                              <a:gd name="T86" fmla="*/ 33 w 59"/>
                              <a:gd name="T87" fmla="*/ 3 h 88"/>
                              <a:gd name="T88" fmla="*/ 16 w 59"/>
                              <a:gd name="T89" fmla="*/ 60 h 88"/>
                              <a:gd name="T90" fmla="*/ 11 w 59"/>
                              <a:gd name="T91" fmla="*/ 65 h 88"/>
                              <a:gd name="T92" fmla="*/ 8 w 59"/>
                              <a:gd name="T93" fmla="*/ 71 h 88"/>
                              <a:gd name="T94" fmla="*/ 14 w 59"/>
                              <a:gd name="T95" fmla="*/ 76 h 88"/>
                              <a:gd name="T96" fmla="*/ 31 w 59"/>
                              <a:gd name="T97" fmla="*/ 79 h 88"/>
                              <a:gd name="T98" fmla="*/ 47 w 59"/>
                              <a:gd name="T99" fmla="*/ 76 h 88"/>
                              <a:gd name="T100" fmla="*/ 53 w 59"/>
                              <a:gd name="T101" fmla="*/ 68 h 88"/>
                              <a:gd name="T102" fmla="*/ 50 w 59"/>
                              <a:gd name="T103" fmla="*/ 62 h 88"/>
                              <a:gd name="T104" fmla="*/ 39 w 59"/>
                              <a:gd name="T105" fmla="*/ 62 h 88"/>
                              <a:gd name="T106" fmla="*/ 16 w 59"/>
                              <a:gd name="T107" fmla="*/ 60 h 8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9" h="88">
                                <a:moveTo>
                                  <a:pt x="16" y="40"/>
                                </a:moveTo>
                                <a:lnTo>
                                  <a:pt x="11" y="37"/>
                                </a:lnTo>
                                <a:lnTo>
                                  <a:pt x="8" y="31"/>
                                </a:lnTo>
                                <a:lnTo>
                                  <a:pt x="5" y="26"/>
                                </a:lnTo>
                                <a:lnTo>
                                  <a:pt x="5" y="23"/>
                                </a:lnTo>
                                <a:lnTo>
                                  <a:pt x="8" y="14"/>
                                </a:lnTo>
                                <a:lnTo>
                                  <a:pt x="11" y="6"/>
                                </a:lnTo>
                                <a:lnTo>
                                  <a:pt x="19" y="3"/>
                                </a:lnTo>
                                <a:lnTo>
                                  <a:pt x="28" y="0"/>
                                </a:lnTo>
                                <a:lnTo>
                                  <a:pt x="36" y="0"/>
                                </a:lnTo>
                                <a:lnTo>
                                  <a:pt x="42" y="6"/>
                                </a:lnTo>
                                <a:lnTo>
                                  <a:pt x="56" y="6"/>
                                </a:lnTo>
                                <a:lnTo>
                                  <a:pt x="59" y="6"/>
                                </a:lnTo>
                                <a:lnTo>
                                  <a:pt x="59" y="9"/>
                                </a:lnTo>
                                <a:lnTo>
                                  <a:pt x="56" y="9"/>
                                </a:lnTo>
                                <a:lnTo>
                                  <a:pt x="47" y="9"/>
                                </a:lnTo>
                                <a:lnTo>
                                  <a:pt x="50" y="14"/>
                                </a:lnTo>
                                <a:lnTo>
                                  <a:pt x="50" y="20"/>
                                </a:lnTo>
                                <a:lnTo>
                                  <a:pt x="50" y="29"/>
                                </a:lnTo>
                                <a:lnTo>
                                  <a:pt x="45" y="34"/>
                                </a:lnTo>
                                <a:lnTo>
                                  <a:pt x="39" y="40"/>
                                </a:lnTo>
                                <a:lnTo>
                                  <a:pt x="28" y="40"/>
                                </a:lnTo>
                                <a:lnTo>
                                  <a:pt x="25" y="40"/>
                                </a:lnTo>
                                <a:lnTo>
                                  <a:pt x="19" y="40"/>
                                </a:lnTo>
                                <a:lnTo>
                                  <a:pt x="16" y="43"/>
                                </a:lnTo>
                                <a:lnTo>
                                  <a:pt x="14" y="45"/>
                                </a:lnTo>
                                <a:lnTo>
                                  <a:pt x="14" y="48"/>
                                </a:lnTo>
                                <a:lnTo>
                                  <a:pt x="16" y="51"/>
                                </a:lnTo>
                                <a:lnTo>
                                  <a:pt x="19" y="51"/>
                                </a:lnTo>
                                <a:lnTo>
                                  <a:pt x="22" y="51"/>
                                </a:lnTo>
                                <a:lnTo>
                                  <a:pt x="28" y="51"/>
                                </a:lnTo>
                                <a:lnTo>
                                  <a:pt x="39" y="51"/>
                                </a:lnTo>
                                <a:lnTo>
                                  <a:pt x="45" y="51"/>
                                </a:lnTo>
                                <a:lnTo>
                                  <a:pt x="50" y="54"/>
                                </a:lnTo>
                                <a:lnTo>
                                  <a:pt x="56" y="57"/>
                                </a:lnTo>
                                <a:lnTo>
                                  <a:pt x="59" y="60"/>
                                </a:lnTo>
                                <a:lnTo>
                                  <a:pt x="59" y="65"/>
                                </a:lnTo>
                                <a:lnTo>
                                  <a:pt x="56" y="71"/>
                                </a:lnTo>
                                <a:lnTo>
                                  <a:pt x="50" y="79"/>
                                </a:lnTo>
                                <a:lnTo>
                                  <a:pt x="45" y="85"/>
                                </a:lnTo>
                                <a:lnTo>
                                  <a:pt x="36" y="88"/>
                                </a:lnTo>
                                <a:lnTo>
                                  <a:pt x="25" y="88"/>
                                </a:lnTo>
                                <a:lnTo>
                                  <a:pt x="14" y="88"/>
                                </a:lnTo>
                                <a:lnTo>
                                  <a:pt x="5" y="82"/>
                                </a:lnTo>
                                <a:lnTo>
                                  <a:pt x="2" y="79"/>
                                </a:lnTo>
                                <a:lnTo>
                                  <a:pt x="0" y="76"/>
                                </a:lnTo>
                                <a:lnTo>
                                  <a:pt x="2" y="74"/>
                                </a:lnTo>
                                <a:lnTo>
                                  <a:pt x="2" y="71"/>
                                </a:lnTo>
                                <a:lnTo>
                                  <a:pt x="5" y="65"/>
                                </a:lnTo>
                                <a:lnTo>
                                  <a:pt x="8" y="65"/>
                                </a:lnTo>
                                <a:lnTo>
                                  <a:pt x="11" y="60"/>
                                </a:lnTo>
                                <a:lnTo>
                                  <a:pt x="8" y="57"/>
                                </a:lnTo>
                                <a:lnTo>
                                  <a:pt x="5" y="57"/>
                                </a:lnTo>
                                <a:lnTo>
                                  <a:pt x="5" y="54"/>
                                </a:lnTo>
                                <a:lnTo>
                                  <a:pt x="5" y="51"/>
                                </a:lnTo>
                                <a:lnTo>
                                  <a:pt x="8" y="48"/>
                                </a:lnTo>
                                <a:lnTo>
                                  <a:pt x="11" y="43"/>
                                </a:lnTo>
                                <a:lnTo>
                                  <a:pt x="16" y="40"/>
                                </a:lnTo>
                                <a:close/>
                                <a:moveTo>
                                  <a:pt x="28" y="3"/>
                                </a:moveTo>
                                <a:lnTo>
                                  <a:pt x="22" y="3"/>
                                </a:lnTo>
                                <a:lnTo>
                                  <a:pt x="19" y="6"/>
                                </a:lnTo>
                                <a:lnTo>
                                  <a:pt x="16" y="12"/>
                                </a:lnTo>
                                <a:lnTo>
                                  <a:pt x="16" y="17"/>
                                </a:lnTo>
                                <a:lnTo>
                                  <a:pt x="16" y="29"/>
                                </a:lnTo>
                                <a:lnTo>
                                  <a:pt x="19" y="34"/>
                                </a:lnTo>
                                <a:lnTo>
                                  <a:pt x="25" y="37"/>
                                </a:lnTo>
                                <a:lnTo>
                                  <a:pt x="28" y="37"/>
                                </a:lnTo>
                                <a:lnTo>
                                  <a:pt x="33" y="37"/>
                                </a:lnTo>
                                <a:lnTo>
                                  <a:pt x="36" y="34"/>
                                </a:lnTo>
                                <a:lnTo>
                                  <a:pt x="39" y="31"/>
                                </a:lnTo>
                                <a:lnTo>
                                  <a:pt x="42" y="23"/>
                                </a:lnTo>
                                <a:lnTo>
                                  <a:pt x="39" y="14"/>
                                </a:lnTo>
                                <a:lnTo>
                                  <a:pt x="36" y="9"/>
                                </a:lnTo>
                                <a:lnTo>
                                  <a:pt x="33" y="3"/>
                                </a:lnTo>
                                <a:lnTo>
                                  <a:pt x="28" y="3"/>
                                </a:lnTo>
                                <a:close/>
                                <a:moveTo>
                                  <a:pt x="16" y="60"/>
                                </a:moveTo>
                                <a:lnTo>
                                  <a:pt x="14" y="62"/>
                                </a:lnTo>
                                <a:lnTo>
                                  <a:pt x="11" y="65"/>
                                </a:lnTo>
                                <a:lnTo>
                                  <a:pt x="11" y="68"/>
                                </a:lnTo>
                                <a:lnTo>
                                  <a:pt x="8" y="71"/>
                                </a:lnTo>
                                <a:lnTo>
                                  <a:pt x="11" y="74"/>
                                </a:lnTo>
                                <a:lnTo>
                                  <a:pt x="14" y="76"/>
                                </a:lnTo>
                                <a:lnTo>
                                  <a:pt x="22" y="79"/>
                                </a:lnTo>
                                <a:lnTo>
                                  <a:pt x="31" y="79"/>
                                </a:lnTo>
                                <a:lnTo>
                                  <a:pt x="42" y="79"/>
                                </a:lnTo>
                                <a:lnTo>
                                  <a:pt x="47" y="76"/>
                                </a:lnTo>
                                <a:lnTo>
                                  <a:pt x="53" y="71"/>
                                </a:lnTo>
                                <a:lnTo>
                                  <a:pt x="53" y="68"/>
                                </a:lnTo>
                                <a:lnTo>
                                  <a:pt x="53" y="65"/>
                                </a:lnTo>
                                <a:lnTo>
                                  <a:pt x="50" y="62"/>
                                </a:lnTo>
                                <a:lnTo>
                                  <a:pt x="45" y="62"/>
                                </a:lnTo>
                                <a:lnTo>
                                  <a:pt x="39" y="62"/>
                                </a:lnTo>
                                <a:lnTo>
                                  <a:pt x="25" y="60"/>
                                </a:lnTo>
                                <a:lnTo>
                                  <a:pt x="16" y="6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5" name="Freeform 684"/>
                        <wps:cNvSpPr>
                          <a:spLocks/>
                        </wps:cNvSpPr>
                        <wps:spPr bwMode="auto">
                          <a:xfrm>
                            <a:off x="4149" y="1030"/>
                            <a:ext cx="65" cy="62"/>
                          </a:xfrm>
                          <a:custGeom>
                            <a:avLst/>
                            <a:gdLst>
                              <a:gd name="T0" fmla="*/ 20 w 65"/>
                              <a:gd name="T1" fmla="*/ 11 h 62"/>
                              <a:gd name="T2" fmla="*/ 28 w 65"/>
                              <a:gd name="T3" fmla="*/ 6 h 62"/>
                              <a:gd name="T4" fmla="*/ 34 w 65"/>
                              <a:gd name="T5" fmla="*/ 0 h 62"/>
                              <a:gd name="T6" fmla="*/ 42 w 65"/>
                              <a:gd name="T7" fmla="*/ 0 h 62"/>
                              <a:gd name="T8" fmla="*/ 45 w 65"/>
                              <a:gd name="T9" fmla="*/ 0 h 62"/>
                              <a:gd name="T10" fmla="*/ 51 w 65"/>
                              <a:gd name="T11" fmla="*/ 3 h 62"/>
                              <a:gd name="T12" fmla="*/ 53 w 65"/>
                              <a:gd name="T13" fmla="*/ 6 h 62"/>
                              <a:gd name="T14" fmla="*/ 56 w 65"/>
                              <a:gd name="T15" fmla="*/ 8 h 62"/>
                              <a:gd name="T16" fmla="*/ 56 w 65"/>
                              <a:gd name="T17" fmla="*/ 14 h 62"/>
                              <a:gd name="T18" fmla="*/ 56 w 65"/>
                              <a:gd name="T19" fmla="*/ 23 h 62"/>
                              <a:gd name="T20" fmla="*/ 56 w 65"/>
                              <a:gd name="T21" fmla="*/ 48 h 62"/>
                              <a:gd name="T22" fmla="*/ 56 w 65"/>
                              <a:gd name="T23" fmla="*/ 54 h 62"/>
                              <a:gd name="T24" fmla="*/ 59 w 65"/>
                              <a:gd name="T25" fmla="*/ 56 h 62"/>
                              <a:gd name="T26" fmla="*/ 59 w 65"/>
                              <a:gd name="T27" fmla="*/ 59 h 62"/>
                              <a:gd name="T28" fmla="*/ 59 w 65"/>
                              <a:gd name="T29" fmla="*/ 59 h 62"/>
                              <a:gd name="T30" fmla="*/ 62 w 65"/>
                              <a:gd name="T31" fmla="*/ 59 h 62"/>
                              <a:gd name="T32" fmla="*/ 65 w 65"/>
                              <a:gd name="T33" fmla="*/ 59 h 62"/>
                              <a:gd name="T34" fmla="*/ 65 w 65"/>
                              <a:gd name="T35" fmla="*/ 62 h 62"/>
                              <a:gd name="T36" fmla="*/ 36 w 65"/>
                              <a:gd name="T37" fmla="*/ 62 h 62"/>
                              <a:gd name="T38" fmla="*/ 36 w 65"/>
                              <a:gd name="T39" fmla="*/ 59 h 62"/>
                              <a:gd name="T40" fmla="*/ 39 w 65"/>
                              <a:gd name="T41" fmla="*/ 59 h 62"/>
                              <a:gd name="T42" fmla="*/ 42 w 65"/>
                              <a:gd name="T43" fmla="*/ 59 h 62"/>
                              <a:gd name="T44" fmla="*/ 42 w 65"/>
                              <a:gd name="T45" fmla="*/ 59 h 62"/>
                              <a:gd name="T46" fmla="*/ 45 w 65"/>
                              <a:gd name="T47" fmla="*/ 56 h 62"/>
                              <a:gd name="T48" fmla="*/ 45 w 65"/>
                              <a:gd name="T49" fmla="*/ 54 h 62"/>
                              <a:gd name="T50" fmla="*/ 45 w 65"/>
                              <a:gd name="T51" fmla="*/ 54 h 62"/>
                              <a:gd name="T52" fmla="*/ 45 w 65"/>
                              <a:gd name="T53" fmla="*/ 48 h 62"/>
                              <a:gd name="T54" fmla="*/ 45 w 65"/>
                              <a:gd name="T55" fmla="*/ 23 h 62"/>
                              <a:gd name="T56" fmla="*/ 45 w 65"/>
                              <a:gd name="T57" fmla="*/ 17 h 62"/>
                              <a:gd name="T58" fmla="*/ 42 w 65"/>
                              <a:gd name="T59" fmla="*/ 11 h 62"/>
                              <a:gd name="T60" fmla="*/ 39 w 65"/>
                              <a:gd name="T61" fmla="*/ 8 h 62"/>
                              <a:gd name="T62" fmla="*/ 36 w 65"/>
                              <a:gd name="T63" fmla="*/ 8 h 62"/>
                              <a:gd name="T64" fmla="*/ 28 w 65"/>
                              <a:gd name="T65" fmla="*/ 11 h 62"/>
                              <a:gd name="T66" fmla="*/ 20 w 65"/>
                              <a:gd name="T67" fmla="*/ 17 h 62"/>
                              <a:gd name="T68" fmla="*/ 20 w 65"/>
                              <a:gd name="T69" fmla="*/ 48 h 62"/>
                              <a:gd name="T70" fmla="*/ 20 w 65"/>
                              <a:gd name="T71" fmla="*/ 54 h 62"/>
                              <a:gd name="T72" fmla="*/ 20 w 65"/>
                              <a:gd name="T73" fmla="*/ 56 h 62"/>
                              <a:gd name="T74" fmla="*/ 22 w 65"/>
                              <a:gd name="T75" fmla="*/ 59 h 62"/>
                              <a:gd name="T76" fmla="*/ 22 w 65"/>
                              <a:gd name="T77" fmla="*/ 59 h 62"/>
                              <a:gd name="T78" fmla="*/ 25 w 65"/>
                              <a:gd name="T79" fmla="*/ 59 h 62"/>
                              <a:gd name="T80" fmla="*/ 28 w 65"/>
                              <a:gd name="T81" fmla="*/ 59 h 62"/>
                              <a:gd name="T82" fmla="*/ 28 w 65"/>
                              <a:gd name="T83" fmla="*/ 62 h 62"/>
                              <a:gd name="T84" fmla="*/ 0 w 65"/>
                              <a:gd name="T85" fmla="*/ 62 h 62"/>
                              <a:gd name="T86" fmla="*/ 0 w 65"/>
                              <a:gd name="T87" fmla="*/ 59 h 62"/>
                              <a:gd name="T88" fmla="*/ 0 w 65"/>
                              <a:gd name="T89" fmla="*/ 59 h 62"/>
                              <a:gd name="T90" fmla="*/ 6 w 65"/>
                              <a:gd name="T91" fmla="*/ 59 h 62"/>
                              <a:gd name="T92" fmla="*/ 6 w 65"/>
                              <a:gd name="T93" fmla="*/ 56 h 62"/>
                              <a:gd name="T94" fmla="*/ 8 w 65"/>
                              <a:gd name="T95" fmla="*/ 54 h 62"/>
                              <a:gd name="T96" fmla="*/ 8 w 65"/>
                              <a:gd name="T97" fmla="*/ 48 h 62"/>
                              <a:gd name="T98" fmla="*/ 8 w 65"/>
                              <a:gd name="T99" fmla="*/ 25 h 62"/>
                              <a:gd name="T100" fmla="*/ 8 w 65"/>
                              <a:gd name="T101" fmla="*/ 17 h 62"/>
                              <a:gd name="T102" fmla="*/ 8 w 65"/>
                              <a:gd name="T103" fmla="*/ 11 h 62"/>
                              <a:gd name="T104" fmla="*/ 8 w 65"/>
                              <a:gd name="T105" fmla="*/ 8 h 62"/>
                              <a:gd name="T106" fmla="*/ 6 w 65"/>
                              <a:gd name="T107" fmla="*/ 8 h 62"/>
                              <a:gd name="T108" fmla="*/ 6 w 65"/>
                              <a:gd name="T109" fmla="*/ 6 h 62"/>
                              <a:gd name="T110" fmla="*/ 6 w 65"/>
                              <a:gd name="T111" fmla="*/ 6 h 62"/>
                              <a:gd name="T112" fmla="*/ 3 w 65"/>
                              <a:gd name="T113" fmla="*/ 8 h 62"/>
                              <a:gd name="T114" fmla="*/ 0 w 65"/>
                              <a:gd name="T115" fmla="*/ 8 h 62"/>
                              <a:gd name="T116" fmla="*/ 0 w 65"/>
                              <a:gd name="T117" fmla="*/ 6 h 62"/>
                              <a:gd name="T118" fmla="*/ 17 w 65"/>
                              <a:gd name="T119" fmla="*/ 0 h 62"/>
                              <a:gd name="T120" fmla="*/ 20 w 65"/>
                              <a:gd name="T121" fmla="*/ 0 h 62"/>
                              <a:gd name="T122" fmla="*/ 20 w 65"/>
                              <a:gd name="T123" fmla="*/ 11 h 62"/>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65" h="62">
                                <a:moveTo>
                                  <a:pt x="20" y="11"/>
                                </a:moveTo>
                                <a:lnTo>
                                  <a:pt x="28" y="6"/>
                                </a:lnTo>
                                <a:lnTo>
                                  <a:pt x="34" y="0"/>
                                </a:lnTo>
                                <a:lnTo>
                                  <a:pt x="42" y="0"/>
                                </a:lnTo>
                                <a:lnTo>
                                  <a:pt x="45" y="0"/>
                                </a:lnTo>
                                <a:lnTo>
                                  <a:pt x="51" y="3"/>
                                </a:lnTo>
                                <a:lnTo>
                                  <a:pt x="53" y="6"/>
                                </a:lnTo>
                                <a:lnTo>
                                  <a:pt x="56" y="8"/>
                                </a:lnTo>
                                <a:lnTo>
                                  <a:pt x="56" y="14"/>
                                </a:lnTo>
                                <a:lnTo>
                                  <a:pt x="56" y="23"/>
                                </a:lnTo>
                                <a:lnTo>
                                  <a:pt x="56" y="48"/>
                                </a:lnTo>
                                <a:lnTo>
                                  <a:pt x="56" y="54"/>
                                </a:lnTo>
                                <a:lnTo>
                                  <a:pt x="59" y="56"/>
                                </a:lnTo>
                                <a:lnTo>
                                  <a:pt x="59" y="59"/>
                                </a:lnTo>
                                <a:lnTo>
                                  <a:pt x="62" y="59"/>
                                </a:lnTo>
                                <a:lnTo>
                                  <a:pt x="65" y="59"/>
                                </a:lnTo>
                                <a:lnTo>
                                  <a:pt x="65" y="62"/>
                                </a:lnTo>
                                <a:lnTo>
                                  <a:pt x="36" y="62"/>
                                </a:lnTo>
                                <a:lnTo>
                                  <a:pt x="36" y="59"/>
                                </a:lnTo>
                                <a:lnTo>
                                  <a:pt x="39" y="59"/>
                                </a:lnTo>
                                <a:lnTo>
                                  <a:pt x="42" y="59"/>
                                </a:lnTo>
                                <a:lnTo>
                                  <a:pt x="45" y="56"/>
                                </a:lnTo>
                                <a:lnTo>
                                  <a:pt x="45" y="54"/>
                                </a:lnTo>
                                <a:lnTo>
                                  <a:pt x="45" y="48"/>
                                </a:lnTo>
                                <a:lnTo>
                                  <a:pt x="45" y="23"/>
                                </a:lnTo>
                                <a:lnTo>
                                  <a:pt x="45" y="17"/>
                                </a:lnTo>
                                <a:lnTo>
                                  <a:pt x="42" y="11"/>
                                </a:lnTo>
                                <a:lnTo>
                                  <a:pt x="39" y="8"/>
                                </a:lnTo>
                                <a:lnTo>
                                  <a:pt x="36" y="8"/>
                                </a:lnTo>
                                <a:lnTo>
                                  <a:pt x="28" y="11"/>
                                </a:lnTo>
                                <a:lnTo>
                                  <a:pt x="20" y="17"/>
                                </a:lnTo>
                                <a:lnTo>
                                  <a:pt x="20" y="48"/>
                                </a:lnTo>
                                <a:lnTo>
                                  <a:pt x="20" y="54"/>
                                </a:lnTo>
                                <a:lnTo>
                                  <a:pt x="20" y="56"/>
                                </a:lnTo>
                                <a:lnTo>
                                  <a:pt x="22" y="59"/>
                                </a:lnTo>
                                <a:lnTo>
                                  <a:pt x="25" y="59"/>
                                </a:lnTo>
                                <a:lnTo>
                                  <a:pt x="28" y="59"/>
                                </a:lnTo>
                                <a:lnTo>
                                  <a:pt x="28" y="62"/>
                                </a:lnTo>
                                <a:lnTo>
                                  <a:pt x="0" y="62"/>
                                </a:lnTo>
                                <a:lnTo>
                                  <a:pt x="0" y="59"/>
                                </a:lnTo>
                                <a:lnTo>
                                  <a:pt x="6" y="59"/>
                                </a:lnTo>
                                <a:lnTo>
                                  <a:pt x="6" y="56"/>
                                </a:lnTo>
                                <a:lnTo>
                                  <a:pt x="8" y="54"/>
                                </a:lnTo>
                                <a:lnTo>
                                  <a:pt x="8" y="48"/>
                                </a:lnTo>
                                <a:lnTo>
                                  <a:pt x="8" y="25"/>
                                </a:lnTo>
                                <a:lnTo>
                                  <a:pt x="8" y="17"/>
                                </a:lnTo>
                                <a:lnTo>
                                  <a:pt x="8" y="11"/>
                                </a:lnTo>
                                <a:lnTo>
                                  <a:pt x="8" y="8"/>
                                </a:lnTo>
                                <a:lnTo>
                                  <a:pt x="6" y="8"/>
                                </a:lnTo>
                                <a:lnTo>
                                  <a:pt x="6" y="6"/>
                                </a:lnTo>
                                <a:lnTo>
                                  <a:pt x="3" y="8"/>
                                </a:lnTo>
                                <a:lnTo>
                                  <a:pt x="0" y="8"/>
                                </a:lnTo>
                                <a:lnTo>
                                  <a:pt x="0" y="6"/>
                                </a:lnTo>
                                <a:lnTo>
                                  <a:pt x="17" y="0"/>
                                </a:lnTo>
                                <a:lnTo>
                                  <a:pt x="20" y="0"/>
                                </a:lnTo>
                                <a:lnTo>
                                  <a:pt x="20"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6" name="Freeform 685"/>
                        <wps:cNvSpPr>
                          <a:spLocks/>
                        </wps:cNvSpPr>
                        <wps:spPr bwMode="auto">
                          <a:xfrm>
                            <a:off x="4157" y="1553"/>
                            <a:ext cx="104" cy="62"/>
                          </a:xfrm>
                          <a:custGeom>
                            <a:avLst/>
                            <a:gdLst>
                              <a:gd name="T0" fmla="*/ 26 w 104"/>
                              <a:gd name="T1" fmla="*/ 9 h 62"/>
                              <a:gd name="T2" fmla="*/ 28 w 104"/>
                              <a:gd name="T3" fmla="*/ 6 h 62"/>
                              <a:gd name="T4" fmla="*/ 37 w 104"/>
                              <a:gd name="T5" fmla="*/ 3 h 62"/>
                              <a:gd name="T6" fmla="*/ 43 w 104"/>
                              <a:gd name="T7" fmla="*/ 0 h 62"/>
                              <a:gd name="T8" fmla="*/ 54 w 104"/>
                              <a:gd name="T9" fmla="*/ 3 h 62"/>
                              <a:gd name="T10" fmla="*/ 59 w 104"/>
                              <a:gd name="T11" fmla="*/ 15 h 62"/>
                              <a:gd name="T12" fmla="*/ 71 w 104"/>
                              <a:gd name="T13" fmla="*/ 3 h 62"/>
                              <a:gd name="T14" fmla="*/ 79 w 104"/>
                              <a:gd name="T15" fmla="*/ 0 h 62"/>
                              <a:gd name="T16" fmla="*/ 87 w 104"/>
                              <a:gd name="T17" fmla="*/ 3 h 62"/>
                              <a:gd name="T18" fmla="*/ 96 w 104"/>
                              <a:gd name="T19" fmla="*/ 12 h 62"/>
                              <a:gd name="T20" fmla="*/ 96 w 104"/>
                              <a:gd name="T21" fmla="*/ 23 h 62"/>
                              <a:gd name="T22" fmla="*/ 96 w 104"/>
                              <a:gd name="T23" fmla="*/ 54 h 62"/>
                              <a:gd name="T24" fmla="*/ 99 w 104"/>
                              <a:gd name="T25" fmla="*/ 60 h 62"/>
                              <a:gd name="T26" fmla="*/ 102 w 104"/>
                              <a:gd name="T27" fmla="*/ 62 h 62"/>
                              <a:gd name="T28" fmla="*/ 104 w 104"/>
                              <a:gd name="T29" fmla="*/ 62 h 62"/>
                              <a:gd name="T30" fmla="*/ 76 w 104"/>
                              <a:gd name="T31" fmla="*/ 62 h 62"/>
                              <a:gd name="T32" fmla="*/ 79 w 104"/>
                              <a:gd name="T33" fmla="*/ 62 h 62"/>
                              <a:gd name="T34" fmla="*/ 85 w 104"/>
                              <a:gd name="T35" fmla="*/ 60 h 62"/>
                              <a:gd name="T36" fmla="*/ 85 w 104"/>
                              <a:gd name="T37" fmla="*/ 54 h 62"/>
                              <a:gd name="T38" fmla="*/ 85 w 104"/>
                              <a:gd name="T39" fmla="*/ 23 h 62"/>
                              <a:gd name="T40" fmla="*/ 82 w 104"/>
                              <a:gd name="T41" fmla="*/ 15 h 62"/>
                              <a:gd name="T42" fmla="*/ 73 w 104"/>
                              <a:gd name="T43" fmla="*/ 9 h 62"/>
                              <a:gd name="T44" fmla="*/ 68 w 104"/>
                              <a:gd name="T45" fmla="*/ 12 h 62"/>
                              <a:gd name="T46" fmla="*/ 59 w 104"/>
                              <a:gd name="T47" fmla="*/ 17 h 62"/>
                              <a:gd name="T48" fmla="*/ 59 w 104"/>
                              <a:gd name="T49" fmla="*/ 20 h 62"/>
                              <a:gd name="T50" fmla="*/ 59 w 104"/>
                              <a:gd name="T51" fmla="*/ 54 h 62"/>
                              <a:gd name="T52" fmla="*/ 59 w 104"/>
                              <a:gd name="T53" fmla="*/ 60 h 62"/>
                              <a:gd name="T54" fmla="*/ 65 w 104"/>
                              <a:gd name="T55" fmla="*/ 62 h 62"/>
                              <a:gd name="T56" fmla="*/ 68 w 104"/>
                              <a:gd name="T57" fmla="*/ 62 h 62"/>
                              <a:gd name="T58" fmla="*/ 40 w 104"/>
                              <a:gd name="T59" fmla="*/ 62 h 62"/>
                              <a:gd name="T60" fmla="*/ 45 w 104"/>
                              <a:gd name="T61" fmla="*/ 60 h 62"/>
                              <a:gd name="T62" fmla="*/ 48 w 104"/>
                              <a:gd name="T63" fmla="*/ 57 h 62"/>
                              <a:gd name="T64" fmla="*/ 48 w 104"/>
                              <a:gd name="T65" fmla="*/ 48 h 62"/>
                              <a:gd name="T66" fmla="*/ 48 w 104"/>
                              <a:gd name="T67" fmla="*/ 17 h 62"/>
                              <a:gd name="T68" fmla="*/ 43 w 104"/>
                              <a:gd name="T69" fmla="*/ 9 h 62"/>
                              <a:gd name="T70" fmla="*/ 34 w 104"/>
                              <a:gd name="T71" fmla="*/ 9 h 62"/>
                              <a:gd name="T72" fmla="*/ 26 w 104"/>
                              <a:gd name="T73" fmla="*/ 15 h 62"/>
                              <a:gd name="T74" fmla="*/ 23 w 104"/>
                              <a:gd name="T75" fmla="*/ 48 h 62"/>
                              <a:gd name="T76" fmla="*/ 23 w 104"/>
                              <a:gd name="T77" fmla="*/ 57 h 62"/>
                              <a:gd name="T78" fmla="*/ 26 w 104"/>
                              <a:gd name="T79" fmla="*/ 60 h 62"/>
                              <a:gd name="T80" fmla="*/ 31 w 104"/>
                              <a:gd name="T81" fmla="*/ 62 h 62"/>
                              <a:gd name="T82" fmla="*/ 0 w 104"/>
                              <a:gd name="T83" fmla="*/ 62 h 62"/>
                              <a:gd name="T84" fmla="*/ 6 w 104"/>
                              <a:gd name="T85" fmla="*/ 62 h 62"/>
                              <a:gd name="T86" fmla="*/ 9 w 104"/>
                              <a:gd name="T87" fmla="*/ 60 h 62"/>
                              <a:gd name="T88" fmla="*/ 9 w 104"/>
                              <a:gd name="T89" fmla="*/ 54 h 62"/>
                              <a:gd name="T90" fmla="*/ 9 w 104"/>
                              <a:gd name="T91" fmla="*/ 26 h 62"/>
                              <a:gd name="T92" fmla="*/ 9 w 104"/>
                              <a:gd name="T93" fmla="*/ 12 h 62"/>
                              <a:gd name="T94" fmla="*/ 9 w 104"/>
                              <a:gd name="T95" fmla="*/ 9 h 62"/>
                              <a:gd name="T96" fmla="*/ 6 w 104"/>
                              <a:gd name="T97" fmla="*/ 9 h 62"/>
                              <a:gd name="T98" fmla="*/ 3 w 104"/>
                              <a:gd name="T99" fmla="*/ 9 h 62"/>
                              <a:gd name="T100" fmla="*/ 20 w 104"/>
                              <a:gd name="T101" fmla="*/ 0 h 62"/>
                              <a:gd name="T102" fmla="*/ 23 w 104"/>
                              <a:gd name="T103" fmla="*/ 15 h 62"/>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104" h="62">
                                <a:moveTo>
                                  <a:pt x="23" y="15"/>
                                </a:moveTo>
                                <a:lnTo>
                                  <a:pt x="26" y="9"/>
                                </a:lnTo>
                                <a:lnTo>
                                  <a:pt x="28" y="6"/>
                                </a:lnTo>
                                <a:lnTo>
                                  <a:pt x="31" y="3"/>
                                </a:lnTo>
                                <a:lnTo>
                                  <a:pt x="37" y="3"/>
                                </a:lnTo>
                                <a:lnTo>
                                  <a:pt x="40" y="0"/>
                                </a:lnTo>
                                <a:lnTo>
                                  <a:pt x="43" y="0"/>
                                </a:lnTo>
                                <a:lnTo>
                                  <a:pt x="48" y="0"/>
                                </a:lnTo>
                                <a:lnTo>
                                  <a:pt x="54" y="3"/>
                                </a:lnTo>
                                <a:lnTo>
                                  <a:pt x="57" y="9"/>
                                </a:lnTo>
                                <a:lnTo>
                                  <a:pt x="59" y="15"/>
                                </a:lnTo>
                                <a:lnTo>
                                  <a:pt x="65" y="6"/>
                                </a:lnTo>
                                <a:lnTo>
                                  <a:pt x="71" y="3"/>
                                </a:lnTo>
                                <a:lnTo>
                                  <a:pt x="76" y="0"/>
                                </a:lnTo>
                                <a:lnTo>
                                  <a:pt x="79" y="0"/>
                                </a:lnTo>
                                <a:lnTo>
                                  <a:pt x="85" y="0"/>
                                </a:lnTo>
                                <a:lnTo>
                                  <a:pt x="87" y="3"/>
                                </a:lnTo>
                                <a:lnTo>
                                  <a:pt x="93" y="6"/>
                                </a:lnTo>
                                <a:lnTo>
                                  <a:pt x="96" y="12"/>
                                </a:lnTo>
                                <a:lnTo>
                                  <a:pt x="96" y="15"/>
                                </a:lnTo>
                                <a:lnTo>
                                  <a:pt x="96" y="23"/>
                                </a:lnTo>
                                <a:lnTo>
                                  <a:pt x="96" y="48"/>
                                </a:lnTo>
                                <a:lnTo>
                                  <a:pt x="96" y="54"/>
                                </a:lnTo>
                                <a:lnTo>
                                  <a:pt x="96" y="57"/>
                                </a:lnTo>
                                <a:lnTo>
                                  <a:pt x="99" y="60"/>
                                </a:lnTo>
                                <a:lnTo>
                                  <a:pt x="102" y="62"/>
                                </a:lnTo>
                                <a:lnTo>
                                  <a:pt x="104" y="62"/>
                                </a:lnTo>
                                <a:lnTo>
                                  <a:pt x="76" y="62"/>
                                </a:lnTo>
                                <a:lnTo>
                                  <a:pt x="79" y="62"/>
                                </a:lnTo>
                                <a:lnTo>
                                  <a:pt x="82" y="60"/>
                                </a:lnTo>
                                <a:lnTo>
                                  <a:pt x="85" y="60"/>
                                </a:lnTo>
                                <a:lnTo>
                                  <a:pt x="85" y="57"/>
                                </a:lnTo>
                                <a:lnTo>
                                  <a:pt x="85" y="54"/>
                                </a:lnTo>
                                <a:lnTo>
                                  <a:pt x="85" y="48"/>
                                </a:lnTo>
                                <a:lnTo>
                                  <a:pt x="85" y="23"/>
                                </a:lnTo>
                                <a:lnTo>
                                  <a:pt x="85" y="17"/>
                                </a:lnTo>
                                <a:lnTo>
                                  <a:pt x="82" y="15"/>
                                </a:lnTo>
                                <a:lnTo>
                                  <a:pt x="79" y="9"/>
                                </a:lnTo>
                                <a:lnTo>
                                  <a:pt x="73" y="9"/>
                                </a:lnTo>
                                <a:lnTo>
                                  <a:pt x="71" y="9"/>
                                </a:lnTo>
                                <a:lnTo>
                                  <a:pt x="68" y="12"/>
                                </a:lnTo>
                                <a:lnTo>
                                  <a:pt x="62" y="15"/>
                                </a:lnTo>
                                <a:lnTo>
                                  <a:pt x="59" y="17"/>
                                </a:lnTo>
                                <a:lnTo>
                                  <a:pt x="59" y="20"/>
                                </a:lnTo>
                                <a:lnTo>
                                  <a:pt x="59" y="48"/>
                                </a:lnTo>
                                <a:lnTo>
                                  <a:pt x="59" y="54"/>
                                </a:lnTo>
                                <a:lnTo>
                                  <a:pt x="59" y="57"/>
                                </a:lnTo>
                                <a:lnTo>
                                  <a:pt x="59" y="60"/>
                                </a:lnTo>
                                <a:lnTo>
                                  <a:pt x="62" y="60"/>
                                </a:lnTo>
                                <a:lnTo>
                                  <a:pt x="65" y="62"/>
                                </a:lnTo>
                                <a:lnTo>
                                  <a:pt x="68" y="62"/>
                                </a:lnTo>
                                <a:lnTo>
                                  <a:pt x="40" y="62"/>
                                </a:lnTo>
                                <a:lnTo>
                                  <a:pt x="43" y="62"/>
                                </a:lnTo>
                                <a:lnTo>
                                  <a:pt x="45" y="60"/>
                                </a:lnTo>
                                <a:lnTo>
                                  <a:pt x="48" y="57"/>
                                </a:lnTo>
                                <a:lnTo>
                                  <a:pt x="48" y="54"/>
                                </a:lnTo>
                                <a:lnTo>
                                  <a:pt x="48" y="48"/>
                                </a:lnTo>
                                <a:lnTo>
                                  <a:pt x="48" y="23"/>
                                </a:lnTo>
                                <a:lnTo>
                                  <a:pt x="48" y="17"/>
                                </a:lnTo>
                                <a:lnTo>
                                  <a:pt x="45" y="15"/>
                                </a:lnTo>
                                <a:lnTo>
                                  <a:pt x="43" y="9"/>
                                </a:lnTo>
                                <a:lnTo>
                                  <a:pt x="37" y="9"/>
                                </a:lnTo>
                                <a:lnTo>
                                  <a:pt x="34" y="9"/>
                                </a:lnTo>
                                <a:lnTo>
                                  <a:pt x="31" y="12"/>
                                </a:lnTo>
                                <a:lnTo>
                                  <a:pt x="26" y="15"/>
                                </a:lnTo>
                                <a:lnTo>
                                  <a:pt x="23" y="17"/>
                                </a:lnTo>
                                <a:lnTo>
                                  <a:pt x="23" y="48"/>
                                </a:lnTo>
                                <a:lnTo>
                                  <a:pt x="23" y="54"/>
                                </a:lnTo>
                                <a:lnTo>
                                  <a:pt x="23" y="57"/>
                                </a:lnTo>
                                <a:lnTo>
                                  <a:pt x="23" y="60"/>
                                </a:lnTo>
                                <a:lnTo>
                                  <a:pt x="26" y="60"/>
                                </a:lnTo>
                                <a:lnTo>
                                  <a:pt x="26" y="62"/>
                                </a:lnTo>
                                <a:lnTo>
                                  <a:pt x="31" y="62"/>
                                </a:lnTo>
                                <a:lnTo>
                                  <a:pt x="0" y="62"/>
                                </a:lnTo>
                                <a:lnTo>
                                  <a:pt x="6" y="62"/>
                                </a:lnTo>
                                <a:lnTo>
                                  <a:pt x="6" y="60"/>
                                </a:lnTo>
                                <a:lnTo>
                                  <a:pt x="9" y="60"/>
                                </a:lnTo>
                                <a:lnTo>
                                  <a:pt x="9" y="57"/>
                                </a:lnTo>
                                <a:lnTo>
                                  <a:pt x="9" y="54"/>
                                </a:lnTo>
                                <a:lnTo>
                                  <a:pt x="9" y="48"/>
                                </a:lnTo>
                                <a:lnTo>
                                  <a:pt x="9" y="26"/>
                                </a:lnTo>
                                <a:lnTo>
                                  <a:pt x="9" y="17"/>
                                </a:lnTo>
                                <a:lnTo>
                                  <a:pt x="9" y="12"/>
                                </a:lnTo>
                                <a:lnTo>
                                  <a:pt x="9" y="9"/>
                                </a:lnTo>
                                <a:lnTo>
                                  <a:pt x="6" y="9"/>
                                </a:lnTo>
                                <a:lnTo>
                                  <a:pt x="3" y="9"/>
                                </a:lnTo>
                                <a:lnTo>
                                  <a:pt x="0" y="9"/>
                                </a:lnTo>
                                <a:lnTo>
                                  <a:pt x="20" y="0"/>
                                </a:lnTo>
                                <a:lnTo>
                                  <a:pt x="23" y="0"/>
                                </a:lnTo>
                                <a:lnTo>
                                  <a:pt x="23" y="15"/>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7" name="Freeform 686"/>
                        <wps:cNvSpPr>
                          <a:spLocks/>
                        </wps:cNvSpPr>
                        <wps:spPr bwMode="auto">
                          <a:xfrm>
                            <a:off x="4056" y="977"/>
                            <a:ext cx="82" cy="78"/>
                          </a:xfrm>
                          <a:custGeom>
                            <a:avLst/>
                            <a:gdLst>
                              <a:gd name="T0" fmla="*/ 70 w 82"/>
                              <a:gd name="T1" fmla="*/ 0 h 78"/>
                              <a:gd name="T2" fmla="*/ 70 w 82"/>
                              <a:gd name="T3" fmla="*/ 45 h 78"/>
                              <a:gd name="T4" fmla="*/ 73 w 82"/>
                              <a:gd name="T5" fmla="*/ 53 h 78"/>
                              <a:gd name="T6" fmla="*/ 73 w 82"/>
                              <a:gd name="T7" fmla="*/ 59 h 78"/>
                              <a:gd name="T8" fmla="*/ 73 w 82"/>
                              <a:gd name="T9" fmla="*/ 61 h 78"/>
                              <a:gd name="T10" fmla="*/ 73 w 82"/>
                              <a:gd name="T11" fmla="*/ 64 h 78"/>
                              <a:gd name="T12" fmla="*/ 73 w 82"/>
                              <a:gd name="T13" fmla="*/ 67 h 78"/>
                              <a:gd name="T14" fmla="*/ 76 w 82"/>
                              <a:gd name="T15" fmla="*/ 67 h 78"/>
                              <a:gd name="T16" fmla="*/ 76 w 82"/>
                              <a:gd name="T17" fmla="*/ 67 h 78"/>
                              <a:gd name="T18" fmla="*/ 79 w 82"/>
                              <a:gd name="T19" fmla="*/ 67 h 78"/>
                              <a:gd name="T20" fmla="*/ 82 w 82"/>
                              <a:gd name="T21" fmla="*/ 67 h 78"/>
                              <a:gd name="T22" fmla="*/ 82 w 82"/>
                              <a:gd name="T23" fmla="*/ 70 h 78"/>
                              <a:gd name="T24" fmla="*/ 62 w 82"/>
                              <a:gd name="T25" fmla="*/ 78 h 78"/>
                              <a:gd name="T26" fmla="*/ 56 w 82"/>
                              <a:gd name="T27" fmla="*/ 78 h 78"/>
                              <a:gd name="T28" fmla="*/ 56 w 82"/>
                              <a:gd name="T29" fmla="*/ 61 h 78"/>
                              <a:gd name="T30" fmla="*/ 51 w 82"/>
                              <a:gd name="T31" fmla="*/ 67 h 78"/>
                              <a:gd name="T32" fmla="*/ 45 w 82"/>
                              <a:gd name="T33" fmla="*/ 73 h 78"/>
                              <a:gd name="T34" fmla="*/ 42 w 82"/>
                              <a:gd name="T35" fmla="*/ 76 h 78"/>
                              <a:gd name="T36" fmla="*/ 37 w 82"/>
                              <a:gd name="T37" fmla="*/ 76 h 78"/>
                              <a:gd name="T38" fmla="*/ 31 w 82"/>
                              <a:gd name="T39" fmla="*/ 78 h 78"/>
                              <a:gd name="T40" fmla="*/ 26 w 82"/>
                              <a:gd name="T41" fmla="*/ 76 h 78"/>
                              <a:gd name="T42" fmla="*/ 20 w 82"/>
                              <a:gd name="T43" fmla="*/ 73 h 78"/>
                              <a:gd name="T44" fmla="*/ 14 w 82"/>
                              <a:gd name="T45" fmla="*/ 70 h 78"/>
                              <a:gd name="T46" fmla="*/ 11 w 82"/>
                              <a:gd name="T47" fmla="*/ 64 h 78"/>
                              <a:gd name="T48" fmla="*/ 11 w 82"/>
                              <a:gd name="T49" fmla="*/ 56 h 78"/>
                              <a:gd name="T50" fmla="*/ 11 w 82"/>
                              <a:gd name="T51" fmla="*/ 47 h 78"/>
                              <a:gd name="T52" fmla="*/ 11 w 82"/>
                              <a:gd name="T53" fmla="*/ 14 h 78"/>
                              <a:gd name="T54" fmla="*/ 9 w 82"/>
                              <a:gd name="T55" fmla="*/ 8 h 78"/>
                              <a:gd name="T56" fmla="*/ 9 w 82"/>
                              <a:gd name="T57" fmla="*/ 5 h 78"/>
                              <a:gd name="T58" fmla="*/ 9 w 82"/>
                              <a:gd name="T59" fmla="*/ 2 h 78"/>
                              <a:gd name="T60" fmla="*/ 6 w 82"/>
                              <a:gd name="T61" fmla="*/ 2 h 78"/>
                              <a:gd name="T62" fmla="*/ 3 w 82"/>
                              <a:gd name="T63" fmla="*/ 0 h 78"/>
                              <a:gd name="T64" fmla="*/ 0 w 82"/>
                              <a:gd name="T65" fmla="*/ 0 h 78"/>
                              <a:gd name="T66" fmla="*/ 0 w 82"/>
                              <a:gd name="T67" fmla="*/ 0 h 78"/>
                              <a:gd name="T68" fmla="*/ 26 w 82"/>
                              <a:gd name="T69" fmla="*/ 0 h 78"/>
                              <a:gd name="T70" fmla="*/ 26 w 82"/>
                              <a:gd name="T71" fmla="*/ 50 h 78"/>
                              <a:gd name="T72" fmla="*/ 26 w 82"/>
                              <a:gd name="T73" fmla="*/ 59 h 78"/>
                              <a:gd name="T74" fmla="*/ 28 w 82"/>
                              <a:gd name="T75" fmla="*/ 64 h 78"/>
                              <a:gd name="T76" fmla="*/ 34 w 82"/>
                              <a:gd name="T77" fmla="*/ 67 h 78"/>
                              <a:gd name="T78" fmla="*/ 37 w 82"/>
                              <a:gd name="T79" fmla="*/ 67 h 78"/>
                              <a:gd name="T80" fmla="*/ 42 w 82"/>
                              <a:gd name="T81" fmla="*/ 67 h 78"/>
                              <a:gd name="T82" fmla="*/ 45 w 82"/>
                              <a:gd name="T83" fmla="*/ 64 h 78"/>
                              <a:gd name="T84" fmla="*/ 51 w 82"/>
                              <a:gd name="T85" fmla="*/ 61 h 78"/>
                              <a:gd name="T86" fmla="*/ 56 w 82"/>
                              <a:gd name="T87" fmla="*/ 56 h 78"/>
                              <a:gd name="T88" fmla="*/ 56 w 82"/>
                              <a:gd name="T89" fmla="*/ 14 h 78"/>
                              <a:gd name="T90" fmla="*/ 56 w 82"/>
                              <a:gd name="T91" fmla="*/ 8 h 78"/>
                              <a:gd name="T92" fmla="*/ 56 w 82"/>
                              <a:gd name="T93" fmla="*/ 2 h 78"/>
                              <a:gd name="T94" fmla="*/ 51 w 82"/>
                              <a:gd name="T95" fmla="*/ 2 h 78"/>
                              <a:gd name="T96" fmla="*/ 45 w 82"/>
                              <a:gd name="T97" fmla="*/ 0 h 78"/>
                              <a:gd name="T98" fmla="*/ 45 w 82"/>
                              <a:gd name="T99" fmla="*/ 0 h 78"/>
                              <a:gd name="T100" fmla="*/ 70 w 82"/>
                              <a:gd name="T101" fmla="*/ 0 h 78"/>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2" h="78">
                                <a:moveTo>
                                  <a:pt x="70" y="0"/>
                                </a:moveTo>
                                <a:lnTo>
                                  <a:pt x="70" y="45"/>
                                </a:lnTo>
                                <a:lnTo>
                                  <a:pt x="73" y="53"/>
                                </a:lnTo>
                                <a:lnTo>
                                  <a:pt x="73" y="59"/>
                                </a:lnTo>
                                <a:lnTo>
                                  <a:pt x="73" y="61"/>
                                </a:lnTo>
                                <a:lnTo>
                                  <a:pt x="73" y="64"/>
                                </a:lnTo>
                                <a:lnTo>
                                  <a:pt x="73" y="67"/>
                                </a:lnTo>
                                <a:lnTo>
                                  <a:pt x="76" y="67"/>
                                </a:lnTo>
                                <a:lnTo>
                                  <a:pt x="79" y="67"/>
                                </a:lnTo>
                                <a:lnTo>
                                  <a:pt x="82" y="67"/>
                                </a:lnTo>
                                <a:lnTo>
                                  <a:pt x="82" y="70"/>
                                </a:lnTo>
                                <a:lnTo>
                                  <a:pt x="62" y="78"/>
                                </a:lnTo>
                                <a:lnTo>
                                  <a:pt x="56" y="78"/>
                                </a:lnTo>
                                <a:lnTo>
                                  <a:pt x="56" y="61"/>
                                </a:lnTo>
                                <a:lnTo>
                                  <a:pt x="51" y="67"/>
                                </a:lnTo>
                                <a:lnTo>
                                  <a:pt x="45" y="73"/>
                                </a:lnTo>
                                <a:lnTo>
                                  <a:pt x="42" y="76"/>
                                </a:lnTo>
                                <a:lnTo>
                                  <a:pt x="37" y="76"/>
                                </a:lnTo>
                                <a:lnTo>
                                  <a:pt x="31" y="78"/>
                                </a:lnTo>
                                <a:lnTo>
                                  <a:pt x="26" y="76"/>
                                </a:lnTo>
                                <a:lnTo>
                                  <a:pt x="20" y="73"/>
                                </a:lnTo>
                                <a:lnTo>
                                  <a:pt x="14" y="70"/>
                                </a:lnTo>
                                <a:lnTo>
                                  <a:pt x="11" y="64"/>
                                </a:lnTo>
                                <a:lnTo>
                                  <a:pt x="11" y="56"/>
                                </a:lnTo>
                                <a:lnTo>
                                  <a:pt x="11" y="47"/>
                                </a:lnTo>
                                <a:lnTo>
                                  <a:pt x="11" y="14"/>
                                </a:lnTo>
                                <a:lnTo>
                                  <a:pt x="9" y="8"/>
                                </a:lnTo>
                                <a:lnTo>
                                  <a:pt x="9" y="5"/>
                                </a:lnTo>
                                <a:lnTo>
                                  <a:pt x="9" y="2"/>
                                </a:lnTo>
                                <a:lnTo>
                                  <a:pt x="6" y="2"/>
                                </a:lnTo>
                                <a:lnTo>
                                  <a:pt x="3" y="0"/>
                                </a:lnTo>
                                <a:lnTo>
                                  <a:pt x="0" y="0"/>
                                </a:lnTo>
                                <a:lnTo>
                                  <a:pt x="26" y="0"/>
                                </a:lnTo>
                                <a:lnTo>
                                  <a:pt x="26" y="50"/>
                                </a:lnTo>
                                <a:lnTo>
                                  <a:pt x="26" y="59"/>
                                </a:lnTo>
                                <a:lnTo>
                                  <a:pt x="28" y="64"/>
                                </a:lnTo>
                                <a:lnTo>
                                  <a:pt x="34" y="67"/>
                                </a:lnTo>
                                <a:lnTo>
                                  <a:pt x="37" y="67"/>
                                </a:lnTo>
                                <a:lnTo>
                                  <a:pt x="42" y="67"/>
                                </a:lnTo>
                                <a:lnTo>
                                  <a:pt x="45" y="64"/>
                                </a:lnTo>
                                <a:lnTo>
                                  <a:pt x="51" y="61"/>
                                </a:lnTo>
                                <a:lnTo>
                                  <a:pt x="56" y="56"/>
                                </a:lnTo>
                                <a:lnTo>
                                  <a:pt x="56" y="14"/>
                                </a:lnTo>
                                <a:lnTo>
                                  <a:pt x="56" y="8"/>
                                </a:lnTo>
                                <a:lnTo>
                                  <a:pt x="56" y="2"/>
                                </a:lnTo>
                                <a:lnTo>
                                  <a:pt x="51" y="2"/>
                                </a:lnTo>
                                <a:lnTo>
                                  <a:pt x="45" y="0"/>
                                </a:lnTo>
                                <a:lnTo>
                                  <a:pt x="7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8" name="Freeform 687"/>
                        <wps:cNvSpPr>
                          <a:spLocks/>
                        </wps:cNvSpPr>
                        <wps:spPr bwMode="auto">
                          <a:xfrm>
                            <a:off x="4065" y="1492"/>
                            <a:ext cx="84" cy="78"/>
                          </a:xfrm>
                          <a:custGeom>
                            <a:avLst/>
                            <a:gdLst>
                              <a:gd name="T0" fmla="*/ 73 w 84"/>
                              <a:gd name="T1" fmla="*/ 0 h 78"/>
                              <a:gd name="T2" fmla="*/ 73 w 84"/>
                              <a:gd name="T3" fmla="*/ 45 h 78"/>
                              <a:gd name="T4" fmla="*/ 73 w 84"/>
                              <a:gd name="T5" fmla="*/ 53 h 78"/>
                              <a:gd name="T6" fmla="*/ 73 w 84"/>
                              <a:gd name="T7" fmla="*/ 59 h 78"/>
                              <a:gd name="T8" fmla="*/ 73 w 84"/>
                              <a:gd name="T9" fmla="*/ 61 h 78"/>
                              <a:gd name="T10" fmla="*/ 73 w 84"/>
                              <a:gd name="T11" fmla="*/ 64 h 78"/>
                              <a:gd name="T12" fmla="*/ 76 w 84"/>
                              <a:gd name="T13" fmla="*/ 67 h 78"/>
                              <a:gd name="T14" fmla="*/ 76 w 84"/>
                              <a:gd name="T15" fmla="*/ 67 h 78"/>
                              <a:gd name="T16" fmla="*/ 78 w 84"/>
                              <a:gd name="T17" fmla="*/ 67 h 78"/>
                              <a:gd name="T18" fmla="*/ 81 w 84"/>
                              <a:gd name="T19" fmla="*/ 67 h 78"/>
                              <a:gd name="T20" fmla="*/ 84 w 84"/>
                              <a:gd name="T21" fmla="*/ 67 h 78"/>
                              <a:gd name="T22" fmla="*/ 84 w 84"/>
                              <a:gd name="T23" fmla="*/ 67 h 78"/>
                              <a:gd name="T24" fmla="*/ 61 w 84"/>
                              <a:gd name="T25" fmla="*/ 78 h 78"/>
                              <a:gd name="T26" fmla="*/ 59 w 84"/>
                              <a:gd name="T27" fmla="*/ 78 h 78"/>
                              <a:gd name="T28" fmla="*/ 59 w 84"/>
                              <a:gd name="T29" fmla="*/ 61 h 78"/>
                              <a:gd name="T30" fmla="*/ 53 w 84"/>
                              <a:gd name="T31" fmla="*/ 67 h 78"/>
                              <a:gd name="T32" fmla="*/ 47 w 84"/>
                              <a:gd name="T33" fmla="*/ 73 h 78"/>
                              <a:gd name="T34" fmla="*/ 42 w 84"/>
                              <a:gd name="T35" fmla="*/ 76 h 78"/>
                              <a:gd name="T36" fmla="*/ 36 w 84"/>
                              <a:gd name="T37" fmla="*/ 76 h 78"/>
                              <a:gd name="T38" fmla="*/ 31 w 84"/>
                              <a:gd name="T39" fmla="*/ 78 h 78"/>
                              <a:gd name="T40" fmla="*/ 25 w 84"/>
                              <a:gd name="T41" fmla="*/ 76 h 78"/>
                              <a:gd name="T42" fmla="*/ 19 w 84"/>
                              <a:gd name="T43" fmla="*/ 73 h 78"/>
                              <a:gd name="T44" fmla="*/ 17 w 84"/>
                              <a:gd name="T45" fmla="*/ 70 h 78"/>
                              <a:gd name="T46" fmla="*/ 14 w 84"/>
                              <a:gd name="T47" fmla="*/ 64 h 78"/>
                              <a:gd name="T48" fmla="*/ 11 w 84"/>
                              <a:gd name="T49" fmla="*/ 56 h 78"/>
                              <a:gd name="T50" fmla="*/ 11 w 84"/>
                              <a:gd name="T51" fmla="*/ 47 h 78"/>
                              <a:gd name="T52" fmla="*/ 11 w 84"/>
                              <a:gd name="T53" fmla="*/ 14 h 78"/>
                              <a:gd name="T54" fmla="*/ 11 w 84"/>
                              <a:gd name="T55" fmla="*/ 8 h 78"/>
                              <a:gd name="T56" fmla="*/ 11 w 84"/>
                              <a:gd name="T57" fmla="*/ 5 h 78"/>
                              <a:gd name="T58" fmla="*/ 8 w 84"/>
                              <a:gd name="T59" fmla="*/ 2 h 78"/>
                              <a:gd name="T60" fmla="*/ 8 w 84"/>
                              <a:gd name="T61" fmla="*/ 2 h 78"/>
                              <a:gd name="T62" fmla="*/ 5 w 84"/>
                              <a:gd name="T63" fmla="*/ 0 h 78"/>
                              <a:gd name="T64" fmla="*/ 0 w 84"/>
                              <a:gd name="T65" fmla="*/ 0 h 78"/>
                              <a:gd name="T66" fmla="*/ 0 w 84"/>
                              <a:gd name="T67" fmla="*/ 0 h 78"/>
                              <a:gd name="T68" fmla="*/ 25 w 84"/>
                              <a:gd name="T69" fmla="*/ 0 h 78"/>
                              <a:gd name="T70" fmla="*/ 25 w 84"/>
                              <a:gd name="T71" fmla="*/ 50 h 78"/>
                              <a:gd name="T72" fmla="*/ 28 w 84"/>
                              <a:gd name="T73" fmla="*/ 59 h 78"/>
                              <a:gd name="T74" fmla="*/ 31 w 84"/>
                              <a:gd name="T75" fmla="*/ 64 h 78"/>
                              <a:gd name="T76" fmla="*/ 33 w 84"/>
                              <a:gd name="T77" fmla="*/ 64 h 78"/>
                              <a:gd name="T78" fmla="*/ 39 w 84"/>
                              <a:gd name="T79" fmla="*/ 67 h 78"/>
                              <a:gd name="T80" fmla="*/ 42 w 84"/>
                              <a:gd name="T81" fmla="*/ 67 h 78"/>
                              <a:gd name="T82" fmla="*/ 47 w 84"/>
                              <a:gd name="T83" fmla="*/ 64 h 78"/>
                              <a:gd name="T84" fmla="*/ 53 w 84"/>
                              <a:gd name="T85" fmla="*/ 61 h 78"/>
                              <a:gd name="T86" fmla="*/ 59 w 84"/>
                              <a:gd name="T87" fmla="*/ 56 h 78"/>
                              <a:gd name="T88" fmla="*/ 59 w 84"/>
                              <a:gd name="T89" fmla="*/ 14 h 78"/>
                              <a:gd name="T90" fmla="*/ 59 w 84"/>
                              <a:gd name="T91" fmla="*/ 5 h 78"/>
                              <a:gd name="T92" fmla="*/ 56 w 84"/>
                              <a:gd name="T93" fmla="*/ 2 h 78"/>
                              <a:gd name="T94" fmla="*/ 53 w 84"/>
                              <a:gd name="T95" fmla="*/ 0 h 78"/>
                              <a:gd name="T96" fmla="*/ 47 w 84"/>
                              <a:gd name="T97" fmla="*/ 0 h 78"/>
                              <a:gd name="T98" fmla="*/ 47 w 84"/>
                              <a:gd name="T99" fmla="*/ 0 h 78"/>
                              <a:gd name="T100" fmla="*/ 73 w 84"/>
                              <a:gd name="T101" fmla="*/ 0 h 78"/>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 h="78">
                                <a:moveTo>
                                  <a:pt x="73" y="0"/>
                                </a:moveTo>
                                <a:lnTo>
                                  <a:pt x="73" y="45"/>
                                </a:lnTo>
                                <a:lnTo>
                                  <a:pt x="73" y="53"/>
                                </a:lnTo>
                                <a:lnTo>
                                  <a:pt x="73" y="59"/>
                                </a:lnTo>
                                <a:lnTo>
                                  <a:pt x="73" y="61"/>
                                </a:lnTo>
                                <a:lnTo>
                                  <a:pt x="73" y="64"/>
                                </a:lnTo>
                                <a:lnTo>
                                  <a:pt x="76" y="67"/>
                                </a:lnTo>
                                <a:lnTo>
                                  <a:pt x="78" y="67"/>
                                </a:lnTo>
                                <a:lnTo>
                                  <a:pt x="81" y="67"/>
                                </a:lnTo>
                                <a:lnTo>
                                  <a:pt x="84" y="67"/>
                                </a:lnTo>
                                <a:lnTo>
                                  <a:pt x="61" y="78"/>
                                </a:lnTo>
                                <a:lnTo>
                                  <a:pt x="59" y="78"/>
                                </a:lnTo>
                                <a:lnTo>
                                  <a:pt x="59" y="61"/>
                                </a:lnTo>
                                <a:lnTo>
                                  <a:pt x="53" y="67"/>
                                </a:lnTo>
                                <a:lnTo>
                                  <a:pt x="47" y="73"/>
                                </a:lnTo>
                                <a:lnTo>
                                  <a:pt x="42" y="76"/>
                                </a:lnTo>
                                <a:lnTo>
                                  <a:pt x="36" y="76"/>
                                </a:lnTo>
                                <a:lnTo>
                                  <a:pt x="31" y="78"/>
                                </a:lnTo>
                                <a:lnTo>
                                  <a:pt x="25" y="76"/>
                                </a:lnTo>
                                <a:lnTo>
                                  <a:pt x="19" y="73"/>
                                </a:lnTo>
                                <a:lnTo>
                                  <a:pt x="17" y="70"/>
                                </a:lnTo>
                                <a:lnTo>
                                  <a:pt x="14" y="64"/>
                                </a:lnTo>
                                <a:lnTo>
                                  <a:pt x="11" y="56"/>
                                </a:lnTo>
                                <a:lnTo>
                                  <a:pt x="11" y="47"/>
                                </a:lnTo>
                                <a:lnTo>
                                  <a:pt x="11" y="14"/>
                                </a:lnTo>
                                <a:lnTo>
                                  <a:pt x="11" y="8"/>
                                </a:lnTo>
                                <a:lnTo>
                                  <a:pt x="11" y="5"/>
                                </a:lnTo>
                                <a:lnTo>
                                  <a:pt x="8" y="2"/>
                                </a:lnTo>
                                <a:lnTo>
                                  <a:pt x="5" y="0"/>
                                </a:lnTo>
                                <a:lnTo>
                                  <a:pt x="0" y="0"/>
                                </a:lnTo>
                                <a:lnTo>
                                  <a:pt x="25" y="0"/>
                                </a:lnTo>
                                <a:lnTo>
                                  <a:pt x="25" y="50"/>
                                </a:lnTo>
                                <a:lnTo>
                                  <a:pt x="28" y="59"/>
                                </a:lnTo>
                                <a:lnTo>
                                  <a:pt x="31" y="64"/>
                                </a:lnTo>
                                <a:lnTo>
                                  <a:pt x="33" y="64"/>
                                </a:lnTo>
                                <a:lnTo>
                                  <a:pt x="39" y="67"/>
                                </a:lnTo>
                                <a:lnTo>
                                  <a:pt x="42" y="67"/>
                                </a:lnTo>
                                <a:lnTo>
                                  <a:pt x="47" y="64"/>
                                </a:lnTo>
                                <a:lnTo>
                                  <a:pt x="53" y="61"/>
                                </a:lnTo>
                                <a:lnTo>
                                  <a:pt x="59" y="56"/>
                                </a:lnTo>
                                <a:lnTo>
                                  <a:pt x="59" y="14"/>
                                </a:lnTo>
                                <a:lnTo>
                                  <a:pt x="59" y="5"/>
                                </a:lnTo>
                                <a:lnTo>
                                  <a:pt x="56" y="2"/>
                                </a:lnTo>
                                <a:lnTo>
                                  <a:pt x="53" y="0"/>
                                </a:lnTo>
                                <a:lnTo>
                                  <a:pt x="47" y="0"/>
                                </a:lnTo>
                                <a:lnTo>
                                  <a:pt x="73"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9" name="Freeform 688"/>
                        <wps:cNvSpPr>
                          <a:spLocks/>
                        </wps:cNvSpPr>
                        <wps:spPr bwMode="auto">
                          <a:xfrm>
                            <a:off x="972" y="1393"/>
                            <a:ext cx="84" cy="115"/>
                          </a:xfrm>
                          <a:custGeom>
                            <a:avLst/>
                            <a:gdLst>
                              <a:gd name="T0" fmla="*/ 28 w 84"/>
                              <a:gd name="T1" fmla="*/ 0 h 115"/>
                              <a:gd name="T2" fmla="*/ 31 w 84"/>
                              <a:gd name="T3" fmla="*/ 17 h 115"/>
                              <a:gd name="T4" fmla="*/ 42 w 84"/>
                              <a:gd name="T5" fmla="*/ 3 h 115"/>
                              <a:gd name="T6" fmla="*/ 56 w 84"/>
                              <a:gd name="T7" fmla="*/ 0 h 115"/>
                              <a:gd name="T8" fmla="*/ 70 w 84"/>
                              <a:gd name="T9" fmla="*/ 3 h 115"/>
                              <a:gd name="T10" fmla="*/ 79 w 84"/>
                              <a:gd name="T11" fmla="*/ 17 h 115"/>
                              <a:gd name="T12" fmla="*/ 84 w 84"/>
                              <a:gd name="T13" fmla="*/ 37 h 115"/>
                              <a:gd name="T14" fmla="*/ 79 w 84"/>
                              <a:gd name="T15" fmla="*/ 59 h 115"/>
                              <a:gd name="T16" fmla="*/ 65 w 84"/>
                              <a:gd name="T17" fmla="*/ 76 h 115"/>
                              <a:gd name="T18" fmla="*/ 48 w 84"/>
                              <a:gd name="T19" fmla="*/ 79 h 115"/>
                              <a:gd name="T20" fmla="*/ 36 w 84"/>
                              <a:gd name="T21" fmla="*/ 79 h 115"/>
                              <a:gd name="T22" fmla="*/ 31 w 84"/>
                              <a:gd name="T23" fmla="*/ 73 h 115"/>
                              <a:gd name="T24" fmla="*/ 31 w 84"/>
                              <a:gd name="T25" fmla="*/ 104 h 115"/>
                              <a:gd name="T26" fmla="*/ 31 w 84"/>
                              <a:gd name="T27" fmla="*/ 110 h 115"/>
                              <a:gd name="T28" fmla="*/ 36 w 84"/>
                              <a:gd name="T29" fmla="*/ 113 h 115"/>
                              <a:gd name="T30" fmla="*/ 39 w 84"/>
                              <a:gd name="T31" fmla="*/ 115 h 115"/>
                              <a:gd name="T32" fmla="*/ 0 w 84"/>
                              <a:gd name="T33" fmla="*/ 115 h 115"/>
                              <a:gd name="T34" fmla="*/ 8 w 84"/>
                              <a:gd name="T35" fmla="*/ 113 h 115"/>
                              <a:gd name="T36" fmla="*/ 14 w 84"/>
                              <a:gd name="T37" fmla="*/ 110 h 115"/>
                              <a:gd name="T38" fmla="*/ 14 w 84"/>
                              <a:gd name="T39" fmla="*/ 104 h 115"/>
                              <a:gd name="T40" fmla="*/ 14 w 84"/>
                              <a:gd name="T41" fmla="*/ 23 h 115"/>
                              <a:gd name="T42" fmla="*/ 14 w 84"/>
                              <a:gd name="T43" fmla="*/ 14 h 115"/>
                              <a:gd name="T44" fmla="*/ 14 w 84"/>
                              <a:gd name="T45" fmla="*/ 11 h 115"/>
                              <a:gd name="T46" fmla="*/ 8 w 84"/>
                              <a:gd name="T47" fmla="*/ 9 h 115"/>
                              <a:gd name="T48" fmla="*/ 6 w 84"/>
                              <a:gd name="T49" fmla="*/ 11 h 115"/>
                              <a:gd name="T50" fmla="*/ 31 w 84"/>
                              <a:gd name="T51" fmla="*/ 23 h 115"/>
                              <a:gd name="T52" fmla="*/ 31 w 84"/>
                              <a:gd name="T53" fmla="*/ 59 h 115"/>
                              <a:gd name="T54" fmla="*/ 34 w 84"/>
                              <a:gd name="T55" fmla="*/ 68 h 115"/>
                              <a:gd name="T56" fmla="*/ 42 w 84"/>
                              <a:gd name="T57" fmla="*/ 73 h 115"/>
                              <a:gd name="T58" fmla="*/ 56 w 84"/>
                              <a:gd name="T59" fmla="*/ 73 h 115"/>
                              <a:gd name="T60" fmla="*/ 67 w 84"/>
                              <a:gd name="T61" fmla="*/ 62 h 115"/>
                              <a:gd name="T62" fmla="*/ 70 w 84"/>
                              <a:gd name="T63" fmla="*/ 45 h 115"/>
                              <a:gd name="T64" fmla="*/ 67 w 84"/>
                              <a:gd name="T65" fmla="*/ 25 h 115"/>
                              <a:gd name="T66" fmla="*/ 56 w 84"/>
                              <a:gd name="T67" fmla="*/ 14 h 115"/>
                              <a:gd name="T68" fmla="*/ 45 w 84"/>
                              <a:gd name="T69" fmla="*/ 11 h 115"/>
                              <a:gd name="T70" fmla="*/ 36 w 84"/>
                              <a:gd name="T71" fmla="*/ 17 h 11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4" h="115">
                                <a:moveTo>
                                  <a:pt x="6" y="9"/>
                                </a:moveTo>
                                <a:lnTo>
                                  <a:pt x="28" y="0"/>
                                </a:lnTo>
                                <a:lnTo>
                                  <a:pt x="31" y="0"/>
                                </a:lnTo>
                                <a:lnTo>
                                  <a:pt x="31" y="17"/>
                                </a:lnTo>
                                <a:lnTo>
                                  <a:pt x="36" y="9"/>
                                </a:lnTo>
                                <a:lnTo>
                                  <a:pt x="42" y="3"/>
                                </a:lnTo>
                                <a:lnTo>
                                  <a:pt x="48" y="0"/>
                                </a:lnTo>
                                <a:lnTo>
                                  <a:pt x="56" y="0"/>
                                </a:lnTo>
                                <a:lnTo>
                                  <a:pt x="62" y="0"/>
                                </a:lnTo>
                                <a:lnTo>
                                  <a:pt x="70" y="3"/>
                                </a:lnTo>
                                <a:lnTo>
                                  <a:pt x="76" y="9"/>
                                </a:lnTo>
                                <a:lnTo>
                                  <a:pt x="79" y="17"/>
                                </a:lnTo>
                                <a:lnTo>
                                  <a:pt x="84" y="25"/>
                                </a:lnTo>
                                <a:lnTo>
                                  <a:pt x="84" y="37"/>
                                </a:lnTo>
                                <a:lnTo>
                                  <a:pt x="84" y="51"/>
                                </a:lnTo>
                                <a:lnTo>
                                  <a:pt x="79" y="59"/>
                                </a:lnTo>
                                <a:lnTo>
                                  <a:pt x="73" y="70"/>
                                </a:lnTo>
                                <a:lnTo>
                                  <a:pt x="65" y="76"/>
                                </a:lnTo>
                                <a:lnTo>
                                  <a:pt x="59" y="79"/>
                                </a:lnTo>
                                <a:lnTo>
                                  <a:pt x="48" y="79"/>
                                </a:lnTo>
                                <a:lnTo>
                                  <a:pt x="42" y="79"/>
                                </a:lnTo>
                                <a:lnTo>
                                  <a:pt x="36" y="79"/>
                                </a:lnTo>
                                <a:lnTo>
                                  <a:pt x="34" y="76"/>
                                </a:lnTo>
                                <a:lnTo>
                                  <a:pt x="31" y="73"/>
                                </a:lnTo>
                                <a:lnTo>
                                  <a:pt x="31" y="99"/>
                                </a:lnTo>
                                <a:lnTo>
                                  <a:pt x="31" y="104"/>
                                </a:lnTo>
                                <a:lnTo>
                                  <a:pt x="31" y="110"/>
                                </a:lnTo>
                                <a:lnTo>
                                  <a:pt x="34" y="113"/>
                                </a:lnTo>
                                <a:lnTo>
                                  <a:pt x="36" y="113"/>
                                </a:lnTo>
                                <a:lnTo>
                                  <a:pt x="39" y="115"/>
                                </a:lnTo>
                                <a:lnTo>
                                  <a:pt x="0" y="115"/>
                                </a:lnTo>
                                <a:lnTo>
                                  <a:pt x="3" y="115"/>
                                </a:lnTo>
                                <a:lnTo>
                                  <a:pt x="8" y="113"/>
                                </a:lnTo>
                                <a:lnTo>
                                  <a:pt x="11" y="113"/>
                                </a:lnTo>
                                <a:lnTo>
                                  <a:pt x="14" y="110"/>
                                </a:lnTo>
                                <a:lnTo>
                                  <a:pt x="14" y="104"/>
                                </a:lnTo>
                                <a:lnTo>
                                  <a:pt x="14" y="99"/>
                                </a:lnTo>
                                <a:lnTo>
                                  <a:pt x="14" y="23"/>
                                </a:lnTo>
                                <a:lnTo>
                                  <a:pt x="14" y="17"/>
                                </a:lnTo>
                                <a:lnTo>
                                  <a:pt x="14" y="14"/>
                                </a:lnTo>
                                <a:lnTo>
                                  <a:pt x="14" y="11"/>
                                </a:lnTo>
                                <a:lnTo>
                                  <a:pt x="11" y="9"/>
                                </a:lnTo>
                                <a:lnTo>
                                  <a:pt x="8" y="9"/>
                                </a:lnTo>
                                <a:lnTo>
                                  <a:pt x="6" y="11"/>
                                </a:lnTo>
                                <a:lnTo>
                                  <a:pt x="6" y="9"/>
                                </a:lnTo>
                                <a:close/>
                                <a:moveTo>
                                  <a:pt x="31" y="23"/>
                                </a:moveTo>
                                <a:lnTo>
                                  <a:pt x="31" y="51"/>
                                </a:lnTo>
                                <a:lnTo>
                                  <a:pt x="31" y="59"/>
                                </a:lnTo>
                                <a:lnTo>
                                  <a:pt x="31" y="62"/>
                                </a:lnTo>
                                <a:lnTo>
                                  <a:pt x="34" y="68"/>
                                </a:lnTo>
                                <a:lnTo>
                                  <a:pt x="36" y="70"/>
                                </a:lnTo>
                                <a:lnTo>
                                  <a:pt x="42" y="73"/>
                                </a:lnTo>
                                <a:lnTo>
                                  <a:pt x="48" y="76"/>
                                </a:lnTo>
                                <a:lnTo>
                                  <a:pt x="56" y="73"/>
                                </a:lnTo>
                                <a:lnTo>
                                  <a:pt x="62" y="68"/>
                                </a:lnTo>
                                <a:lnTo>
                                  <a:pt x="67" y="62"/>
                                </a:lnTo>
                                <a:lnTo>
                                  <a:pt x="70" y="54"/>
                                </a:lnTo>
                                <a:lnTo>
                                  <a:pt x="70" y="45"/>
                                </a:lnTo>
                                <a:lnTo>
                                  <a:pt x="70" y="34"/>
                                </a:lnTo>
                                <a:lnTo>
                                  <a:pt x="67" y="25"/>
                                </a:lnTo>
                                <a:lnTo>
                                  <a:pt x="62" y="17"/>
                                </a:lnTo>
                                <a:lnTo>
                                  <a:pt x="56" y="14"/>
                                </a:lnTo>
                                <a:lnTo>
                                  <a:pt x="48" y="11"/>
                                </a:lnTo>
                                <a:lnTo>
                                  <a:pt x="45" y="11"/>
                                </a:lnTo>
                                <a:lnTo>
                                  <a:pt x="39" y="14"/>
                                </a:lnTo>
                                <a:lnTo>
                                  <a:pt x="36" y="17"/>
                                </a:lnTo>
                                <a:lnTo>
                                  <a:pt x="31" y="2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90" name="Freeform 689"/>
                        <wps:cNvSpPr>
                          <a:spLocks/>
                        </wps:cNvSpPr>
                        <wps:spPr bwMode="auto">
                          <a:xfrm>
                            <a:off x="1067" y="1478"/>
                            <a:ext cx="45" cy="61"/>
                          </a:xfrm>
                          <a:custGeom>
                            <a:avLst/>
                            <a:gdLst>
                              <a:gd name="T0" fmla="*/ 40 w 45"/>
                              <a:gd name="T1" fmla="*/ 19 h 61"/>
                              <a:gd name="T2" fmla="*/ 34 w 45"/>
                              <a:gd name="T3" fmla="*/ 11 h 61"/>
                              <a:gd name="T4" fmla="*/ 26 w 45"/>
                              <a:gd name="T5" fmla="*/ 5 h 61"/>
                              <a:gd name="T6" fmla="*/ 17 w 45"/>
                              <a:gd name="T7" fmla="*/ 2 h 61"/>
                              <a:gd name="T8" fmla="*/ 14 w 45"/>
                              <a:gd name="T9" fmla="*/ 8 h 61"/>
                              <a:gd name="T10" fmla="*/ 14 w 45"/>
                              <a:gd name="T11" fmla="*/ 11 h 61"/>
                              <a:gd name="T12" fmla="*/ 17 w 45"/>
                              <a:gd name="T13" fmla="*/ 14 h 61"/>
                              <a:gd name="T14" fmla="*/ 29 w 45"/>
                              <a:gd name="T15" fmla="*/ 22 h 61"/>
                              <a:gd name="T16" fmla="*/ 43 w 45"/>
                              <a:gd name="T17" fmla="*/ 33 h 61"/>
                              <a:gd name="T18" fmla="*/ 45 w 45"/>
                              <a:gd name="T19" fmla="*/ 42 h 61"/>
                              <a:gd name="T20" fmla="*/ 43 w 45"/>
                              <a:gd name="T21" fmla="*/ 53 h 61"/>
                              <a:gd name="T22" fmla="*/ 34 w 45"/>
                              <a:gd name="T23" fmla="*/ 61 h 61"/>
                              <a:gd name="T24" fmla="*/ 23 w 45"/>
                              <a:gd name="T25" fmla="*/ 61 h 61"/>
                              <a:gd name="T26" fmla="*/ 9 w 45"/>
                              <a:gd name="T27" fmla="*/ 61 h 61"/>
                              <a:gd name="T28" fmla="*/ 6 w 45"/>
                              <a:gd name="T29" fmla="*/ 59 h 61"/>
                              <a:gd name="T30" fmla="*/ 3 w 45"/>
                              <a:gd name="T31" fmla="*/ 61 h 61"/>
                              <a:gd name="T32" fmla="*/ 0 w 45"/>
                              <a:gd name="T33" fmla="*/ 42 h 61"/>
                              <a:gd name="T34" fmla="*/ 6 w 45"/>
                              <a:gd name="T35" fmla="*/ 50 h 61"/>
                              <a:gd name="T36" fmla="*/ 17 w 45"/>
                              <a:gd name="T37" fmla="*/ 59 h 61"/>
                              <a:gd name="T38" fmla="*/ 26 w 45"/>
                              <a:gd name="T39" fmla="*/ 59 h 61"/>
                              <a:gd name="T40" fmla="*/ 31 w 45"/>
                              <a:gd name="T41" fmla="*/ 56 h 61"/>
                              <a:gd name="T42" fmla="*/ 31 w 45"/>
                              <a:gd name="T43" fmla="*/ 50 h 61"/>
                              <a:gd name="T44" fmla="*/ 26 w 45"/>
                              <a:gd name="T45" fmla="*/ 45 h 61"/>
                              <a:gd name="T46" fmla="*/ 12 w 45"/>
                              <a:gd name="T47" fmla="*/ 33 h 61"/>
                              <a:gd name="T48" fmla="*/ 0 w 45"/>
                              <a:gd name="T49" fmla="*/ 25 h 61"/>
                              <a:gd name="T50" fmla="*/ 0 w 45"/>
                              <a:gd name="T51" fmla="*/ 11 h 61"/>
                              <a:gd name="T52" fmla="*/ 12 w 45"/>
                              <a:gd name="T53" fmla="*/ 0 h 61"/>
                              <a:gd name="T54" fmla="*/ 26 w 45"/>
                              <a:gd name="T55" fmla="*/ 0 h 61"/>
                              <a:gd name="T56" fmla="*/ 31 w 45"/>
                              <a:gd name="T57" fmla="*/ 2 h 61"/>
                              <a:gd name="T58" fmla="*/ 34 w 45"/>
                              <a:gd name="T59" fmla="*/ 2 h 61"/>
                              <a:gd name="T60" fmla="*/ 37 w 45"/>
                              <a:gd name="T61" fmla="*/ 0 h 61"/>
                              <a:gd name="T62" fmla="*/ 40 w 45"/>
                              <a:gd name="T63" fmla="*/ 0 h 61"/>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5" h="61">
                                <a:moveTo>
                                  <a:pt x="40" y="0"/>
                                </a:moveTo>
                                <a:lnTo>
                                  <a:pt x="40" y="19"/>
                                </a:lnTo>
                                <a:lnTo>
                                  <a:pt x="37" y="19"/>
                                </a:lnTo>
                                <a:lnTo>
                                  <a:pt x="34" y="11"/>
                                </a:lnTo>
                                <a:lnTo>
                                  <a:pt x="29" y="8"/>
                                </a:lnTo>
                                <a:lnTo>
                                  <a:pt x="26" y="5"/>
                                </a:lnTo>
                                <a:lnTo>
                                  <a:pt x="20" y="2"/>
                                </a:lnTo>
                                <a:lnTo>
                                  <a:pt x="17" y="2"/>
                                </a:lnTo>
                                <a:lnTo>
                                  <a:pt x="14" y="5"/>
                                </a:lnTo>
                                <a:lnTo>
                                  <a:pt x="14" y="8"/>
                                </a:lnTo>
                                <a:lnTo>
                                  <a:pt x="14" y="11"/>
                                </a:lnTo>
                                <a:lnTo>
                                  <a:pt x="14" y="14"/>
                                </a:lnTo>
                                <a:lnTo>
                                  <a:pt x="17" y="14"/>
                                </a:lnTo>
                                <a:lnTo>
                                  <a:pt x="20" y="16"/>
                                </a:lnTo>
                                <a:lnTo>
                                  <a:pt x="29" y="22"/>
                                </a:lnTo>
                                <a:lnTo>
                                  <a:pt x="37" y="28"/>
                                </a:lnTo>
                                <a:lnTo>
                                  <a:pt x="43" y="33"/>
                                </a:lnTo>
                                <a:lnTo>
                                  <a:pt x="43" y="36"/>
                                </a:lnTo>
                                <a:lnTo>
                                  <a:pt x="45" y="42"/>
                                </a:lnTo>
                                <a:lnTo>
                                  <a:pt x="45" y="47"/>
                                </a:lnTo>
                                <a:lnTo>
                                  <a:pt x="43" y="53"/>
                                </a:lnTo>
                                <a:lnTo>
                                  <a:pt x="40" y="56"/>
                                </a:lnTo>
                                <a:lnTo>
                                  <a:pt x="34" y="61"/>
                                </a:lnTo>
                                <a:lnTo>
                                  <a:pt x="29" y="61"/>
                                </a:lnTo>
                                <a:lnTo>
                                  <a:pt x="23" y="61"/>
                                </a:lnTo>
                                <a:lnTo>
                                  <a:pt x="17" y="61"/>
                                </a:lnTo>
                                <a:lnTo>
                                  <a:pt x="9" y="61"/>
                                </a:lnTo>
                                <a:lnTo>
                                  <a:pt x="6" y="59"/>
                                </a:lnTo>
                                <a:lnTo>
                                  <a:pt x="6" y="61"/>
                                </a:lnTo>
                                <a:lnTo>
                                  <a:pt x="3" y="61"/>
                                </a:lnTo>
                                <a:lnTo>
                                  <a:pt x="0" y="61"/>
                                </a:lnTo>
                                <a:lnTo>
                                  <a:pt x="0" y="42"/>
                                </a:lnTo>
                                <a:lnTo>
                                  <a:pt x="3" y="42"/>
                                </a:lnTo>
                                <a:lnTo>
                                  <a:pt x="6" y="50"/>
                                </a:lnTo>
                                <a:lnTo>
                                  <a:pt x="12" y="53"/>
                                </a:lnTo>
                                <a:lnTo>
                                  <a:pt x="17" y="59"/>
                                </a:lnTo>
                                <a:lnTo>
                                  <a:pt x="23" y="59"/>
                                </a:lnTo>
                                <a:lnTo>
                                  <a:pt x="26" y="59"/>
                                </a:lnTo>
                                <a:lnTo>
                                  <a:pt x="29" y="56"/>
                                </a:lnTo>
                                <a:lnTo>
                                  <a:pt x="31" y="56"/>
                                </a:lnTo>
                                <a:lnTo>
                                  <a:pt x="31" y="53"/>
                                </a:lnTo>
                                <a:lnTo>
                                  <a:pt x="31" y="50"/>
                                </a:lnTo>
                                <a:lnTo>
                                  <a:pt x="29" y="47"/>
                                </a:lnTo>
                                <a:lnTo>
                                  <a:pt x="26" y="45"/>
                                </a:lnTo>
                                <a:lnTo>
                                  <a:pt x="20" y="39"/>
                                </a:lnTo>
                                <a:lnTo>
                                  <a:pt x="12" y="33"/>
                                </a:lnTo>
                                <a:lnTo>
                                  <a:pt x="6" y="30"/>
                                </a:lnTo>
                                <a:lnTo>
                                  <a:pt x="0" y="25"/>
                                </a:lnTo>
                                <a:lnTo>
                                  <a:pt x="0" y="16"/>
                                </a:lnTo>
                                <a:lnTo>
                                  <a:pt x="0" y="11"/>
                                </a:lnTo>
                                <a:lnTo>
                                  <a:pt x="6" y="5"/>
                                </a:lnTo>
                                <a:lnTo>
                                  <a:pt x="12" y="0"/>
                                </a:lnTo>
                                <a:lnTo>
                                  <a:pt x="20" y="0"/>
                                </a:lnTo>
                                <a:lnTo>
                                  <a:pt x="26" y="0"/>
                                </a:lnTo>
                                <a:lnTo>
                                  <a:pt x="31" y="2"/>
                                </a:lnTo>
                                <a:lnTo>
                                  <a:pt x="34" y="2"/>
                                </a:lnTo>
                                <a:lnTo>
                                  <a:pt x="37" y="0"/>
                                </a:lnTo>
                                <a:lnTo>
                                  <a:pt x="4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91" name="Line 690"/>
                        <wps:cNvCnPr>
                          <a:cxnSpLocks/>
                        </wps:cNvCnPr>
                        <wps:spPr bwMode="auto">
                          <a:xfrm flipV="1">
                            <a:off x="1806" y="504"/>
                            <a:ext cx="1" cy="8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2" name="Line 691"/>
                        <wps:cNvCnPr>
                          <a:cxnSpLocks/>
                        </wps:cNvCnPr>
                        <wps:spPr bwMode="auto">
                          <a:xfrm>
                            <a:off x="1806" y="678"/>
                            <a:ext cx="1" cy="1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3" name="Line 692"/>
                        <wps:cNvCnPr>
                          <a:cxnSpLocks/>
                        </wps:cNvCnPr>
                        <wps:spPr bwMode="auto">
                          <a:xfrm>
                            <a:off x="1806" y="780"/>
                            <a:ext cx="1" cy="1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4" name="Line 693"/>
                        <wps:cNvCnPr>
                          <a:cxnSpLocks/>
                        </wps:cNvCnPr>
                        <wps:spPr bwMode="auto">
                          <a:xfrm>
                            <a:off x="1806" y="881"/>
                            <a:ext cx="1" cy="2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5" name="Line 694"/>
                        <wps:cNvCnPr>
                          <a:cxnSpLocks/>
                        </wps:cNvCnPr>
                        <wps:spPr bwMode="auto">
                          <a:xfrm>
                            <a:off x="1806" y="985"/>
                            <a:ext cx="1" cy="11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6" name="Line 695"/>
                        <wps:cNvCnPr>
                          <a:cxnSpLocks/>
                        </wps:cNvCnPr>
                        <wps:spPr bwMode="auto">
                          <a:xfrm>
                            <a:off x="1980" y="509"/>
                            <a:ext cx="1" cy="20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7" name="Line 696"/>
                        <wps:cNvCnPr>
                          <a:cxnSpLocks/>
                        </wps:cNvCnPr>
                        <wps:spPr bwMode="auto">
                          <a:xfrm>
                            <a:off x="1980" y="794"/>
                            <a:ext cx="1" cy="30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8" name="Freeform 697"/>
                        <wps:cNvSpPr>
                          <a:spLocks/>
                        </wps:cNvSpPr>
                        <wps:spPr bwMode="auto">
                          <a:xfrm>
                            <a:off x="1806" y="1652"/>
                            <a:ext cx="177" cy="577"/>
                          </a:xfrm>
                          <a:custGeom>
                            <a:avLst/>
                            <a:gdLst>
                              <a:gd name="T0" fmla="*/ 174 w 177"/>
                              <a:gd name="T1" fmla="*/ 577 h 577"/>
                              <a:gd name="T2" fmla="*/ 177 w 177"/>
                              <a:gd name="T3" fmla="*/ 0 h 577"/>
                              <a:gd name="T4" fmla="*/ 0 w 177"/>
                              <a:gd name="T5" fmla="*/ 0 h 577"/>
                              <a:gd name="T6" fmla="*/ 0 w 177"/>
                              <a:gd name="T7" fmla="*/ 577 h 577"/>
                              <a:gd name="T8" fmla="*/ 174 w 177"/>
                              <a:gd name="T9" fmla="*/ 577 h 57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7" h="577">
                                <a:moveTo>
                                  <a:pt x="174" y="577"/>
                                </a:moveTo>
                                <a:lnTo>
                                  <a:pt x="177" y="0"/>
                                </a:lnTo>
                                <a:lnTo>
                                  <a:pt x="0" y="0"/>
                                </a:lnTo>
                                <a:lnTo>
                                  <a:pt x="0" y="577"/>
                                </a:lnTo>
                                <a:lnTo>
                                  <a:pt x="174" y="577"/>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99" name="Rectangle 698"/>
                        <wps:cNvSpPr>
                          <a:spLocks/>
                        </wps:cNvSpPr>
                        <wps:spPr bwMode="auto">
                          <a:xfrm>
                            <a:off x="1941" y="1891"/>
                            <a:ext cx="87" cy="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699"/>
                        <wps:cNvSpPr>
                          <a:spLocks/>
                        </wps:cNvSpPr>
                        <wps:spPr bwMode="auto">
                          <a:xfrm>
                            <a:off x="1919" y="1866"/>
                            <a:ext cx="129" cy="87"/>
                          </a:xfrm>
                          <a:custGeom>
                            <a:avLst/>
                            <a:gdLst>
                              <a:gd name="T0" fmla="*/ 0 w 129"/>
                              <a:gd name="T1" fmla="*/ 87 h 87"/>
                              <a:gd name="T2" fmla="*/ 0 w 129"/>
                              <a:gd name="T3" fmla="*/ 3 h 87"/>
                              <a:gd name="T4" fmla="*/ 129 w 129"/>
                              <a:gd name="T5" fmla="*/ 0 h 87"/>
                              <a:gd name="T6" fmla="*/ 129 w 129"/>
                              <a:gd name="T7" fmla="*/ 87 h 8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9" h="87">
                                <a:moveTo>
                                  <a:pt x="0" y="87"/>
                                </a:moveTo>
                                <a:lnTo>
                                  <a:pt x="0" y="3"/>
                                </a:lnTo>
                                <a:lnTo>
                                  <a:pt x="129" y="0"/>
                                </a:lnTo>
                                <a:lnTo>
                                  <a:pt x="129"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700"/>
                        <wps:cNvCnPr>
                          <a:cxnSpLocks/>
                        </wps:cNvCnPr>
                        <wps:spPr bwMode="auto">
                          <a:xfrm>
                            <a:off x="1806" y="1655"/>
                            <a:ext cx="1" cy="9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2" name="Line 701"/>
                        <wps:cNvCnPr>
                          <a:cxnSpLocks/>
                        </wps:cNvCnPr>
                        <wps:spPr bwMode="auto">
                          <a:xfrm>
                            <a:off x="1806" y="1829"/>
                            <a:ext cx="1" cy="2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3" name="Line 702"/>
                        <wps:cNvCnPr>
                          <a:cxnSpLocks/>
                        </wps:cNvCnPr>
                        <wps:spPr bwMode="auto">
                          <a:xfrm>
                            <a:off x="1806" y="1928"/>
                            <a:ext cx="1" cy="1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4" name="Line 703"/>
                        <wps:cNvCnPr>
                          <a:cxnSpLocks/>
                        </wps:cNvCnPr>
                        <wps:spPr bwMode="auto">
                          <a:xfrm>
                            <a:off x="1806" y="2035"/>
                            <a:ext cx="1" cy="1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5" name="Line 704"/>
                        <wps:cNvCnPr>
                          <a:cxnSpLocks/>
                        </wps:cNvCnPr>
                        <wps:spPr bwMode="auto">
                          <a:xfrm>
                            <a:off x="1806" y="2136"/>
                            <a:ext cx="1" cy="10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6" name="Line 705"/>
                        <wps:cNvCnPr>
                          <a:cxnSpLocks/>
                        </wps:cNvCnPr>
                        <wps:spPr bwMode="auto">
                          <a:xfrm>
                            <a:off x="1983" y="1655"/>
                            <a:ext cx="1" cy="21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7" name="Line 706"/>
                        <wps:cNvCnPr>
                          <a:cxnSpLocks/>
                        </wps:cNvCnPr>
                        <wps:spPr bwMode="auto">
                          <a:xfrm>
                            <a:off x="1983" y="1945"/>
                            <a:ext cx="1" cy="29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8" name="Freeform 707"/>
                        <wps:cNvSpPr>
                          <a:spLocks/>
                        </wps:cNvSpPr>
                        <wps:spPr bwMode="auto">
                          <a:xfrm>
                            <a:off x="2483" y="1849"/>
                            <a:ext cx="275" cy="127"/>
                          </a:xfrm>
                          <a:custGeom>
                            <a:avLst/>
                            <a:gdLst>
                              <a:gd name="T0" fmla="*/ 0 w 275"/>
                              <a:gd name="T1" fmla="*/ 127 h 127"/>
                              <a:gd name="T2" fmla="*/ 90 w 275"/>
                              <a:gd name="T3" fmla="*/ 127 h 127"/>
                              <a:gd name="T4" fmla="*/ 90 w 275"/>
                              <a:gd name="T5" fmla="*/ 118 h 127"/>
                              <a:gd name="T6" fmla="*/ 93 w 275"/>
                              <a:gd name="T7" fmla="*/ 98 h 127"/>
                              <a:gd name="T8" fmla="*/ 96 w 275"/>
                              <a:gd name="T9" fmla="*/ 76 h 127"/>
                              <a:gd name="T10" fmla="*/ 99 w 275"/>
                              <a:gd name="T11" fmla="*/ 59 h 127"/>
                              <a:gd name="T12" fmla="*/ 104 w 275"/>
                              <a:gd name="T13" fmla="*/ 42 h 127"/>
                              <a:gd name="T14" fmla="*/ 115 w 275"/>
                              <a:gd name="T15" fmla="*/ 23 h 127"/>
                              <a:gd name="T16" fmla="*/ 127 w 275"/>
                              <a:gd name="T17" fmla="*/ 8 h 127"/>
                              <a:gd name="T18" fmla="*/ 149 w 275"/>
                              <a:gd name="T19" fmla="*/ 0 h 127"/>
                              <a:gd name="T20" fmla="*/ 149 w 275"/>
                              <a:gd name="T21" fmla="*/ 3 h 127"/>
                              <a:gd name="T22" fmla="*/ 152 w 275"/>
                              <a:gd name="T23" fmla="*/ 3 h 127"/>
                              <a:gd name="T24" fmla="*/ 158 w 275"/>
                              <a:gd name="T25" fmla="*/ 6 h 127"/>
                              <a:gd name="T26" fmla="*/ 163 w 275"/>
                              <a:gd name="T27" fmla="*/ 11 h 127"/>
                              <a:gd name="T28" fmla="*/ 172 w 275"/>
                              <a:gd name="T29" fmla="*/ 17 h 127"/>
                              <a:gd name="T30" fmla="*/ 177 w 275"/>
                              <a:gd name="T31" fmla="*/ 25 h 127"/>
                              <a:gd name="T32" fmla="*/ 183 w 275"/>
                              <a:gd name="T33" fmla="*/ 34 h 127"/>
                              <a:gd name="T34" fmla="*/ 188 w 275"/>
                              <a:gd name="T35" fmla="*/ 53 h 127"/>
                              <a:gd name="T36" fmla="*/ 191 w 275"/>
                              <a:gd name="T37" fmla="*/ 79 h 127"/>
                              <a:gd name="T38" fmla="*/ 197 w 275"/>
                              <a:gd name="T39" fmla="*/ 101 h 127"/>
                              <a:gd name="T40" fmla="*/ 197 w 275"/>
                              <a:gd name="T41" fmla="*/ 118 h 127"/>
                              <a:gd name="T42" fmla="*/ 197 w 275"/>
                              <a:gd name="T43" fmla="*/ 124 h 127"/>
                              <a:gd name="T44" fmla="*/ 275 w 275"/>
                              <a:gd name="T45" fmla="*/ 124 h 12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7">
                                <a:moveTo>
                                  <a:pt x="0" y="127"/>
                                </a:moveTo>
                                <a:lnTo>
                                  <a:pt x="90" y="127"/>
                                </a:lnTo>
                                <a:lnTo>
                                  <a:pt x="90" y="118"/>
                                </a:lnTo>
                                <a:lnTo>
                                  <a:pt x="93" y="98"/>
                                </a:lnTo>
                                <a:lnTo>
                                  <a:pt x="96" y="76"/>
                                </a:lnTo>
                                <a:lnTo>
                                  <a:pt x="99" y="59"/>
                                </a:lnTo>
                                <a:lnTo>
                                  <a:pt x="104" y="42"/>
                                </a:lnTo>
                                <a:lnTo>
                                  <a:pt x="115" y="23"/>
                                </a:lnTo>
                                <a:lnTo>
                                  <a:pt x="127" y="8"/>
                                </a:lnTo>
                                <a:lnTo>
                                  <a:pt x="149" y="0"/>
                                </a:lnTo>
                                <a:lnTo>
                                  <a:pt x="149" y="3"/>
                                </a:lnTo>
                                <a:lnTo>
                                  <a:pt x="152" y="3"/>
                                </a:lnTo>
                                <a:lnTo>
                                  <a:pt x="158" y="6"/>
                                </a:lnTo>
                                <a:lnTo>
                                  <a:pt x="163" y="11"/>
                                </a:lnTo>
                                <a:lnTo>
                                  <a:pt x="172" y="17"/>
                                </a:lnTo>
                                <a:lnTo>
                                  <a:pt x="177" y="25"/>
                                </a:lnTo>
                                <a:lnTo>
                                  <a:pt x="183" y="34"/>
                                </a:lnTo>
                                <a:lnTo>
                                  <a:pt x="188" y="53"/>
                                </a:lnTo>
                                <a:lnTo>
                                  <a:pt x="191" y="79"/>
                                </a:lnTo>
                                <a:lnTo>
                                  <a:pt x="197" y="101"/>
                                </a:lnTo>
                                <a:lnTo>
                                  <a:pt x="197" y="118"/>
                                </a:lnTo>
                                <a:lnTo>
                                  <a:pt x="197" y="124"/>
                                </a:lnTo>
                                <a:lnTo>
                                  <a:pt x="275" y="12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708"/>
                        <wps:cNvSpPr>
                          <a:spLocks/>
                        </wps:cNvSpPr>
                        <wps:spPr bwMode="auto">
                          <a:xfrm>
                            <a:off x="2683" y="1849"/>
                            <a:ext cx="275" cy="124"/>
                          </a:xfrm>
                          <a:custGeom>
                            <a:avLst/>
                            <a:gdLst>
                              <a:gd name="T0" fmla="*/ 0 w 275"/>
                              <a:gd name="T1" fmla="*/ 124 h 124"/>
                              <a:gd name="T2" fmla="*/ 90 w 275"/>
                              <a:gd name="T3" fmla="*/ 124 h 124"/>
                              <a:gd name="T4" fmla="*/ 90 w 275"/>
                              <a:gd name="T5" fmla="*/ 115 h 124"/>
                              <a:gd name="T6" fmla="*/ 92 w 275"/>
                              <a:gd name="T7" fmla="*/ 98 h 124"/>
                              <a:gd name="T8" fmla="*/ 95 w 275"/>
                              <a:gd name="T9" fmla="*/ 76 h 124"/>
                              <a:gd name="T10" fmla="*/ 98 w 275"/>
                              <a:gd name="T11" fmla="*/ 56 h 124"/>
                              <a:gd name="T12" fmla="*/ 104 w 275"/>
                              <a:gd name="T13" fmla="*/ 39 h 124"/>
                              <a:gd name="T14" fmla="*/ 112 w 275"/>
                              <a:gd name="T15" fmla="*/ 20 h 124"/>
                              <a:gd name="T16" fmla="*/ 126 w 275"/>
                              <a:gd name="T17" fmla="*/ 6 h 124"/>
                              <a:gd name="T18" fmla="*/ 146 w 275"/>
                              <a:gd name="T19" fmla="*/ 0 h 124"/>
                              <a:gd name="T20" fmla="*/ 149 w 275"/>
                              <a:gd name="T21" fmla="*/ 0 h 124"/>
                              <a:gd name="T22" fmla="*/ 151 w 275"/>
                              <a:gd name="T23" fmla="*/ 0 h 124"/>
                              <a:gd name="T24" fmla="*/ 157 w 275"/>
                              <a:gd name="T25" fmla="*/ 3 h 124"/>
                              <a:gd name="T26" fmla="*/ 163 w 275"/>
                              <a:gd name="T27" fmla="*/ 8 h 124"/>
                              <a:gd name="T28" fmla="*/ 168 w 275"/>
                              <a:gd name="T29" fmla="*/ 14 h 124"/>
                              <a:gd name="T30" fmla="*/ 177 w 275"/>
                              <a:gd name="T31" fmla="*/ 23 h 124"/>
                              <a:gd name="T32" fmla="*/ 182 w 275"/>
                              <a:gd name="T33" fmla="*/ 34 h 124"/>
                              <a:gd name="T34" fmla="*/ 188 w 275"/>
                              <a:gd name="T35" fmla="*/ 53 h 124"/>
                              <a:gd name="T36" fmla="*/ 191 w 275"/>
                              <a:gd name="T37" fmla="*/ 76 h 124"/>
                              <a:gd name="T38" fmla="*/ 193 w 275"/>
                              <a:gd name="T39" fmla="*/ 98 h 124"/>
                              <a:gd name="T40" fmla="*/ 196 w 275"/>
                              <a:gd name="T41" fmla="*/ 115 h 124"/>
                              <a:gd name="T42" fmla="*/ 196 w 275"/>
                              <a:gd name="T43" fmla="*/ 121 h 124"/>
                              <a:gd name="T44" fmla="*/ 275 w 275"/>
                              <a:gd name="T45" fmla="*/ 121 h 12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4">
                                <a:moveTo>
                                  <a:pt x="0" y="124"/>
                                </a:moveTo>
                                <a:lnTo>
                                  <a:pt x="90" y="124"/>
                                </a:lnTo>
                                <a:lnTo>
                                  <a:pt x="90" y="115"/>
                                </a:lnTo>
                                <a:lnTo>
                                  <a:pt x="92" y="98"/>
                                </a:lnTo>
                                <a:lnTo>
                                  <a:pt x="95" y="76"/>
                                </a:lnTo>
                                <a:lnTo>
                                  <a:pt x="98" y="56"/>
                                </a:lnTo>
                                <a:lnTo>
                                  <a:pt x="104" y="39"/>
                                </a:lnTo>
                                <a:lnTo>
                                  <a:pt x="112" y="20"/>
                                </a:lnTo>
                                <a:lnTo>
                                  <a:pt x="126" y="6"/>
                                </a:lnTo>
                                <a:lnTo>
                                  <a:pt x="146" y="0"/>
                                </a:lnTo>
                                <a:lnTo>
                                  <a:pt x="149" y="0"/>
                                </a:lnTo>
                                <a:lnTo>
                                  <a:pt x="151" y="0"/>
                                </a:lnTo>
                                <a:lnTo>
                                  <a:pt x="157" y="3"/>
                                </a:lnTo>
                                <a:lnTo>
                                  <a:pt x="163" y="8"/>
                                </a:lnTo>
                                <a:lnTo>
                                  <a:pt x="168" y="14"/>
                                </a:lnTo>
                                <a:lnTo>
                                  <a:pt x="177" y="23"/>
                                </a:lnTo>
                                <a:lnTo>
                                  <a:pt x="182" y="34"/>
                                </a:lnTo>
                                <a:lnTo>
                                  <a:pt x="188" y="53"/>
                                </a:lnTo>
                                <a:lnTo>
                                  <a:pt x="191" y="76"/>
                                </a:lnTo>
                                <a:lnTo>
                                  <a:pt x="193" y="98"/>
                                </a:lnTo>
                                <a:lnTo>
                                  <a:pt x="196" y="115"/>
                                </a:lnTo>
                                <a:lnTo>
                                  <a:pt x="196" y="121"/>
                                </a:lnTo>
                                <a:lnTo>
                                  <a:pt x="275" y="121"/>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709"/>
                        <wps:cNvSpPr>
                          <a:spLocks/>
                        </wps:cNvSpPr>
                        <wps:spPr bwMode="auto">
                          <a:xfrm>
                            <a:off x="1778" y="1359"/>
                            <a:ext cx="51" cy="79"/>
                          </a:xfrm>
                          <a:custGeom>
                            <a:avLst/>
                            <a:gdLst>
                              <a:gd name="T0" fmla="*/ 9 w 51"/>
                              <a:gd name="T1" fmla="*/ 31 h 79"/>
                              <a:gd name="T2" fmla="*/ 3 w 51"/>
                              <a:gd name="T3" fmla="*/ 23 h 79"/>
                              <a:gd name="T4" fmla="*/ 3 w 51"/>
                              <a:gd name="T5" fmla="*/ 12 h 79"/>
                              <a:gd name="T6" fmla="*/ 14 w 51"/>
                              <a:gd name="T7" fmla="*/ 0 h 79"/>
                              <a:gd name="T8" fmla="*/ 31 w 51"/>
                              <a:gd name="T9" fmla="*/ 0 h 79"/>
                              <a:gd name="T10" fmla="*/ 48 w 51"/>
                              <a:gd name="T11" fmla="*/ 3 h 79"/>
                              <a:gd name="T12" fmla="*/ 51 w 51"/>
                              <a:gd name="T13" fmla="*/ 3 h 79"/>
                              <a:gd name="T14" fmla="*/ 51 w 51"/>
                              <a:gd name="T15" fmla="*/ 3 h 79"/>
                              <a:gd name="T16" fmla="*/ 51 w 51"/>
                              <a:gd name="T17" fmla="*/ 6 h 79"/>
                              <a:gd name="T18" fmla="*/ 51 w 51"/>
                              <a:gd name="T19" fmla="*/ 6 h 79"/>
                              <a:gd name="T20" fmla="*/ 51 w 51"/>
                              <a:gd name="T21" fmla="*/ 6 h 79"/>
                              <a:gd name="T22" fmla="*/ 48 w 51"/>
                              <a:gd name="T23" fmla="*/ 6 h 79"/>
                              <a:gd name="T24" fmla="*/ 42 w 51"/>
                              <a:gd name="T25" fmla="*/ 12 h 79"/>
                              <a:gd name="T26" fmla="*/ 42 w 51"/>
                              <a:gd name="T27" fmla="*/ 26 h 79"/>
                              <a:gd name="T28" fmla="*/ 31 w 51"/>
                              <a:gd name="T29" fmla="*/ 34 h 79"/>
                              <a:gd name="T30" fmla="*/ 20 w 51"/>
                              <a:gd name="T31" fmla="*/ 37 h 79"/>
                              <a:gd name="T32" fmla="*/ 11 w 51"/>
                              <a:gd name="T33" fmla="*/ 37 h 79"/>
                              <a:gd name="T34" fmla="*/ 11 w 51"/>
                              <a:gd name="T35" fmla="*/ 40 h 79"/>
                              <a:gd name="T36" fmla="*/ 11 w 51"/>
                              <a:gd name="T37" fmla="*/ 43 h 79"/>
                              <a:gd name="T38" fmla="*/ 11 w 51"/>
                              <a:gd name="T39" fmla="*/ 45 h 79"/>
                              <a:gd name="T40" fmla="*/ 17 w 51"/>
                              <a:gd name="T41" fmla="*/ 45 h 79"/>
                              <a:gd name="T42" fmla="*/ 34 w 51"/>
                              <a:gd name="T43" fmla="*/ 45 h 79"/>
                              <a:gd name="T44" fmla="*/ 42 w 51"/>
                              <a:gd name="T45" fmla="*/ 48 h 79"/>
                              <a:gd name="T46" fmla="*/ 51 w 51"/>
                              <a:gd name="T47" fmla="*/ 54 h 79"/>
                              <a:gd name="T48" fmla="*/ 48 w 51"/>
                              <a:gd name="T49" fmla="*/ 65 h 79"/>
                              <a:gd name="T50" fmla="*/ 37 w 51"/>
                              <a:gd name="T51" fmla="*/ 73 h 79"/>
                              <a:gd name="T52" fmla="*/ 23 w 51"/>
                              <a:gd name="T53" fmla="*/ 79 h 79"/>
                              <a:gd name="T54" fmla="*/ 3 w 51"/>
                              <a:gd name="T55" fmla="*/ 73 h 79"/>
                              <a:gd name="T56" fmla="*/ 0 w 51"/>
                              <a:gd name="T57" fmla="*/ 68 h 79"/>
                              <a:gd name="T58" fmla="*/ 0 w 51"/>
                              <a:gd name="T59" fmla="*/ 65 h 79"/>
                              <a:gd name="T60" fmla="*/ 3 w 51"/>
                              <a:gd name="T61" fmla="*/ 59 h 79"/>
                              <a:gd name="T62" fmla="*/ 9 w 51"/>
                              <a:gd name="T63" fmla="*/ 54 h 79"/>
                              <a:gd name="T64" fmla="*/ 3 w 51"/>
                              <a:gd name="T65" fmla="*/ 48 h 79"/>
                              <a:gd name="T66" fmla="*/ 3 w 51"/>
                              <a:gd name="T67" fmla="*/ 45 h 79"/>
                              <a:gd name="T68" fmla="*/ 6 w 51"/>
                              <a:gd name="T69" fmla="*/ 43 h 79"/>
                              <a:gd name="T70" fmla="*/ 11 w 51"/>
                              <a:gd name="T71" fmla="*/ 34 h 79"/>
                              <a:gd name="T72" fmla="*/ 20 w 51"/>
                              <a:gd name="T73" fmla="*/ 3 h 79"/>
                              <a:gd name="T74" fmla="*/ 14 w 51"/>
                              <a:gd name="T75" fmla="*/ 9 h 79"/>
                              <a:gd name="T76" fmla="*/ 14 w 51"/>
                              <a:gd name="T77" fmla="*/ 23 h 79"/>
                              <a:gd name="T78" fmla="*/ 20 w 51"/>
                              <a:gd name="T79" fmla="*/ 34 h 79"/>
                              <a:gd name="T80" fmla="*/ 28 w 51"/>
                              <a:gd name="T81" fmla="*/ 34 h 79"/>
                              <a:gd name="T82" fmla="*/ 34 w 51"/>
                              <a:gd name="T83" fmla="*/ 26 h 79"/>
                              <a:gd name="T84" fmla="*/ 34 w 51"/>
                              <a:gd name="T85" fmla="*/ 12 h 79"/>
                              <a:gd name="T86" fmla="*/ 28 w 51"/>
                              <a:gd name="T87" fmla="*/ 3 h 79"/>
                              <a:gd name="T88" fmla="*/ 11 w 51"/>
                              <a:gd name="T89" fmla="*/ 54 h 79"/>
                              <a:gd name="T90" fmla="*/ 9 w 51"/>
                              <a:gd name="T91" fmla="*/ 59 h 79"/>
                              <a:gd name="T92" fmla="*/ 6 w 51"/>
                              <a:gd name="T93" fmla="*/ 62 h 79"/>
                              <a:gd name="T94" fmla="*/ 9 w 51"/>
                              <a:gd name="T95" fmla="*/ 68 h 79"/>
                              <a:gd name="T96" fmla="*/ 25 w 51"/>
                              <a:gd name="T97" fmla="*/ 71 h 79"/>
                              <a:gd name="T98" fmla="*/ 42 w 51"/>
                              <a:gd name="T99" fmla="*/ 68 h 79"/>
                              <a:gd name="T100" fmla="*/ 48 w 51"/>
                              <a:gd name="T101" fmla="*/ 59 h 79"/>
                              <a:gd name="T102" fmla="*/ 45 w 51"/>
                              <a:gd name="T103" fmla="*/ 57 h 79"/>
                              <a:gd name="T104" fmla="*/ 31 w 51"/>
                              <a:gd name="T105" fmla="*/ 54 h 79"/>
                              <a:gd name="T106" fmla="*/ 11 w 51"/>
                              <a:gd name="T107" fmla="*/ 54 h 7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1" h="79">
                                <a:moveTo>
                                  <a:pt x="11" y="34"/>
                                </a:moveTo>
                                <a:lnTo>
                                  <a:pt x="9" y="31"/>
                                </a:lnTo>
                                <a:lnTo>
                                  <a:pt x="6" y="28"/>
                                </a:lnTo>
                                <a:lnTo>
                                  <a:pt x="3" y="23"/>
                                </a:lnTo>
                                <a:lnTo>
                                  <a:pt x="3" y="17"/>
                                </a:lnTo>
                                <a:lnTo>
                                  <a:pt x="3" y="12"/>
                                </a:lnTo>
                                <a:lnTo>
                                  <a:pt x="9" y="6"/>
                                </a:lnTo>
                                <a:lnTo>
                                  <a:pt x="14" y="0"/>
                                </a:lnTo>
                                <a:lnTo>
                                  <a:pt x="23" y="0"/>
                                </a:lnTo>
                                <a:lnTo>
                                  <a:pt x="31" y="0"/>
                                </a:lnTo>
                                <a:lnTo>
                                  <a:pt x="37" y="3"/>
                                </a:lnTo>
                                <a:lnTo>
                                  <a:pt x="48" y="3"/>
                                </a:lnTo>
                                <a:lnTo>
                                  <a:pt x="51" y="3"/>
                                </a:lnTo>
                                <a:lnTo>
                                  <a:pt x="51" y="6"/>
                                </a:lnTo>
                                <a:lnTo>
                                  <a:pt x="48" y="6"/>
                                </a:lnTo>
                                <a:lnTo>
                                  <a:pt x="42" y="6"/>
                                </a:lnTo>
                                <a:lnTo>
                                  <a:pt x="42" y="12"/>
                                </a:lnTo>
                                <a:lnTo>
                                  <a:pt x="45" y="17"/>
                                </a:lnTo>
                                <a:lnTo>
                                  <a:pt x="42" y="26"/>
                                </a:lnTo>
                                <a:lnTo>
                                  <a:pt x="39" y="31"/>
                                </a:lnTo>
                                <a:lnTo>
                                  <a:pt x="31" y="34"/>
                                </a:lnTo>
                                <a:lnTo>
                                  <a:pt x="23" y="37"/>
                                </a:lnTo>
                                <a:lnTo>
                                  <a:pt x="20" y="37"/>
                                </a:lnTo>
                                <a:lnTo>
                                  <a:pt x="14" y="34"/>
                                </a:lnTo>
                                <a:lnTo>
                                  <a:pt x="11" y="37"/>
                                </a:lnTo>
                                <a:lnTo>
                                  <a:pt x="11" y="40"/>
                                </a:lnTo>
                                <a:lnTo>
                                  <a:pt x="9" y="43"/>
                                </a:lnTo>
                                <a:lnTo>
                                  <a:pt x="11" y="43"/>
                                </a:lnTo>
                                <a:lnTo>
                                  <a:pt x="11" y="45"/>
                                </a:lnTo>
                                <a:lnTo>
                                  <a:pt x="14" y="45"/>
                                </a:lnTo>
                                <a:lnTo>
                                  <a:pt x="17" y="45"/>
                                </a:lnTo>
                                <a:lnTo>
                                  <a:pt x="23" y="45"/>
                                </a:lnTo>
                                <a:lnTo>
                                  <a:pt x="34" y="45"/>
                                </a:lnTo>
                                <a:lnTo>
                                  <a:pt x="39" y="45"/>
                                </a:lnTo>
                                <a:lnTo>
                                  <a:pt x="42" y="48"/>
                                </a:lnTo>
                                <a:lnTo>
                                  <a:pt x="48" y="51"/>
                                </a:lnTo>
                                <a:lnTo>
                                  <a:pt x="51" y="54"/>
                                </a:lnTo>
                                <a:lnTo>
                                  <a:pt x="51" y="57"/>
                                </a:lnTo>
                                <a:lnTo>
                                  <a:pt x="48" y="65"/>
                                </a:lnTo>
                                <a:lnTo>
                                  <a:pt x="45" y="71"/>
                                </a:lnTo>
                                <a:lnTo>
                                  <a:pt x="37" y="73"/>
                                </a:lnTo>
                                <a:lnTo>
                                  <a:pt x="31" y="76"/>
                                </a:lnTo>
                                <a:lnTo>
                                  <a:pt x="23" y="79"/>
                                </a:lnTo>
                                <a:lnTo>
                                  <a:pt x="11" y="76"/>
                                </a:lnTo>
                                <a:lnTo>
                                  <a:pt x="3" y="73"/>
                                </a:lnTo>
                                <a:lnTo>
                                  <a:pt x="0" y="71"/>
                                </a:lnTo>
                                <a:lnTo>
                                  <a:pt x="0" y="68"/>
                                </a:lnTo>
                                <a:lnTo>
                                  <a:pt x="0" y="65"/>
                                </a:lnTo>
                                <a:lnTo>
                                  <a:pt x="0" y="62"/>
                                </a:lnTo>
                                <a:lnTo>
                                  <a:pt x="3" y="59"/>
                                </a:lnTo>
                                <a:lnTo>
                                  <a:pt x="6" y="57"/>
                                </a:lnTo>
                                <a:lnTo>
                                  <a:pt x="9" y="54"/>
                                </a:lnTo>
                                <a:lnTo>
                                  <a:pt x="6" y="51"/>
                                </a:lnTo>
                                <a:lnTo>
                                  <a:pt x="3" y="48"/>
                                </a:lnTo>
                                <a:lnTo>
                                  <a:pt x="3" y="45"/>
                                </a:lnTo>
                                <a:lnTo>
                                  <a:pt x="6" y="43"/>
                                </a:lnTo>
                                <a:lnTo>
                                  <a:pt x="9" y="40"/>
                                </a:lnTo>
                                <a:lnTo>
                                  <a:pt x="11" y="34"/>
                                </a:lnTo>
                                <a:close/>
                                <a:moveTo>
                                  <a:pt x="23" y="3"/>
                                </a:moveTo>
                                <a:lnTo>
                                  <a:pt x="20" y="3"/>
                                </a:lnTo>
                                <a:lnTo>
                                  <a:pt x="14" y="6"/>
                                </a:lnTo>
                                <a:lnTo>
                                  <a:pt x="14" y="9"/>
                                </a:lnTo>
                                <a:lnTo>
                                  <a:pt x="11" y="17"/>
                                </a:lnTo>
                                <a:lnTo>
                                  <a:pt x="14" y="23"/>
                                </a:lnTo>
                                <a:lnTo>
                                  <a:pt x="17" y="28"/>
                                </a:lnTo>
                                <a:lnTo>
                                  <a:pt x="20" y="34"/>
                                </a:lnTo>
                                <a:lnTo>
                                  <a:pt x="25" y="34"/>
                                </a:lnTo>
                                <a:lnTo>
                                  <a:pt x="28" y="34"/>
                                </a:lnTo>
                                <a:lnTo>
                                  <a:pt x="31" y="31"/>
                                </a:lnTo>
                                <a:lnTo>
                                  <a:pt x="34" y="26"/>
                                </a:lnTo>
                                <a:lnTo>
                                  <a:pt x="34" y="20"/>
                                </a:lnTo>
                                <a:lnTo>
                                  <a:pt x="34" y="12"/>
                                </a:lnTo>
                                <a:lnTo>
                                  <a:pt x="31" y="6"/>
                                </a:lnTo>
                                <a:lnTo>
                                  <a:pt x="28" y="3"/>
                                </a:lnTo>
                                <a:lnTo>
                                  <a:pt x="23" y="3"/>
                                </a:lnTo>
                                <a:close/>
                                <a:moveTo>
                                  <a:pt x="11" y="54"/>
                                </a:moveTo>
                                <a:lnTo>
                                  <a:pt x="9" y="57"/>
                                </a:lnTo>
                                <a:lnTo>
                                  <a:pt x="9" y="59"/>
                                </a:lnTo>
                                <a:lnTo>
                                  <a:pt x="6" y="59"/>
                                </a:lnTo>
                                <a:lnTo>
                                  <a:pt x="6" y="62"/>
                                </a:lnTo>
                                <a:lnTo>
                                  <a:pt x="6" y="65"/>
                                </a:lnTo>
                                <a:lnTo>
                                  <a:pt x="9" y="68"/>
                                </a:lnTo>
                                <a:lnTo>
                                  <a:pt x="17" y="71"/>
                                </a:lnTo>
                                <a:lnTo>
                                  <a:pt x="25" y="71"/>
                                </a:lnTo>
                                <a:lnTo>
                                  <a:pt x="37" y="71"/>
                                </a:lnTo>
                                <a:lnTo>
                                  <a:pt x="42" y="68"/>
                                </a:lnTo>
                                <a:lnTo>
                                  <a:pt x="45" y="65"/>
                                </a:lnTo>
                                <a:lnTo>
                                  <a:pt x="48" y="59"/>
                                </a:lnTo>
                                <a:lnTo>
                                  <a:pt x="45" y="57"/>
                                </a:lnTo>
                                <a:lnTo>
                                  <a:pt x="39" y="54"/>
                                </a:lnTo>
                                <a:lnTo>
                                  <a:pt x="31" y="54"/>
                                </a:lnTo>
                                <a:lnTo>
                                  <a:pt x="20" y="54"/>
                                </a:lnTo>
                                <a:lnTo>
                                  <a:pt x="11" y="5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1" name="Freeform 710"/>
                        <wps:cNvSpPr>
                          <a:spLocks/>
                        </wps:cNvSpPr>
                        <wps:spPr bwMode="auto">
                          <a:xfrm>
                            <a:off x="1837" y="1331"/>
                            <a:ext cx="23" cy="82"/>
                          </a:xfrm>
                          <a:custGeom>
                            <a:avLst/>
                            <a:gdLst>
                              <a:gd name="T0" fmla="*/ 17 w 23"/>
                              <a:gd name="T1" fmla="*/ 0 h 82"/>
                              <a:gd name="T2" fmla="*/ 17 w 23"/>
                              <a:gd name="T3" fmla="*/ 68 h 82"/>
                              <a:gd name="T4" fmla="*/ 17 w 23"/>
                              <a:gd name="T5" fmla="*/ 73 h 82"/>
                              <a:gd name="T6" fmla="*/ 17 w 23"/>
                              <a:gd name="T7" fmla="*/ 76 h 82"/>
                              <a:gd name="T8" fmla="*/ 17 w 23"/>
                              <a:gd name="T9" fmla="*/ 79 h 82"/>
                              <a:gd name="T10" fmla="*/ 20 w 23"/>
                              <a:gd name="T11" fmla="*/ 79 h 82"/>
                              <a:gd name="T12" fmla="*/ 20 w 23"/>
                              <a:gd name="T13" fmla="*/ 79 h 82"/>
                              <a:gd name="T14" fmla="*/ 23 w 23"/>
                              <a:gd name="T15" fmla="*/ 79 h 82"/>
                              <a:gd name="T16" fmla="*/ 23 w 23"/>
                              <a:gd name="T17" fmla="*/ 82 h 82"/>
                              <a:gd name="T18" fmla="*/ 0 w 23"/>
                              <a:gd name="T19" fmla="*/ 82 h 82"/>
                              <a:gd name="T20" fmla="*/ 0 w 23"/>
                              <a:gd name="T21" fmla="*/ 79 h 82"/>
                              <a:gd name="T22" fmla="*/ 3 w 23"/>
                              <a:gd name="T23" fmla="*/ 79 h 82"/>
                              <a:gd name="T24" fmla="*/ 3 w 23"/>
                              <a:gd name="T25" fmla="*/ 79 h 82"/>
                              <a:gd name="T26" fmla="*/ 6 w 23"/>
                              <a:gd name="T27" fmla="*/ 79 h 82"/>
                              <a:gd name="T28" fmla="*/ 6 w 23"/>
                              <a:gd name="T29" fmla="*/ 76 h 82"/>
                              <a:gd name="T30" fmla="*/ 6 w 23"/>
                              <a:gd name="T31" fmla="*/ 73 h 82"/>
                              <a:gd name="T32" fmla="*/ 6 w 23"/>
                              <a:gd name="T33" fmla="*/ 68 h 82"/>
                              <a:gd name="T34" fmla="*/ 6 w 23"/>
                              <a:gd name="T35" fmla="*/ 23 h 82"/>
                              <a:gd name="T36" fmla="*/ 6 w 23"/>
                              <a:gd name="T37" fmla="*/ 14 h 82"/>
                              <a:gd name="T38" fmla="*/ 6 w 23"/>
                              <a:gd name="T39" fmla="*/ 9 h 82"/>
                              <a:gd name="T40" fmla="*/ 6 w 23"/>
                              <a:gd name="T41" fmla="*/ 9 h 82"/>
                              <a:gd name="T42" fmla="*/ 6 w 23"/>
                              <a:gd name="T43" fmla="*/ 6 h 82"/>
                              <a:gd name="T44" fmla="*/ 3 w 23"/>
                              <a:gd name="T45" fmla="*/ 6 h 82"/>
                              <a:gd name="T46" fmla="*/ 3 w 23"/>
                              <a:gd name="T47" fmla="*/ 6 h 82"/>
                              <a:gd name="T48" fmla="*/ 0 w 23"/>
                              <a:gd name="T49" fmla="*/ 6 h 82"/>
                              <a:gd name="T50" fmla="*/ 0 w 23"/>
                              <a:gd name="T51" fmla="*/ 6 h 82"/>
                              <a:gd name="T52" fmla="*/ 0 w 23"/>
                              <a:gd name="T53" fmla="*/ 6 h 82"/>
                              <a:gd name="T54" fmla="*/ 14 w 23"/>
                              <a:gd name="T55" fmla="*/ 0 h 82"/>
                              <a:gd name="T56" fmla="*/ 17 w 23"/>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3" h="82">
                                <a:moveTo>
                                  <a:pt x="17" y="0"/>
                                </a:moveTo>
                                <a:lnTo>
                                  <a:pt x="17" y="68"/>
                                </a:lnTo>
                                <a:lnTo>
                                  <a:pt x="17" y="73"/>
                                </a:lnTo>
                                <a:lnTo>
                                  <a:pt x="17" y="76"/>
                                </a:lnTo>
                                <a:lnTo>
                                  <a:pt x="17" y="79"/>
                                </a:lnTo>
                                <a:lnTo>
                                  <a:pt x="20" y="79"/>
                                </a:lnTo>
                                <a:lnTo>
                                  <a:pt x="23" y="79"/>
                                </a:lnTo>
                                <a:lnTo>
                                  <a:pt x="23" y="82"/>
                                </a:lnTo>
                                <a:lnTo>
                                  <a:pt x="0" y="82"/>
                                </a:lnTo>
                                <a:lnTo>
                                  <a:pt x="0" y="79"/>
                                </a:lnTo>
                                <a:lnTo>
                                  <a:pt x="3" y="79"/>
                                </a:lnTo>
                                <a:lnTo>
                                  <a:pt x="6" y="79"/>
                                </a:lnTo>
                                <a:lnTo>
                                  <a:pt x="6" y="76"/>
                                </a:lnTo>
                                <a:lnTo>
                                  <a:pt x="6" y="73"/>
                                </a:lnTo>
                                <a:lnTo>
                                  <a:pt x="6" y="68"/>
                                </a:lnTo>
                                <a:lnTo>
                                  <a:pt x="6" y="23"/>
                                </a:lnTo>
                                <a:lnTo>
                                  <a:pt x="6" y="14"/>
                                </a:lnTo>
                                <a:lnTo>
                                  <a:pt x="6" y="9"/>
                                </a:lnTo>
                                <a:lnTo>
                                  <a:pt x="6" y="6"/>
                                </a:lnTo>
                                <a:lnTo>
                                  <a:pt x="3" y="6"/>
                                </a:lnTo>
                                <a:lnTo>
                                  <a:pt x="0" y="6"/>
                                </a:lnTo>
                                <a:lnTo>
                                  <a:pt x="14" y="0"/>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2" name="Freeform 711"/>
                        <wps:cNvSpPr>
                          <a:spLocks/>
                        </wps:cNvSpPr>
                        <wps:spPr bwMode="auto">
                          <a:xfrm>
                            <a:off x="1868" y="1359"/>
                            <a:ext cx="51" cy="54"/>
                          </a:xfrm>
                          <a:custGeom>
                            <a:avLst/>
                            <a:gdLst>
                              <a:gd name="T0" fmla="*/ 25 w 51"/>
                              <a:gd name="T1" fmla="*/ 0 h 54"/>
                              <a:gd name="T2" fmla="*/ 34 w 51"/>
                              <a:gd name="T3" fmla="*/ 0 h 54"/>
                              <a:gd name="T4" fmla="*/ 39 w 51"/>
                              <a:gd name="T5" fmla="*/ 3 h 54"/>
                              <a:gd name="T6" fmla="*/ 45 w 51"/>
                              <a:gd name="T7" fmla="*/ 9 h 54"/>
                              <a:gd name="T8" fmla="*/ 48 w 51"/>
                              <a:gd name="T9" fmla="*/ 17 h 54"/>
                              <a:gd name="T10" fmla="*/ 51 w 51"/>
                              <a:gd name="T11" fmla="*/ 26 h 54"/>
                              <a:gd name="T12" fmla="*/ 51 w 51"/>
                              <a:gd name="T13" fmla="*/ 34 h 54"/>
                              <a:gd name="T14" fmla="*/ 48 w 51"/>
                              <a:gd name="T15" fmla="*/ 40 h 54"/>
                              <a:gd name="T16" fmla="*/ 42 w 51"/>
                              <a:gd name="T17" fmla="*/ 45 h 54"/>
                              <a:gd name="T18" fmla="*/ 37 w 51"/>
                              <a:gd name="T19" fmla="*/ 51 h 54"/>
                              <a:gd name="T20" fmla="*/ 31 w 51"/>
                              <a:gd name="T21" fmla="*/ 54 h 54"/>
                              <a:gd name="T22" fmla="*/ 25 w 51"/>
                              <a:gd name="T23" fmla="*/ 54 h 54"/>
                              <a:gd name="T24" fmla="*/ 17 w 51"/>
                              <a:gd name="T25" fmla="*/ 54 h 54"/>
                              <a:gd name="T26" fmla="*/ 11 w 51"/>
                              <a:gd name="T27" fmla="*/ 51 h 54"/>
                              <a:gd name="T28" fmla="*/ 6 w 51"/>
                              <a:gd name="T29" fmla="*/ 45 h 54"/>
                              <a:gd name="T30" fmla="*/ 0 w 51"/>
                              <a:gd name="T31" fmla="*/ 37 h 54"/>
                              <a:gd name="T32" fmla="*/ 0 w 51"/>
                              <a:gd name="T33" fmla="*/ 28 h 54"/>
                              <a:gd name="T34" fmla="*/ 0 w 51"/>
                              <a:gd name="T35" fmla="*/ 20 h 54"/>
                              <a:gd name="T36" fmla="*/ 3 w 51"/>
                              <a:gd name="T37" fmla="*/ 14 h 54"/>
                              <a:gd name="T38" fmla="*/ 8 w 51"/>
                              <a:gd name="T39" fmla="*/ 6 h 54"/>
                              <a:gd name="T40" fmla="*/ 14 w 51"/>
                              <a:gd name="T41" fmla="*/ 3 h 54"/>
                              <a:gd name="T42" fmla="*/ 20 w 51"/>
                              <a:gd name="T43" fmla="*/ 0 h 54"/>
                              <a:gd name="T44" fmla="*/ 25 w 51"/>
                              <a:gd name="T45" fmla="*/ 0 h 54"/>
                              <a:gd name="T46" fmla="*/ 22 w 51"/>
                              <a:gd name="T47" fmla="*/ 3 h 54"/>
                              <a:gd name="T48" fmla="*/ 20 w 51"/>
                              <a:gd name="T49" fmla="*/ 3 h 54"/>
                              <a:gd name="T50" fmla="*/ 17 w 51"/>
                              <a:gd name="T51" fmla="*/ 6 h 54"/>
                              <a:gd name="T52" fmla="*/ 14 w 51"/>
                              <a:gd name="T53" fmla="*/ 9 h 54"/>
                              <a:gd name="T54" fmla="*/ 11 w 51"/>
                              <a:gd name="T55" fmla="*/ 12 h 54"/>
                              <a:gd name="T56" fmla="*/ 11 w 51"/>
                              <a:gd name="T57" fmla="*/ 17 h 54"/>
                              <a:gd name="T58" fmla="*/ 8 w 51"/>
                              <a:gd name="T59" fmla="*/ 23 h 54"/>
                              <a:gd name="T60" fmla="*/ 11 w 51"/>
                              <a:gd name="T61" fmla="*/ 34 h 54"/>
                              <a:gd name="T62" fmla="*/ 14 w 51"/>
                              <a:gd name="T63" fmla="*/ 43 h 54"/>
                              <a:gd name="T64" fmla="*/ 20 w 51"/>
                              <a:gd name="T65" fmla="*/ 48 h 54"/>
                              <a:gd name="T66" fmla="*/ 28 w 51"/>
                              <a:gd name="T67" fmla="*/ 51 h 54"/>
                              <a:gd name="T68" fmla="*/ 31 w 51"/>
                              <a:gd name="T69" fmla="*/ 48 h 54"/>
                              <a:gd name="T70" fmla="*/ 37 w 51"/>
                              <a:gd name="T71" fmla="*/ 45 h 54"/>
                              <a:gd name="T72" fmla="*/ 39 w 51"/>
                              <a:gd name="T73" fmla="*/ 40 h 54"/>
                              <a:gd name="T74" fmla="*/ 39 w 51"/>
                              <a:gd name="T75" fmla="*/ 31 h 54"/>
                              <a:gd name="T76" fmla="*/ 39 w 51"/>
                              <a:gd name="T77" fmla="*/ 23 h 54"/>
                              <a:gd name="T78" fmla="*/ 37 w 51"/>
                              <a:gd name="T79" fmla="*/ 14 h 54"/>
                              <a:gd name="T80" fmla="*/ 34 w 51"/>
                              <a:gd name="T81" fmla="*/ 9 h 54"/>
                              <a:gd name="T82" fmla="*/ 28 w 51"/>
                              <a:gd name="T83" fmla="*/ 6 h 54"/>
                              <a:gd name="T84" fmla="*/ 22 w 51"/>
                              <a:gd name="T85" fmla="*/ 3 h 54"/>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 h="54">
                                <a:moveTo>
                                  <a:pt x="25" y="0"/>
                                </a:moveTo>
                                <a:lnTo>
                                  <a:pt x="34" y="0"/>
                                </a:lnTo>
                                <a:lnTo>
                                  <a:pt x="39" y="3"/>
                                </a:lnTo>
                                <a:lnTo>
                                  <a:pt x="45" y="9"/>
                                </a:lnTo>
                                <a:lnTo>
                                  <a:pt x="48" y="17"/>
                                </a:lnTo>
                                <a:lnTo>
                                  <a:pt x="51" y="26"/>
                                </a:lnTo>
                                <a:lnTo>
                                  <a:pt x="51" y="34"/>
                                </a:lnTo>
                                <a:lnTo>
                                  <a:pt x="48" y="40"/>
                                </a:lnTo>
                                <a:lnTo>
                                  <a:pt x="42" y="45"/>
                                </a:lnTo>
                                <a:lnTo>
                                  <a:pt x="37" y="51"/>
                                </a:lnTo>
                                <a:lnTo>
                                  <a:pt x="31" y="54"/>
                                </a:lnTo>
                                <a:lnTo>
                                  <a:pt x="25" y="54"/>
                                </a:lnTo>
                                <a:lnTo>
                                  <a:pt x="17" y="54"/>
                                </a:lnTo>
                                <a:lnTo>
                                  <a:pt x="11" y="51"/>
                                </a:lnTo>
                                <a:lnTo>
                                  <a:pt x="6" y="45"/>
                                </a:lnTo>
                                <a:lnTo>
                                  <a:pt x="0" y="37"/>
                                </a:lnTo>
                                <a:lnTo>
                                  <a:pt x="0" y="28"/>
                                </a:lnTo>
                                <a:lnTo>
                                  <a:pt x="0" y="20"/>
                                </a:lnTo>
                                <a:lnTo>
                                  <a:pt x="3" y="14"/>
                                </a:lnTo>
                                <a:lnTo>
                                  <a:pt x="8" y="6"/>
                                </a:lnTo>
                                <a:lnTo>
                                  <a:pt x="14" y="3"/>
                                </a:lnTo>
                                <a:lnTo>
                                  <a:pt x="20" y="0"/>
                                </a:lnTo>
                                <a:lnTo>
                                  <a:pt x="25" y="0"/>
                                </a:lnTo>
                                <a:close/>
                                <a:moveTo>
                                  <a:pt x="22" y="3"/>
                                </a:moveTo>
                                <a:lnTo>
                                  <a:pt x="20" y="3"/>
                                </a:lnTo>
                                <a:lnTo>
                                  <a:pt x="17" y="6"/>
                                </a:lnTo>
                                <a:lnTo>
                                  <a:pt x="14" y="9"/>
                                </a:lnTo>
                                <a:lnTo>
                                  <a:pt x="11" y="12"/>
                                </a:lnTo>
                                <a:lnTo>
                                  <a:pt x="11" y="17"/>
                                </a:lnTo>
                                <a:lnTo>
                                  <a:pt x="8" y="23"/>
                                </a:lnTo>
                                <a:lnTo>
                                  <a:pt x="11" y="34"/>
                                </a:lnTo>
                                <a:lnTo>
                                  <a:pt x="14" y="43"/>
                                </a:lnTo>
                                <a:lnTo>
                                  <a:pt x="20" y="48"/>
                                </a:lnTo>
                                <a:lnTo>
                                  <a:pt x="28" y="51"/>
                                </a:lnTo>
                                <a:lnTo>
                                  <a:pt x="31" y="48"/>
                                </a:lnTo>
                                <a:lnTo>
                                  <a:pt x="37" y="45"/>
                                </a:lnTo>
                                <a:lnTo>
                                  <a:pt x="39" y="40"/>
                                </a:lnTo>
                                <a:lnTo>
                                  <a:pt x="39" y="31"/>
                                </a:lnTo>
                                <a:lnTo>
                                  <a:pt x="39" y="23"/>
                                </a:lnTo>
                                <a:lnTo>
                                  <a:pt x="37" y="14"/>
                                </a:lnTo>
                                <a:lnTo>
                                  <a:pt x="34" y="9"/>
                                </a:lnTo>
                                <a:lnTo>
                                  <a:pt x="28" y="6"/>
                                </a:lnTo>
                                <a:lnTo>
                                  <a:pt x="22" y="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3" name="Freeform 712"/>
                        <wps:cNvSpPr>
                          <a:spLocks/>
                        </wps:cNvSpPr>
                        <wps:spPr bwMode="auto">
                          <a:xfrm>
                            <a:off x="1924" y="1342"/>
                            <a:ext cx="31" cy="71"/>
                          </a:xfrm>
                          <a:custGeom>
                            <a:avLst/>
                            <a:gdLst>
                              <a:gd name="T0" fmla="*/ 17 w 31"/>
                              <a:gd name="T1" fmla="*/ 0 h 71"/>
                              <a:gd name="T2" fmla="*/ 17 w 31"/>
                              <a:gd name="T3" fmla="*/ 17 h 71"/>
                              <a:gd name="T4" fmla="*/ 31 w 31"/>
                              <a:gd name="T5" fmla="*/ 17 h 71"/>
                              <a:gd name="T6" fmla="*/ 31 w 31"/>
                              <a:gd name="T7" fmla="*/ 20 h 71"/>
                              <a:gd name="T8" fmla="*/ 17 w 31"/>
                              <a:gd name="T9" fmla="*/ 20 h 71"/>
                              <a:gd name="T10" fmla="*/ 17 w 31"/>
                              <a:gd name="T11" fmla="*/ 57 h 71"/>
                              <a:gd name="T12" fmla="*/ 17 w 31"/>
                              <a:gd name="T13" fmla="*/ 60 h 71"/>
                              <a:gd name="T14" fmla="*/ 20 w 31"/>
                              <a:gd name="T15" fmla="*/ 62 h 71"/>
                              <a:gd name="T16" fmla="*/ 20 w 31"/>
                              <a:gd name="T17" fmla="*/ 62 h 71"/>
                              <a:gd name="T18" fmla="*/ 23 w 31"/>
                              <a:gd name="T19" fmla="*/ 65 h 71"/>
                              <a:gd name="T20" fmla="*/ 25 w 31"/>
                              <a:gd name="T21" fmla="*/ 62 h 71"/>
                              <a:gd name="T22" fmla="*/ 25 w 31"/>
                              <a:gd name="T23" fmla="*/ 62 h 71"/>
                              <a:gd name="T24" fmla="*/ 28 w 31"/>
                              <a:gd name="T25" fmla="*/ 62 h 71"/>
                              <a:gd name="T26" fmla="*/ 31 w 31"/>
                              <a:gd name="T27" fmla="*/ 60 h 71"/>
                              <a:gd name="T28" fmla="*/ 31 w 31"/>
                              <a:gd name="T29" fmla="*/ 60 h 71"/>
                              <a:gd name="T30" fmla="*/ 28 w 31"/>
                              <a:gd name="T31" fmla="*/ 65 h 71"/>
                              <a:gd name="T32" fmla="*/ 25 w 31"/>
                              <a:gd name="T33" fmla="*/ 68 h 71"/>
                              <a:gd name="T34" fmla="*/ 23 w 31"/>
                              <a:gd name="T35" fmla="*/ 71 h 71"/>
                              <a:gd name="T36" fmla="*/ 17 w 31"/>
                              <a:gd name="T37" fmla="*/ 71 h 71"/>
                              <a:gd name="T38" fmla="*/ 14 w 31"/>
                              <a:gd name="T39" fmla="*/ 71 h 71"/>
                              <a:gd name="T40" fmla="*/ 14 w 31"/>
                              <a:gd name="T41" fmla="*/ 71 h 71"/>
                              <a:gd name="T42" fmla="*/ 11 w 31"/>
                              <a:gd name="T43" fmla="*/ 68 h 71"/>
                              <a:gd name="T44" fmla="*/ 9 w 31"/>
                              <a:gd name="T45" fmla="*/ 65 h 71"/>
                              <a:gd name="T46" fmla="*/ 9 w 31"/>
                              <a:gd name="T47" fmla="*/ 62 h 71"/>
                              <a:gd name="T48" fmla="*/ 9 w 31"/>
                              <a:gd name="T49" fmla="*/ 57 h 71"/>
                              <a:gd name="T50" fmla="*/ 9 w 31"/>
                              <a:gd name="T51" fmla="*/ 20 h 71"/>
                              <a:gd name="T52" fmla="*/ 0 w 31"/>
                              <a:gd name="T53" fmla="*/ 20 h 71"/>
                              <a:gd name="T54" fmla="*/ 0 w 31"/>
                              <a:gd name="T55" fmla="*/ 20 h 71"/>
                              <a:gd name="T56" fmla="*/ 3 w 31"/>
                              <a:gd name="T57" fmla="*/ 17 h 71"/>
                              <a:gd name="T58" fmla="*/ 6 w 31"/>
                              <a:gd name="T59" fmla="*/ 14 h 71"/>
                              <a:gd name="T60" fmla="*/ 9 w 31"/>
                              <a:gd name="T61" fmla="*/ 12 h 71"/>
                              <a:gd name="T62" fmla="*/ 11 w 31"/>
                              <a:gd name="T63" fmla="*/ 9 h 71"/>
                              <a:gd name="T64" fmla="*/ 14 w 31"/>
                              <a:gd name="T65" fmla="*/ 6 h 71"/>
                              <a:gd name="T66" fmla="*/ 17 w 31"/>
                              <a:gd name="T67" fmla="*/ 0 h 71"/>
                              <a:gd name="T68" fmla="*/ 17 w 31"/>
                              <a:gd name="T69" fmla="*/ 0 h 7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 h="71">
                                <a:moveTo>
                                  <a:pt x="17" y="0"/>
                                </a:moveTo>
                                <a:lnTo>
                                  <a:pt x="17" y="17"/>
                                </a:lnTo>
                                <a:lnTo>
                                  <a:pt x="31" y="17"/>
                                </a:lnTo>
                                <a:lnTo>
                                  <a:pt x="31" y="20"/>
                                </a:lnTo>
                                <a:lnTo>
                                  <a:pt x="17" y="20"/>
                                </a:lnTo>
                                <a:lnTo>
                                  <a:pt x="17" y="57"/>
                                </a:lnTo>
                                <a:lnTo>
                                  <a:pt x="17" y="60"/>
                                </a:lnTo>
                                <a:lnTo>
                                  <a:pt x="20" y="62"/>
                                </a:lnTo>
                                <a:lnTo>
                                  <a:pt x="23" y="65"/>
                                </a:lnTo>
                                <a:lnTo>
                                  <a:pt x="25" y="62"/>
                                </a:lnTo>
                                <a:lnTo>
                                  <a:pt x="28" y="62"/>
                                </a:lnTo>
                                <a:lnTo>
                                  <a:pt x="31" y="60"/>
                                </a:lnTo>
                                <a:lnTo>
                                  <a:pt x="28" y="65"/>
                                </a:lnTo>
                                <a:lnTo>
                                  <a:pt x="25" y="68"/>
                                </a:lnTo>
                                <a:lnTo>
                                  <a:pt x="23" y="71"/>
                                </a:lnTo>
                                <a:lnTo>
                                  <a:pt x="17" y="71"/>
                                </a:lnTo>
                                <a:lnTo>
                                  <a:pt x="14" y="71"/>
                                </a:lnTo>
                                <a:lnTo>
                                  <a:pt x="11" y="68"/>
                                </a:lnTo>
                                <a:lnTo>
                                  <a:pt x="9" y="65"/>
                                </a:lnTo>
                                <a:lnTo>
                                  <a:pt x="9" y="62"/>
                                </a:lnTo>
                                <a:lnTo>
                                  <a:pt x="9" y="57"/>
                                </a:lnTo>
                                <a:lnTo>
                                  <a:pt x="9" y="20"/>
                                </a:lnTo>
                                <a:lnTo>
                                  <a:pt x="0" y="20"/>
                                </a:lnTo>
                                <a:lnTo>
                                  <a:pt x="3" y="17"/>
                                </a:lnTo>
                                <a:lnTo>
                                  <a:pt x="6" y="14"/>
                                </a:lnTo>
                                <a:lnTo>
                                  <a:pt x="9" y="12"/>
                                </a:lnTo>
                                <a:lnTo>
                                  <a:pt x="11" y="9"/>
                                </a:lnTo>
                                <a:lnTo>
                                  <a:pt x="14" y="6"/>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4" name="Freeform 713"/>
                        <wps:cNvSpPr>
                          <a:spLocks/>
                        </wps:cNvSpPr>
                        <wps:spPr bwMode="auto">
                          <a:xfrm>
                            <a:off x="1955" y="1342"/>
                            <a:ext cx="34" cy="71"/>
                          </a:xfrm>
                          <a:custGeom>
                            <a:avLst/>
                            <a:gdLst>
                              <a:gd name="T0" fmla="*/ 20 w 34"/>
                              <a:gd name="T1" fmla="*/ 0 h 71"/>
                              <a:gd name="T2" fmla="*/ 20 w 34"/>
                              <a:gd name="T3" fmla="*/ 17 h 71"/>
                              <a:gd name="T4" fmla="*/ 31 w 34"/>
                              <a:gd name="T5" fmla="*/ 17 h 71"/>
                              <a:gd name="T6" fmla="*/ 31 w 34"/>
                              <a:gd name="T7" fmla="*/ 20 h 71"/>
                              <a:gd name="T8" fmla="*/ 20 w 34"/>
                              <a:gd name="T9" fmla="*/ 20 h 71"/>
                              <a:gd name="T10" fmla="*/ 20 w 34"/>
                              <a:gd name="T11" fmla="*/ 57 h 71"/>
                              <a:gd name="T12" fmla="*/ 20 w 34"/>
                              <a:gd name="T13" fmla="*/ 60 h 71"/>
                              <a:gd name="T14" fmla="*/ 23 w 34"/>
                              <a:gd name="T15" fmla="*/ 62 h 71"/>
                              <a:gd name="T16" fmla="*/ 23 w 34"/>
                              <a:gd name="T17" fmla="*/ 62 h 71"/>
                              <a:gd name="T18" fmla="*/ 25 w 34"/>
                              <a:gd name="T19" fmla="*/ 65 h 71"/>
                              <a:gd name="T20" fmla="*/ 28 w 34"/>
                              <a:gd name="T21" fmla="*/ 62 h 71"/>
                              <a:gd name="T22" fmla="*/ 28 w 34"/>
                              <a:gd name="T23" fmla="*/ 62 h 71"/>
                              <a:gd name="T24" fmla="*/ 31 w 34"/>
                              <a:gd name="T25" fmla="*/ 62 h 71"/>
                              <a:gd name="T26" fmla="*/ 31 w 34"/>
                              <a:gd name="T27" fmla="*/ 60 h 71"/>
                              <a:gd name="T28" fmla="*/ 34 w 34"/>
                              <a:gd name="T29" fmla="*/ 60 h 71"/>
                              <a:gd name="T30" fmla="*/ 31 w 34"/>
                              <a:gd name="T31" fmla="*/ 65 h 71"/>
                              <a:gd name="T32" fmla="*/ 28 w 34"/>
                              <a:gd name="T33" fmla="*/ 68 h 71"/>
                              <a:gd name="T34" fmla="*/ 25 w 34"/>
                              <a:gd name="T35" fmla="*/ 71 h 71"/>
                              <a:gd name="T36" fmla="*/ 20 w 34"/>
                              <a:gd name="T37" fmla="*/ 71 h 71"/>
                              <a:gd name="T38" fmla="*/ 17 w 34"/>
                              <a:gd name="T39" fmla="*/ 71 h 71"/>
                              <a:gd name="T40" fmla="*/ 14 w 34"/>
                              <a:gd name="T41" fmla="*/ 71 h 71"/>
                              <a:gd name="T42" fmla="*/ 11 w 34"/>
                              <a:gd name="T43" fmla="*/ 68 h 71"/>
                              <a:gd name="T44" fmla="*/ 11 w 34"/>
                              <a:gd name="T45" fmla="*/ 65 h 71"/>
                              <a:gd name="T46" fmla="*/ 11 w 34"/>
                              <a:gd name="T47" fmla="*/ 62 h 71"/>
                              <a:gd name="T48" fmla="*/ 9 w 34"/>
                              <a:gd name="T49" fmla="*/ 57 h 71"/>
                              <a:gd name="T50" fmla="*/ 9 w 34"/>
                              <a:gd name="T51" fmla="*/ 20 h 71"/>
                              <a:gd name="T52" fmla="*/ 0 w 34"/>
                              <a:gd name="T53" fmla="*/ 20 h 71"/>
                              <a:gd name="T54" fmla="*/ 0 w 34"/>
                              <a:gd name="T55" fmla="*/ 20 h 71"/>
                              <a:gd name="T56" fmla="*/ 6 w 34"/>
                              <a:gd name="T57" fmla="*/ 17 h 71"/>
                              <a:gd name="T58" fmla="*/ 9 w 34"/>
                              <a:gd name="T59" fmla="*/ 14 h 71"/>
                              <a:gd name="T60" fmla="*/ 11 w 34"/>
                              <a:gd name="T61" fmla="*/ 12 h 71"/>
                              <a:gd name="T62" fmla="*/ 14 w 34"/>
                              <a:gd name="T63" fmla="*/ 9 h 71"/>
                              <a:gd name="T64" fmla="*/ 17 w 34"/>
                              <a:gd name="T65" fmla="*/ 6 h 71"/>
                              <a:gd name="T66" fmla="*/ 20 w 34"/>
                              <a:gd name="T67" fmla="*/ 0 h 71"/>
                              <a:gd name="T68" fmla="*/ 20 w 34"/>
                              <a:gd name="T69" fmla="*/ 0 h 7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4" h="71">
                                <a:moveTo>
                                  <a:pt x="20" y="0"/>
                                </a:moveTo>
                                <a:lnTo>
                                  <a:pt x="20" y="17"/>
                                </a:lnTo>
                                <a:lnTo>
                                  <a:pt x="31" y="17"/>
                                </a:lnTo>
                                <a:lnTo>
                                  <a:pt x="31" y="20"/>
                                </a:lnTo>
                                <a:lnTo>
                                  <a:pt x="20" y="20"/>
                                </a:lnTo>
                                <a:lnTo>
                                  <a:pt x="20" y="57"/>
                                </a:lnTo>
                                <a:lnTo>
                                  <a:pt x="20" y="60"/>
                                </a:lnTo>
                                <a:lnTo>
                                  <a:pt x="23" y="62"/>
                                </a:lnTo>
                                <a:lnTo>
                                  <a:pt x="25" y="65"/>
                                </a:lnTo>
                                <a:lnTo>
                                  <a:pt x="28" y="62"/>
                                </a:lnTo>
                                <a:lnTo>
                                  <a:pt x="31" y="62"/>
                                </a:lnTo>
                                <a:lnTo>
                                  <a:pt x="31" y="60"/>
                                </a:lnTo>
                                <a:lnTo>
                                  <a:pt x="34" y="60"/>
                                </a:lnTo>
                                <a:lnTo>
                                  <a:pt x="31" y="65"/>
                                </a:lnTo>
                                <a:lnTo>
                                  <a:pt x="28" y="68"/>
                                </a:lnTo>
                                <a:lnTo>
                                  <a:pt x="25" y="71"/>
                                </a:lnTo>
                                <a:lnTo>
                                  <a:pt x="20" y="71"/>
                                </a:lnTo>
                                <a:lnTo>
                                  <a:pt x="17" y="71"/>
                                </a:lnTo>
                                <a:lnTo>
                                  <a:pt x="14" y="71"/>
                                </a:lnTo>
                                <a:lnTo>
                                  <a:pt x="11" y="68"/>
                                </a:lnTo>
                                <a:lnTo>
                                  <a:pt x="11" y="65"/>
                                </a:lnTo>
                                <a:lnTo>
                                  <a:pt x="11" y="62"/>
                                </a:lnTo>
                                <a:lnTo>
                                  <a:pt x="9" y="57"/>
                                </a:lnTo>
                                <a:lnTo>
                                  <a:pt x="9" y="20"/>
                                </a:lnTo>
                                <a:lnTo>
                                  <a:pt x="0" y="20"/>
                                </a:lnTo>
                                <a:lnTo>
                                  <a:pt x="6" y="17"/>
                                </a:lnTo>
                                <a:lnTo>
                                  <a:pt x="9" y="14"/>
                                </a:lnTo>
                                <a:lnTo>
                                  <a:pt x="11" y="12"/>
                                </a:lnTo>
                                <a:lnTo>
                                  <a:pt x="14" y="9"/>
                                </a:lnTo>
                                <a:lnTo>
                                  <a:pt x="17" y="6"/>
                                </a:lnTo>
                                <a:lnTo>
                                  <a:pt x="2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5" name="Freeform 714"/>
                        <wps:cNvSpPr>
                          <a:spLocks/>
                        </wps:cNvSpPr>
                        <wps:spPr bwMode="auto">
                          <a:xfrm>
                            <a:off x="1994" y="1331"/>
                            <a:ext cx="26" cy="82"/>
                          </a:xfrm>
                          <a:custGeom>
                            <a:avLst/>
                            <a:gdLst>
                              <a:gd name="T0" fmla="*/ 12 w 26"/>
                              <a:gd name="T1" fmla="*/ 0 h 82"/>
                              <a:gd name="T2" fmla="*/ 14 w 26"/>
                              <a:gd name="T3" fmla="*/ 0 h 82"/>
                              <a:gd name="T4" fmla="*/ 17 w 26"/>
                              <a:gd name="T5" fmla="*/ 3 h 82"/>
                              <a:gd name="T6" fmla="*/ 17 w 26"/>
                              <a:gd name="T7" fmla="*/ 3 h 82"/>
                              <a:gd name="T8" fmla="*/ 20 w 26"/>
                              <a:gd name="T9" fmla="*/ 6 h 82"/>
                              <a:gd name="T10" fmla="*/ 17 w 26"/>
                              <a:gd name="T11" fmla="*/ 9 h 82"/>
                              <a:gd name="T12" fmla="*/ 17 w 26"/>
                              <a:gd name="T13" fmla="*/ 11 h 82"/>
                              <a:gd name="T14" fmla="*/ 14 w 26"/>
                              <a:gd name="T15" fmla="*/ 11 h 82"/>
                              <a:gd name="T16" fmla="*/ 12 w 26"/>
                              <a:gd name="T17" fmla="*/ 14 h 82"/>
                              <a:gd name="T18" fmla="*/ 9 w 26"/>
                              <a:gd name="T19" fmla="*/ 11 h 82"/>
                              <a:gd name="T20" fmla="*/ 6 w 26"/>
                              <a:gd name="T21" fmla="*/ 11 h 82"/>
                              <a:gd name="T22" fmla="*/ 6 w 26"/>
                              <a:gd name="T23" fmla="*/ 9 h 82"/>
                              <a:gd name="T24" fmla="*/ 6 w 26"/>
                              <a:gd name="T25" fmla="*/ 6 h 82"/>
                              <a:gd name="T26" fmla="*/ 6 w 26"/>
                              <a:gd name="T27" fmla="*/ 3 h 82"/>
                              <a:gd name="T28" fmla="*/ 6 w 26"/>
                              <a:gd name="T29" fmla="*/ 3 h 82"/>
                              <a:gd name="T30" fmla="*/ 9 w 26"/>
                              <a:gd name="T31" fmla="*/ 0 h 82"/>
                              <a:gd name="T32" fmla="*/ 12 w 26"/>
                              <a:gd name="T33" fmla="*/ 0 h 82"/>
                              <a:gd name="T34" fmla="*/ 17 w 26"/>
                              <a:gd name="T35" fmla="*/ 28 h 82"/>
                              <a:gd name="T36" fmla="*/ 17 w 26"/>
                              <a:gd name="T37" fmla="*/ 68 h 82"/>
                              <a:gd name="T38" fmla="*/ 17 w 26"/>
                              <a:gd name="T39" fmla="*/ 73 h 82"/>
                              <a:gd name="T40" fmla="*/ 17 w 26"/>
                              <a:gd name="T41" fmla="*/ 76 h 82"/>
                              <a:gd name="T42" fmla="*/ 20 w 26"/>
                              <a:gd name="T43" fmla="*/ 79 h 82"/>
                              <a:gd name="T44" fmla="*/ 20 w 26"/>
                              <a:gd name="T45" fmla="*/ 79 h 82"/>
                              <a:gd name="T46" fmla="*/ 23 w 26"/>
                              <a:gd name="T47" fmla="*/ 79 h 82"/>
                              <a:gd name="T48" fmla="*/ 26 w 26"/>
                              <a:gd name="T49" fmla="*/ 79 h 82"/>
                              <a:gd name="T50" fmla="*/ 26 w 26"/>
                              <a:gd name="T51" fmla="*/ 82 h 82"/>
                              <a:gd name="T52" fmla="*/ 0 w 26"/>
                              <a:gd name="T53" fmla="*/ 82 h 82"/>
                              <a:gd name="T54" fmla="*/ 0 w 26"/>
                              <a:gd name="T55" fmla="*/ 79 h 82"/>
                              <a:gd name="T56" fmla="*/ 3 w 26"/>
                              <a:gd name="T57" fmla="*/ 79 h 82"/>
                              <a:gd name="T58" fmla="*/ 6 w 26"/>
                              <a:gd name="T59" fmla="*/ 79 h 82"/>
                              <a:gd name="T60" fmla="*/ 6 w 26"/>
                              <a:gd name="T61" fmla="*/ 79 h 82"/>
                              <a:gd name="T62" fmla="*/ 6 w 26"/>
                              <a:gd name="T63" fmla="*/ 76 h 82"/>
                              <a:gd name="T64" fmla="*/ 9 w 26"/>
                              <a:gd name="T65" fmla="*/ 73 h 82"/>
                              <a:gd name="T66" fmla="*/ 9 w 26"/>
                              <a:gd name="T67" fmla="*/ 68 h 82"/>
                              <a:gd name="T68" fmla="*/ 9 w 26"/>
                              <a:gd name="T69" fmla="*/ 51 h 82"/>
                              <a:gd name="T70" fmla="*/ 9 w 26"/>
                              <a:gd name="T71" fmla="*/ 42 h 82"/>
                              <a:gd name="T72" fmla="*/ 6 w 26"/>
                              <a:gd name="T73" fmla="*/ 37 h 82"/>
                              <a:gd name="T74" fmla="*/ 6 w 26"/>
                              <a:gd name="T75" fmla="*/ 37 h 82"/>
                              <a:gd name="T76" fmla="*/ 6 w 26"/>
                              <a:gd name="T77" fmla="*/ 34 h 82"/>
                              <a:gd name="T78" fmla="*/ 6 w 26"/>
                              <a:gd name="T79" fmla="*/ 34 h 82"/>
                              <a:gd name="T80" fmla="*/ 3 w 26"/>
                              <a:gd name="T81" fmla="*/ 34 h 82"/>
                              <a:gd name="T82" fmla="*/ 3 w 26"/>
                              <a:gd name="T83" fmla="*/ 34 h 82"/>
                              <a:gd name="T84" fmla="*/ 0 w 26"/>
                              <a:gd name="T85" fmla="*/ 34 h 82"/>
                              <a:gd name="T86" fmla="*/ 0 w 26"/>
                              <a:gd name="T87" fmla="*/ 34 h 82"/>
                              <a:gd name="T88" fmla="*/ 14 w 26"/>
                              <a:gd name="T89" fmla="*/ 28 h 82"/>
                              <a:gd name="T90" fmla="*/ 17 w 26"/>
                              <a:gd name="T91" fmla="*/ 28 h 8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6" h="82">
                                <a:moveTo>
                                  <a:pt x="12" y="0"/>
                                </a:moveTo>
                                <a:lnTo>
                                  <a:pt x="14" y="0"/>
                                </a:lnTo>
                                <a:lnTo>
                                  <a:pt x="17" y="3"/>
                                </a:lnTo>
                                <a:lnTo>
                                  <a:pt x="20" y="6"/>
                                </a:lnTo>
                                <a:lnTo>
                                  <a:pt x="17" y="9"/>
                                </a:lnTo>
                                <a:lnTo>
                                  <a:pt x="17" y="11"/>
                                </a:lnTo>
                                <a:lnTo>
                                  <a:pt x="14" y="11"/>
                                </a:lnTo>
                                <a:lnTo>
                                  <a:pt x="12" y="14"/>
                                </a:lnTo>
                                <a:lnTo>
                                  <a:pt x="9" y="11"/>
                                </a:lnTo>
                                <a:lnTo>
                                  <a:pt x="6" y="11"/>
                                </a:lnTo>
                                <a:lnTo>
                                  <a:pt x="6" y="9"/>
                                </a:lnTo>
                                <a:lnTo>
                                  <a:pt x="6" y="6"/>
                                </a:lnTo>
                                <a:lnTo>
                                  <a:pt x="6" y="3"/>
                                </a:lnTo>
                                <a:lnTo>
                                  <a:pt x="9" y="0"/>
                                </a:lnTo>
                                <a:lnTo>
                                  <a:pt x="12" y="0"/>
                                </a:lnTo>
                                <a:close/>
                                <a:moveTo>
                                  <a:pt x="17" y="28"/>
                                </a:moveTo>
                                <a:lnTo>
                                  <a:pt x="17" y="68"/>
                                </a:lnTo>
                                <a:lnTo>
                                  <a:pt x="17" y="73"/>
                                </a:lnTo>
                                <a:lnTo>
                                  <a:pt x="17" y="76"/>
                                </a:lnTo>
                                <a:lnTo>
                                  <a:pt x="20" y="79"/>
                                </a:lnTo>
                                <a:lnTo>
                                  <a:pt x="23" y="79"/>
                                </a:lnTo>
                                <a:lnTo>
                                  <a:pt x="26" y="79"/>
                                </a:lnTo>
                                <a:lnTo>
                                  <a:pt x="26" y="82"/>
                                </a:lnTo>
                                <a:lnTo>
                                  <a:pt x="0" y="82"/>
                                </a:lnTo>
                                <a:lnTo>
                                  <a:pt x="0" y="79"/>
                                </a:lnTo>
                                <a:lnTo>
                                  <a:pt x="3" y="79"/>
                                </a:lnTo>
                                <a:lnTo>
                                  <a:pt x="6" y="79"/>
                                </a:lnTo>
                                <a:lnTo>
                                  <a:pt x="6" y="76"/>
                                </a:lnTo>
                                <a:lnTo>
                                  <a:pt x="9" y="73"/>
                                </a:lnTo>
                                <a:lnTo>
                                  <a:pt x="9" y="68"/>
                                </a:lnTo>
                                <a:lnTo>
                                  <a:pt x="9" y="51"/>
                                </a:lnTo>
                                <a:lnTo>
                                  <a:pt x="9" y="42"/>
                                </a:lnTo>
                                <a:lnTo>
                                  <a:pt x="6" y="37"/>
                                </a:lnTo>
                                <a:lnTo>
                                  <a:pt x="6" y="34"/>
                                </a:lnTo>
                                <a:lnTo>
                                  <a:pt x="3" y="34"/>
                                </a:lnTo>
                                <a:lnTo>
                                  <a:pt x="0" y="34"/>
                                </a:lnTo>
                                <a:lnTo>
                                  <a:pt x="14" y="28"/>
                                </a:lnTo>
                                <a:lnTo>
                                  <a:pt x="17" y="28"/>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6" name="Freeform 715"/>
                        <wps:cNvSpPr>
                          <a:spLocks/>
                        </wps:cNvSpPr>
                        <wps:spPr bwMode="auto">
                          <a:xfrm>
                            <a:off x="2028" y="1359"/>
                            <a:ext cx="37" cy="54"/>
                          </a:xfrm>
                          <a:custGeom>
                            <a:avLst/>
                            <a:gdLst>
                              <a:gd name="T0" fmla="*/ 34 w 37"/>
                              <a:gd name="T1" fmla="*/ 0 h 54"/>
                              <a:gd name="T2" fmla="*/ 34 w 37"/>
                              <a:gd name="T3" fmla="*/ 17 h 54"/>
                              <a:gd name="T4" fmla="*/ 31 w 37"/>
                              <a:gd name="T5" fmla="*/ 17 h 54"/>
                              <a:gd name="T6" fmla="*/ 28 w 37"/>
                              <a:gd name="T7" fmla="*/ 12 h 54"/>
                              <a:gd name="T8" fmla="*/ 25 w 37"/>
                              <a:gd name="T9" fmla="*/ 6 h 54"/>
                              <a:gd name="T10" fmla="*/ 23 w 37"/>
                              <a:gd name="T11" fmla="*/ 3 h 54"/>
                              <a:gd name="T12" fmla="*/ 17 w 37"/>
                              <a:gd name="T13" fmla="*/ 3 h 54"/>
                              <a:gd name="T14" fmla="*/ 14 w 37"/>
                              <a:gd name="T15" fmla="*/ 3 h 54"/>
                              <a:gd name="T16" fmla="*/ 11 w 37"/>
                              <a:gd name="T17" fmla="*/ 6 h 54"/>
                              <a:gd name="T18" fmla="*/ 9 w 37"/>
                              <a:gd name="T19" fmla="*/ 9 h 54"/>
                              <a:gd name="T20" fmla="*/ 9 w 37"/>
                              <a:gd name="T21" fmla="*/ 9 h 54"/>
                              <a:gd name="T22" fmla="*/ 9 w 37"/>
                              <a:gd name="T23" fmla="*/ 12 h 54"/>
                              <a:gd name="T24" fmla="*/ 9 w 37"/>
                              <a:gd name="T25" fmla="*/ 14 h 54"/>
                              <a:gd name="T26" fmla="*/ 11 w 37"/>
                              <a:gd name="T27" fmla="*/ 17 h 54"/>
                              <a:gd name="T28" fmla="*/ 17 w 37"/>
                              <a:gd name="T29" fmla="*/ 20 h 54"/>
                              <a:gd name="T30" fmla="*/ 25 w 37"/>
                              <a:gd name="T31" fmla="*/ 23 h 54"/>
                              <a:gd name="T32" fmla="*/ 31 w 37"/>
                              <a:gd name="T33" fmla="*/ 28 h 54"/>
                              <a:gd name="T34" fmla="*/ 34 w 37"/>
                              <a:gd name="T35" fmla="*/ 34 h 54"/>
                              <a:gd name="T36" fmla="*/ 37 w 37"/>
                              <a:gd name="T37" fmla="*/ 40 h 54"/>
                              <a:gd name="T38" fmla="*/ 34 w 37"/>
                              <a:gd name="T39" fmla="*/ 45 h 54"/>
                              <a:gd name="T40" fmla="*/ 31 w 37"/>
                              <a:gd name="T41" fmla="*/ 51 h 54"/>
                              <a:gd name="T42" fmla="*/ 25 w 37"/>
                              <a:gd name="T43" fmla="*/ 54 h 54"/>
                              <a:gd name="T44" fmla="*/ 20 w 37"/>
                              <a:gd name="T45" fmla="*/ 54 h 54"/>
                              <a:gd name="T46" fmla="*/ 14 w 37"/>
                              <a:gd name="T47" fmla="*/ 54 h 54"/>
                              <a:gd name="T48" fmla="*/ 9 w 37"/>
                              <a:gd name="T49" fmla="*/ 54 h 54"/>
                              <a:gd name="T50" fmla="*/ 6 w 37"/>
                              <a:gd name="T51" fmla="*/ 51 h 54"/>
                              <a:gd name="T52" fmla="*/ 3 w 37"/>
                              <a:gd name="T53" fmla="*/ 51 h 54"/>
                              <a:gd name="T54" fmla="*/ 3 w 37"/>
                              <a:gd name="T55" fmla="*/ 54 h 54"/>
                              <a:gd name="T56" fmla="*/ 3 w 37"/>
                              <a:gd name="T57" fmla="*/ 54 h 54"/>
                              <a:gd name="T58" fmla="*/ 0 w 37"/>
                              <a:gd name="T59" fmla="*/ 54 h 54"/>
                              <a:gd name="T60" fmla="*/ 0 w 37"/>
                              <a:gd name="T61" fmla="*/ 37 h 54"/>
                              <a:gd name="T62" fmla="*/ 3 w 37"/>
                              <a:gd name="T63" fmla="*/ 37 h 54"/>
                              <a:gd name="T64" fmla="*/ 6 w 37"/>
                              <a:gd name="T65" fmla="*/ 43 h 54"/>
                              <a:gd name="T66" fmla="*/ 9 w 37"/>
                              <a:gd name="T67" fmla="*/ 48 h 54"/>
                              <a:gd name="T68" fmla="*/ 14 w 37"/>
                              <a:gd name="T69" fmla="*/ 51 h 54"/>
                              <a:gd name="T70" fmla="*/ 20 w 37"/>
                              <a:gd name="T71" fmla="*/ 51 h 54"/>
                              <a:gd name="T72" fmla="*/ 23 w 37"/>
                              <a:gd name="T73" fmla="*/ 51 h 54"/>
                              <a:gd name="T74" fmla="*/ 25 w 37"/>
                              <a:gd name="T75" fmla="*/ 48 h 54"/>
                              <a:gd name="T76" fmla="*/ 28 w 37"/>
                              <a:gd name="T77" fmla="*/ 45 h 54"/>
                              <a:gd name="T78" fmla="*/ 28 w 37"/>
                              <a:gd name="T79" fmla="*/ 43 h 54"/>
                              <a:gd name="T80" fmla="*/ 28 w 37"/>
                              <a:gd name="T81" fmla="*/ 40 h 54"/>
                              <a:gd name="T82" fmla="*/ 25 w 37"/>
                              <a:gd name="T83" fmla="*/ 37 h 54"/>
                              <a:gd name="T84" fmla="*/ 20 w 37"/>
                              <a:gd name="T85" fmla="*/ 34 h 54"/>
                              <a:gd name="T86" fmla="*/ 14 w 37"/>
                              <a:gd name="T87" fmla="*/ 28 h 54"/>
                              <a:gd name="T88" fmla="*/ 9 w 37"/>
                              <a:gd name="T89" fmla="*/ 26 h 54"/>
                              <a:gd name="T90" fmla="*/ 3 w 37"/>
                              <a:gd name="T91" fmla="*/ 23 h 54"/>
                              <a:gd name="T92" fmla="*/ 0 w 37"/>
                              <a:gd name="T93" fmla="*/ 20 h 54"/>
                              <a:gd name="T94" fmla="*/ 0 w 37"/>
                              <a:gd name="T95" fmla="*/ 14 h 54"/>
                              <a:gd name="T96" fmla="*/ 3 w 37"/>
                              <a:gd name="T97" fmla="*/ 9 h 54"/>
                              <a:gd name="T98" fmla="*/ 6 w 37"/>
                              <a:gd name="T99" fmla="*/ 3 h 54"/>
                              <a:gd name="T100" fmla="*/ 11 w 37"/>
                              <a:gd name="T101" fmla="*/ 0 h 54"/>
                              <a:gd name="T102" fmla="*/ 17 w 37"/>
                              <a:gd name="T103" fmla="*/ 0 h 54"/>
                              <a:gd name="T104" fmla="*/ 20 w 37"/>
                              <a:gd name="T105" fmla="*/ 0 h 54"/>
                              <a:gd name="T106" fmla="*/ 25 w 37"/>
                              <a:gd name="T107" fmla="*/ 0 h 54"/>
                              <a:gd name="T108" fmla="*/ 28 w 37"/>
                              <a:gd name="T109" fmla="*/ 3 h 54"/>
                              <a:gd name="T110" fmla="*/ 28 w 37"/>
                              <a:gd name="T111" fmla="*/ 3 h 54"/>
                              <a:gd name="T112" fmla="*/ 28 w 37"/>
                              <a:gd name="T113" fmla="*/ 3 h 54"/>
                              <a:gd name="T114" fmla="*/ 31 w 37"/>
                              <a:gd name="T115" fmla="*/ 0 h 54"/>
                              <a:gd name="T116" fmla="*/ 31 w 37"/>
                              <a:gd name="T117" fmla="*/ 0 h 54"/>
                              <a:gd name="T118" fmla="*/ 31 w 37"/>
                              <a:gd name="T119" fmla="*/ 0 h 54"/>
                              <a:gd name="T120" fmla="*/ 34 w 37"/>
                              <a:gd name="T121" fmla="*/ 0 h 5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4">
                                <a:moveTo>
                                  <a:pt x="34" y="0"/>
                                </a:moveTo>
                                <a:lnTo>
                                  <a:pt x="34" y="17"/>
                                </a:lnTo>
                                <a:lnTo>
                                  <a:pt x="31" y="17"/>
                                </a:lnTo>
                                <a:lnTo>
                                  <a:pt x="28" y="12"/>
                                </a:lnTo>
                                <a:lnTo>
                                  <a:pt x="25" y="6"/>
                                </a:lnTo>
                                <a:lnTo>
                                  <a:pt x="23" y="3"/>
                                </a:lnTo>
                                <a:lnTo>
                                  <a:pt x="17" y="3"/>
                                </a:lnTo>
                                <a:lnTo>
                                  <a:pt x="14" y="3"/>
                                </a:lnTo>
                                <a:lnTo>
                                  <a:pt x="11" y="6"/>
                                </a:lnTo>
                                <a:lnTo>
                                  <a:pt x="9" y="9"/>
                                </a:lnTo>
                                <a:lnTo>
                                  <a:pt x="9" y="12"/>
                                </a:lnTo>
                                <a:lnTo>
                                  <a:pt x="9" y="14"/>
                                </a:lnTo>
                                <a:lnTo>
                                  <a:pt x="11" y="17"/>
                                </a:lnTo>
                                <a:lnTo>
                                  <a:pt x="17" y="20"/>
                                </a:lnTo>
                                <a:lnTo>
                                  <a:pt x="25" y="23"/>
                                </a:lnTo>
                                <a:lnTo>
                                  <a:pt x="31" y="28"/>
                                </a:lnTo>
                                <a:lnTo>
                                  <a:pt x="34" y="34"/>
                                </a:lnTo>
                                <a:lnTo>
                                  <a:pt x="37" y="40"/>
                                </a:lnTo>
                                <a:lnTo>
                                  <a:pt x="34" y="45"/>
                                </a:lnTo>
                                <a:lnTo>
                                  <a:pt x="31" y="51"/>
                                </a:lnTo>
                                <a:lnTo>
                                  <a:pt x="25" y="54"/>
                                </a:lnTo>
                                <a:lnTo>
                                  <a:pt x="20" y="54"/>
                                </a:lnTo>
                                <a:lnTo>
                                  <a:pt x="14" y="54"/>
                                </a:lnTo>
                                <a:lnTo>
                                  <a:pt x="9" y="54"/>
                                </a:lnTo>
                                <a:lnTo>
                                  <a:pt x="6" y="51"/>
                                </a:lnTo>
                                <a:lnTo>
                                  <a:pt x="3" y="51"/>
                                </a:lnTo>
                                <a:lnTo>
                                  <a:pt x="3" y="54"/>
                                </a:lnTo>
                                <a:lnTo>
                                  <a:pt x="0" y="54"/>
                                </a:lnTo>
                                <a:lnTo>
                                  <a:pt x="0" y="37"/>
                                </a:lnTo>
                                <a:lnTo>
                                  <a:pt x="3" y="37"/>
                                </a:lnTo>
                                <a:lnTo>
                                  <a:pt x="6" y="43"/>
                                </a:lnTo>
                                <a:lnTo>
                                  <a:pt x="9" y="48"/>
                                </a:lnTo>
                                <a:lnTo>
                                  <a:pt x="14" y="51"/>
                                </a:lnTo>
                                <a:lnTo>
                                  <a:pt x="20" y="51"/>
                                </a:lnTo>
                                <a:lnTo>
                                  <a:pt x="23" y="51"/>
                                </a:lnTo>
                                <a:lnTo>
                                  <a:pt x="25" y="48"/>
                                </a:lnTo>
                                <a:lnTo>
                                  <a:pt x="28" y="45"/>
                                </a:lnTo>
                                <a:lnTo>
                                  <a:pt x="28" y="43"/>
                                </a:lnTo>
                                <a:lnTo>
                                  <a:pt x="28" y="40"/>
                                </a:lnTo>
                                <a:lnTo>
                                  <a:pt x="25" y="37"/>
                                </a:lnTo>
                                <a:lnTo>
                                  <a:pt x="20" y="34"/>
                                </a:lnTo>
                                <a:lnTo>
                                  <a:pt x="14" y="28"/>
                                </a:lnTo>
                                <a:lnTo>
                                  <a:pt x="9" y="26"/>
                                </a:lnTo>
                                <a:lnTo>
                                  <a:pt x="3" y="23"/>
                                </a:lnTo>
                                <a:lnTo>
                                  <a:pt x="0" y="20"/>
                                </a:lnTo>
                                <a:lnTo>
                                  <a:pt x="0" y="14"/>
                                </a:lnTo>
                                <a:lnTo>
                                  <a:pt x="3" y="9"/>
                                </a:lnTo>
                                <a:lnTo>
                                  <a:pt x="6" y="3"/>
                                </a:lnTo>
                                <a:lnTo>
                                  <a:pt x="11" y="0"/>
                                </a:lnTo>
                                <a:lnTo>
                                  <a:pt x="17" y="0"/>
                                </a:lnTo>
                                <a:lnTo>
                                  <a:pt x="20" y="0"/>
                                </a:lnTo>
                                <a:lnTo>
                                  <a:pt x="25" y="0"/>
                                </a:lnTo>
                                <a:lnTo>
                                  <a:pt x="28" y="3"/>
                                </a:lnTo>
                                <a:lnTo>
                                  <a:pt x="31" y="0"/>
                                </a:lnTo>
                                <a:lnTo>
                                  <a:pt x="34"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7" name="Freeform 716"/>
                        <wps:cNvSpPr>
                          <a:spLocks/>
                        </wps:cNvSpPr>
                        <wps:spPr bwMode="auto">
                          <a:xfrm>
                            <a:off x="2826" y="1399"/>
                            <a:ext cx="56" cy="53"/>
                          </a:xfrm>
                          <a:custGeom>
                            <a:avLst/>
                            <a:gdLst>
                              <a:gd name="T0" fmla="*/ 0 w 56"/>
                              <a:gd name="T1" fmla="*/ 0 h 53"/>
                              <a:gd name="T2" fmla="*/ 25 w 56"/>
                              <a:gd name="T3" fmla="*/ 0 h 53"/>
                              <a:gd name="T4" fmla="*/ 25 w 56"/>
                              <a:gd name="T5" fmla="*/ 0 h 53"/>
                              <a:gd name="T6" fmla="*/ 22 w 56"/>
                              <a:gd name="T7" fmla="*/ 0 h 53"/>
                              <a:gd name="T8" fmla="*/ 22 w 56"/>
                              <a:gd name="T9" fmla="*/ 3 h 53"/>
                              <a:gd name="T10" fmla="*/ 20 w 56"/>
                              <a:gd name="T11" fmla="*/ 3 h 53"/>
                              <a:gd name="T12" fmla="*/ 20 w 56"/>
                              <a:gd name="T13" fmla="*/ 3 h 53"/>
                              <a:gd name="T14" fmla="*/ 20 w 56"/>
                              <a:gd name="T15" fmla="*/ 5 h 53"/>
                              <a:gd name="T16" fmla="*/ 20 w 56"/>
                              <a:gd name="T17" fmla="*/ 8 h 53"/>
                              <a:gd name="T18" fmla="*/ 20 w 56"/>
                              <a:gd name="T19" fmla="*/ 11 h 53"/>
                              <a:gd name="T20" fmla="*/ 31 w 56"/>
                              <a:gd name="T21" fmla="*/ 39 h 53"/>
                              <a:gd name="T22" fmla="*/ 42 w 56"/>
                              <a:gd name="T23" fmla="*/ 8 h 53"/>
                              <a:gd name="T24" fmla="*/ 45 w 56"/>
                              <a:gd name="T25" fmla="*/ 5 h 53"/>
                              <a:gd name="T26" fmla="*/ 45 w 56"/>
                              <a:gd name="T27" fmla="*/ 3 h 53"/>
                              <a:gd name="T28" fmla="*/ 45 w 56"/>
                              <a:gd name="T29" fmla="*/ 3 h 53"/>
                              <a:gd name="T30" fmla="*/ 45 w 56"/>
                              <a:gd name="T31" fmla="*/ 3 h 53"/>
                              <a:gd name="T32" fmla="*/ 42 w 56"/>
                              <a:gd name="T33" fmla="*/ 3 h 53"/>
                              <a:gd name="T34" fmla="*/ 42 w 56"/>
                              <a:gd name="T35" fmla="*/ 3 h 53"/>
                              <a:gd name="T36" fmla="*/ 42 w 56"/>
                              <a:gd name="T37" fmla="*/ 0 h 53"/>
                              <a:gd name="T38" fmla="*/ 39 w 56"/>
                              <a:gd name="T39" fmla="*/ 0 h 53"/>
                              <a:gd name="T40" fmla="*/ 39 w 56"/>
                              <a:gd name="T41" fmla="*/ 0 h 53"/>
                              <a:gd name="T42" fmla="*/ 56 w 56"/>
                              <a:gd name="T43" fmla="*/ 0 h 53"/>
                              <a:gd name="T44" fmla="*/ 56 w 56"/>
                              <a:gd name="T45" fmla="*/ 0 h 53"/>
                              <a:gd name="T46" fmla="*/ 53 w 56"/>
                              <a:gd name="T47" fmla="*/ 3 h 53"/>
                              <a:gd name="T48" fmla="*/ 50 w 56"/>
                              <a:gd name="T49" fmla="*/ 3 h 53"/>
                              <a:gd name="T50" fmla="*/ 48 w 56"/>
                              <a:gd name="T51" fmla="*/ 5 h 53"/>
                              <a:gd name="T52" fmla="*/ 48 w 56"/>
                              <a:gd name="T53" fmla="*/ 8 h 53"/>
                              <a:gd name="T54" fmla="*/ 31 w 56"/>
                              <a:gd name="T55" fmla="*/ 53 h 53"/>
                              <a:gd name="T56" fmla="*/ 25 w 56"/>
                              <a:gd name="T57" fmla="*/ 53 h 53"/>
                              <a:gd name="T58" fmla="*/ 8 w 56"/>
                              <a:gd name="T59" fmla="*/ 8 h 53"/>
                              <a:gd name="T60" fmla="*/ 8 w 56"/>
                              <a:gd name="T61" fmla="*/ 5 h 53"/>
                              <a:gd name="T62" fmla="*/ 6 w 56"/>
                              <a:gd name="T63" fmla="*/ 5 h 53"/>
                              <a:gd name="T64" fmla="*/ 6 w 56"/>
                              <a:gd name="T65" fmla="*/ 3 h 53"/>
                              <a:gd name="T66" fmla="*/ 3 w 56"/>
                              <a:gd name="T67" fmla="*/ 3 h 53"/>
                              <a:gd name="T68" fmla="*/ 3 w 56"/>
                              <a:gd name="T69" fmla="*/ 3 h 53"/>
                              <a:gd name="T70" fmla="*/ 0 w 56"/>
                              <a:gd name="T71" fmla="*/ 0 h 53"/>
                              <a:gd name="T72" fmla="*/ 0 w 56"/>
                              <a:gd name="T73" fmla="*/ 0 h 53"/>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56" h="53">
                                <a:moveTo>
                                  <a:pt x="0" y="0"/>
                                </a:moveTo>
                                <a:lnTo>
                                  <a:pt x="25" y="0"/>
                                </a:lnTo>
                                <a:lnTo>
                                  <a:pt x="22" y="0"/>
                                </a:lnTo>
                                <a:lnTo>
                                  <a:pt x="22" y="3"/>
                                </a:lnTo>
                                <a:lnTo>
                                  <a:pt x="20" y="3"/>
                                </a:lnTo>
                                <a:lnTo>
                                  <a:pt x="20" y="5"/>
                                </a:lnTo>
                                <a:lnTo>
                                  <a:pt x="20" y="8"/>
                                </a:lnTo>
                                <a:lnTo>
                                  <a:pt x="20" y="11"/>
                                </a:lnTo>
                                <a:lnTo>
                                  <a:pt x="31" y="39"/>
                                </a:lnTo>
                                <a:lnTo>
                                  <a:pt x="42" y="8"/>
                                </a:lnTo>
                                <a:lnTo>
                                  <a:pt x="45" y="5"/>
                                </a:lnTo>
                                <a:lnTo>
                                  <a:pt x="45" y="3"/>
                                </a:lnTo>
                                <a:lnTo>
                                  <a:pt x="42" y="3"/>
                                </a:lnTo>
                                <a:lnTo>
                                  <a:pt x="42" y="0"/>
                                </a:lnTo>
                                <a:lnTo>
                                  <a:pt x="39" y="0"/>
                                </a:lnTo>
                                <a:lnTo>
                                  <a:pt x="56" y="0"/>
                                </a:lnTo>
                                <a:lnTo>
                                  <a:pt x="53" y="3"/>
                                </a:lnTo>
                                <a:lnTo>
                                  <a:pt x="50" y="3"/>
                                </a:lnTo>
                                <a:lnTo>
                                  <a:pt x="48" y="5"/>
                                </a:lnTo>
                                <a:lnTo>
                                  <a:pt x="48" y="8"/>
                                </a:lnTo>
                                <a:lnTo>
                                  <a:pt x="31" y="53"/>
                                </a:lnTo>
                                <a:lnTo>
                                  <a:pt x="25" y="53"/>
                                </a:lnTo>
                                <a:lnTo>
                                  <a:pt x="8" y="8"/>
                                </a:lnTo>
                                <a:lnTo>
                                  <a:pt x="8" y="5"/>
                                </a:lnTo>
                                <a:lnTo>
                                  <a:pt x="6" y="5"/>
                                </a:lnTo>
                                <a:lnTo>
                                  <a:pt x="6" y="3"/>
                                </a:lnTo>
                                <a:lnTo>
                                  <a:pt x="3" y="3"/>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8" name="Freeform 717"/>
                        <wps:cNvSpPr>
                          <a:spLocks/>
                        </wps:cNvSpPr>
                        <wps:spPr bwMode="auto">
                          <a:xfrm>
                            <a:off x="2885" y="1399"/>
                            <a:ext cx="50" cy="53"/>
                          </a:xfrm>
                          <a:custGeom>
                            <a:avLst/>
                            <a:gdLst>
                              <a:gd name="T0" fmla="*/ 25 w 50"/>
                              <a:gd name="T1" fmla="*/ 0 h 53"/>
                              <a:gd name="T2" fmla="*/ 34 w 50"/>
                              <a:gd name="T3" fmla="*/ 0 h 53"/>
                              <a:gd name="T4" fmla="*/ 39 w 50"/>
                              <a:gd name="T5" fmla="*/ 3 h 53"/>
                              <a:gd name="T6" fmla="*/ 45 w 50"/>
                              <a:gd name="T7" fmla="*/ 8 h 53"/>
                              <a:gd name="T8" fmla="*/ 50 w 50"/>
                              <a:gd name="T9" fmla="*/ 17 h 53"/>
                              <a:gd name="T10" fmla="*/ 50 w 50"/>
                              <a:gd name="T11" fmla="*/ 25 h 53"/>
                              <a:gd name="T12" fmla="*/ 50 w 50"/>
                              <a:gd name="T13" fmla="*/ 31 h 53"/>
                              <a:gd name="T14" fmla="*/ 48 w 50"/>
                              <a:gd name="T15" fmla="*/ 39 h 53"/>
                              <a:gd name="T16" fmla="*/ 45 w 50"/>
                              <a:gd name="T17" fmla="*/ 45 h 53"/>
                              <a:gd name="T18" fmla="*/ 39 w 50"/>
                              <a:gd name="T19" fmla="*/ 50 h 53"/>
                              <a:gd name="T20" fmla="*/ 34 w 50"/>
                              <a:gd name="T21" fmla="*/ 53 h 53"/>
                              <a:gd name="T22" fmla="*/ 25 w 50"/>
                              <a:gd name="T23" fmla="*/ 53 h 53"/>
                              <a:gd name="T24" fmla="*/ 20 w 50"/>
                              <a:gd name="T25" fmla="*/ 53 h 53"/>
                              <a:gd name="T26" fmla="*/ 11 w 50"/>
                              <a:gd name="T27" fmla="*/ 48 h 53"/>
                              <a:gd name="T28" fmla="*/ 8 w 50"/>
                              <a:gd name="T29" fmla="*/ 45 h 53"/>
                              <a:gd name="T30" fmla="*/ 3 w 50"/>
                              <a:gd name="T31" fmla="*/ 36 h 53"/>
                              <a:gd name="T32" fmla="*/ 0 w 50"/>
                              <a:gd name="T33" fmla="*/ 25 h 53"/>
                              <a:gd name="T34" fmla="*/ 3 w 50"/>
                              <a:gd name="T35" fmla="*/ 19 h 53"/>
                              <a:gd name="T36" fmla="*/ 6 w 50"/>
                              <a:gd name="T37" fmla="*/ 11 h 53"/>
                              <a:gd name="T38" fmla="*/ 8 w 50"/>
                              <a:gd name="T39" fmla="*/ 5 h 53"/>
                              <a:gd name="T40" fmla="*/ 14 w 50"/>
                              <a:gd name="T41" fmla="*/ 3 h 53"/>
                              <a:gd name="T42" fmla="*/ 20 w 50"/>
                              <a:gd name="T43" fmla="*/ 0 h 53"/>
                              <a:gd name="T44" fmla="*/ 25 w 50"/>
                              <a:gd name="T45" fmla="*/ 0 h 53"/>
                              <a:gd name="T46" fmla="*/ 25 w 50"/>
                              <a:gd name="T47" fmla="*/ 3 h 53"/>
                              <a:gd name="T48" fmla="*/ 22 w 50"/>
                              <a:gd name="T49" fmla="*/ 3 h 53"/>
                              <a:gd name="T50" fmla="*/ 20 w 50"/>
                              <a:gd name="T51" fmla="*/ 3 h 53"/>
                              <a:gd name="T52" fmla="*/ 17 w 50"/>
                              <a:gd name="T53" fmla="*/ 5 h 53"/>
                              <a:gd name="T54" fmla="*/ 14 w 50"/>
                              <a:gd name="T55" fmla="*/ 11 h 53"/>
                              <a:gd name="T56" fmla="*/ 11 w 50"/>
                              <a:gd name="T57" fmla="*/ 17 h 53"/>
                              <a:gd name="T58" fmla="*/ 11 w 50"/>
                              <a:gd name="T59" fmla="*/ 22 h 53"/>
                              <a:gd name="T60" fmla="*/ 11 w 50"/>
                              <a:gd name="T61" fmla="*/ 33 h 53"/>
                              <a:gd name="T62" fmla="*/ 17 w 50"/>
                              <a:gd name="T63" fmla="*/ 42 h 53"/>
                              <a:gd name="T64" fmla="*/ 22 w 50"/>
                              <a:gd name="T65" fmla="*/ 48 h 53"/>
                              <a:gd name="T66" fmla="*/ 28 w 50"/>
                              <a:gd name="T67" fmla="*/ 50 h 53"/>
                              <a:gd name="T68" fmla="*/ 34 w 50"/>
                              <a:gd name="T69" fmla="*/ 48 h 53"/>
                              <a:gd name="T70" fmla="*/ 39 w 50"/>
                              <a:gd name="T71" fmla="*/ 45 h 53"/>
                              <a:gd name="T72" fmla="*/ 42 w 50"/>
                              <a:gd name="T73" fmla="*/ 39 h 53"/>
                              <a:gd name="T74" fmla="*/ 42 w 50"/>
                              <a:gd name="T75" fmla="*/ 31 h 53"/>
                              <a:gd name="T76" fmla="*/ 42 w 50"/>
                              <a:gd name="T77" fmla="*/ 19 h 53"/>
                              <a:gd name="T78" fmla="*/ 39 w 50"/>
                              <a:gd name="T79" fmla="*/ 14 h 53"/>
                              <a:gd name="T80" fmla="*/ 36 w 50"/>
                              <a:gd name="T81" fmla="*/ 8 h 53"/>
                              <a:gd name="T82" fmla="*/ 31 w 50"/>
                              <a:gd name="T83" fmla="*/ 3 h 53"/>
                              <a:gd name="T84" fmla="*/ 25 w 50"/>
                              <a:gd name="T85" fmla="*/ 3 h 53"/>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0" h="53">
                                <a:moveTo>
                                  <a:pt x="25" y="0"/>
                                </a:moveTo>
                                <a:lnTo>
                                  <a:pt x="34" y="0"/>
                                </a:lnTo>
                                <a:lnTo>
                                  <a:pt x="39" y="3"/>
                                </a:lnTo>
                                <a:lnTo>
                                  <a:pt x="45" y="8"/>
                                </a:lnTo>
                                <a:lnTo>
                                  <a:pt x="50" y="17"/>
                                </a:lnTo>
                                <a:lnTo>
                                  <a:pt x="50" y="25"/>
                                </a:lnTo>
                                <a:lnTo>
                                  <a:pt x="50" y="31"/>
                                </a:lnTo>
                                <a:lnTo>
                                  <a:pt x="48" y="39"/>
                                </a:lnTo>
                                <a:lnTo>
                                  <a:pt x="45" y="45"/>
                                </a:lnTo>
                                <a:lnTo>
                                  <a:pt x="39" y="50"/>
                                </a:lnTo>
                                <a:lnTo>
                                  <a:pt x="34" y="53"/>
                                </a:lnTo>
                                <a:lnTo>
                                  <a:pt x="25" y="53"/>
                                </a:lnTo>
                                <a:lnTo>
                                  <a:pt x="20" y="53"/>
                                </a:lnTo>
                                <a:lnTo>
                                  <a:pt x="11" y="48"/>
                                </a:lnTo>
                                <a:lnTo>
                                  <a:pt x="8" y="45"/>
                                </a:lnTo>
                                <a:lnTo>
                                  <a:pt x="3" y="36"/>
                                </a:lnTo>
                                <a:lnTo>
                                  <a:pt x="0" y="25"/>
                                </a:lnTo>
                                <a:lnTo>
                                  <a:pt x="3" y="19"/>
                                </a:lnTo>
                                <a:lnTo>
                                  <a:pt x="6" y="11"/>
                                </a:lnTo>
                                <a:lnTo>
                                  <a:pt x="8" y="5"/>
                                </a:lnTo>
                                <a:lnTo>
                                  <a:pt x="14" y="3"/>
                                </a:lnTo>
                                <a:lnTo>
                                  <a:pt x="20" y="0"/>
                                </a:lnTo>
                                <a:lnTo>
                                  <a:pt x="25" y="0"/>
                                </a:lnTo>
                                <a:close/>
                                <a:moveTo>
                                  <a:pt x="25" y="3"/>
                                </a:moveTo>
                                <a:lnTo>
                                  <a:pt x="22" y="3"/>
                                </a:lnTo>
                                <a:lnTo>
                                  <a:pt x="20" y="3"/>
                                </a:lnTo>
                                <a:lnTo>
                                  <a:pt x="17" y="5"/>
                                </a:lnTo>
                                <a:lnTo>
                                  <a:pt x="14" y="11"/>
                                </a:lnTo>
                                <a:lnTo>
                                  <a:pt x="11" y="17"/>
                                </a:lnTo>
                                <a:lnTo>
                                  <a:pt x="11" y="22"/>
                                </a:lnTo>
                                <a:lnTo>
                                  <a:pt x="11" y="33"/>
                                </a:lnTo>
                                <a:lnTo>
                                  <a:pt x="17" y="42"/>
                                </a:lnTo>
                                <a:lnTo>
                                  <a:pt x="22" y="48"/>
                                </a:lnTo>
                                <a:lnTo>
                                  <a:pt x="28" y="50"/>
                                </a:lnTo>
                                <a:lnTo>
                                  <a:pt x="34" y="48"/>
                                </a:lnTo>
                                <a:lnTo>
                                  <a:pt x="39" y="45"/>
                                </a:lnTo>
                                <a:lnTo>
                                  <a:pt x="42" y="39"/>
                                </a:lnTo>
                                <a:lnTo>
                                  <a:pt x="42" y="31"/>
                                </a:lnTo>
                                <a:lnTo>
                                  <a:pt x="42" y="19"/>
                                </a:lnTo>
                                <a:lnTo>
                                  <a:pt x="39" y="14"/>
                                </a:lnTo>
                                <a:lnTo>
                                  <a:pt x="36" y="8"/>
                                </a:lnTo>
                                <a:lnTo>
                                  <a:pt x="31" y="3"/>
                                </a:lnTo>
                                <a:lnTo>
                                  <a:pt x="25" y="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9" name="Freeform 718"/>
                        <wps:cNvSpPr>
                          <a:spLocks/>
                        </wps:cNvSpPr>
                        <wps:spPr bwMode="auto">
                          <a:xfrm>
                            <a:off x="2944" y="1399"/>
                            <a:ext cx="45" cy="53"/>
                          </a:xfrm>
                          <a:custGeom>
                            <a:avLst/>
                            <a:gdLst>
                              <a:gd name="T0" fmla="*/ 45 w 45"/>
                              <a:gd name="T1" fmla="*/ 31 h 53"/>
                              <a:gd name="T2" fmla="*/ 42 w 45"/>
                              <a:gd name="T3" fmla="*/ 42 h 53"/>
                              <a:gd name="T4" fmla="*/ 36 w 45"/>
                              <a:gd name="T5" fmla="*/ 48 h 53"/>
                              <a:gd name="T6" fmla="*/ 31 w 45"/>
                              <a:gd name="T7" fmla="*/ 50 h 53"/>
                              <a:gd name="T8" fmla="*/ 22 w 45"/>
                              <a:gd name="T9" fmla="*/ 53 h 53"/>
                              <a:gd name="T10" fmla="*/ 14 w 45"/>
                              <a:gd name="T11" fmla="*/ 50 h 53"/>
                              <a:gd name="T12" fmla="*/ 8 w 45"/>
                              <a:gd name="T13" fmla="*/ 45 h 53"/>
                              <a:gd name="T14" fmla="*/ 5 w 45"/>
                              <a:gd name="T15" fmla="*/ 39 h 53"/>
                              <a:gd name="T16" fmla="*/ 3 w 45"/>
                              <a:gd name="T17" fmla="*/ 33 h 53"/>
                              <a:gd name="T18" fmla="*/ 0 w 45"/>
                              <a:gd name="T19" fmla="*/ 25 h 53"/>
                              <a:gd name="T20" fmla="*/ 3 w 45"/>
                              <a:gd name="T21" fmla="*/ 19 h 53"/>
                              <a:gd name="T22" fmla="*/ 5 w 45"/>
                              <a:gd name="T23" fmla="*/ 11 h 53"/>
                              <a:gd name="T24" fmla="*/ 8 w 45"/>
                              <a:gd name="T25" fmla="*/ 5 h 53"/>
                              <a:gd name="T26" fmla="*/ 17 w 45"/>
                              <a:gd name="T27" fmla="*/ 0 h 53"/>
                              <a:gd name="T28" fmla="*/ 25 w 45"/>
                              <a:gd name="T29" fmla="*/ 0 h 53"/>
                              <a:gd name="T30" fmla="*/ 34 w 45"/>
                              <a:gd name="T31" fmla="*/ 0 h 53"/>
                              <a:gd name="T32" fmla="*/ 39 w 45"/>
                              <a:gd name="T33" fmla="*/ 3 h 53"/>
                              <a:gd name="T34" fmla="*/ 42 w 45"/>
                              <a:gd name="T35" fmla="*/ 5 h 53"/>
                              <a:gd name="T36" fmla="*/ 42 w 45"/>
                              <a:gd name="T37" fmla="*/ 11 h 53"/>
                              <a:gd name="T38" fmla="*/ 42 w 45"/>
                              <a:gd name="T39" fmla="*/ 14 h 53"/>
                              <a:gd name="T40" fmla="*/ 42 w 45"/>
                              <a:gd name="T41" fmla="*/ 14 h 53"/>
                              <a:gd name="T42" fmla="*/ 39 w 45"/>
                              <a:gd name="T43" fmla="*/ 14 h 53"/>
                              <a:gd name="T44" fmla="*/ 39 w 45"/>
                              <a:gd name="T45" fmla="*/ 17 h 53"/>
                              <a:gd name="T46" fmla="*/ 36 w 45"/>
                              <a:gd name="T47" fmla="*/ 14 h 53"/>
                              <a:gd name="T48" fmla="*/ 34 w 45"/>
                              <a:gd name="T49" fmla="*/ 14 h 53"/>
                              <a:gd name="T50" fmla="*/ 34 w 45"/>
                              <a:gd name="T51" fmla="*/ 11 h 53"/>
                              <a:gd name="T52" fmla="*/ 31 w 45"/>
                              <a:gd name="T53" fmla="*/ 8 h 53"/>
                              <a:gd name="T54" fmla="*/ 31 w 45"/>
                              <a:gd name="T55" fmla="*/ 5 h 53"/>
                              <a:gd name="T56" fmla="*/ 31 w 45"/>
                              <a:gd name="T57" fmla="*/ 3 h 53"/>
                              <a:gd name="T58" fmla="*/ 28 w 45"/>
                              <a:gd name="T59" fmla="*/ 3 h 53"/>
                              <a:gd name="T60" fmla="*/ 25 w 45"/>
                              <a:gd name="T61" fmla="*/ 3 h 53"/>
                              <a:gd name="T62" fmla="*/ 20 w 45"/>
                              <a:gd name="T63" fmla="*/ 3 h 53"/>
                              <a:gd name="T64" fmla="*/ 17 w 45"/>
                              <a:gd name="T65" fmla="*/ 5 h 53"/>
                              <a:gd name="T66" fmla="*/ 11 w 45"/>
                              <a:gd name="T67" fmla="*/ 14 h 53"/>
                              <a:gd name="T68" fmla="*/ 11 w 45"/>
                              <a:gd name="T69" fmla="*/ 19 h 53"/>
                              <a:gd name="T70" fmla="*/ 11 w 45"/>
                              <a:gd name="T71" fmla="*/ 28 h 53"/>
                              <a:gd name="T72" fmla="*/ 17 w 45"/>
                              <a:gd name="T73" fmla="*/ 36 h 53"/>
                              <a:gd name="T74" fmla="*/ 22 w 45"/>
                              <a:gd name="T75" fmla="*/ 42 h 53"/>
                              <a:gd name="T76" fmla="*/ 28 w 45"/>
                              <a:gd name="T77" fmla="*/ 45 h 53"/>
                              <a:gd name="T78" fmla="*/ 34 w 45"/>
                              <a:gd name="T79" fmla="*/ 42 h 53"/>
                              <a:gd name="T80" fmla="*/ 39 w 45"/>
                              <a:gd name="T81" fmla="*/ 39 h 53"/>
                              <a:gd name="T82" fmla="*/ 42 w 45"/>
                              <a:gd name="T83" fmla="*/ 36 h 53"/>
                              <a:gd name="T84" fmla="*/ 45 w 45"/>
                              <a:gd name="T85" fmla="*/ 31 h 53"/>
                              <a:gd name="T86" fmla="*/ 45 w 45"/>
                              <a:gd name="T87" fmla="*/ 31 h 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3">
                                <a:moveTo>
                                  <a:pt x="45" y="31"/>
                                </a:moveTo>
                                <a:lnTo>
                                  <a:pt x="42" y="42"/>
                                </a:lnTo>
                                <a:lnTo>
                                  <a:pt x="36" y="48"/>
                                </a:lnTo>
                                <a:lnTo>
                                  <a:pt x="31" y="50"/>
                                </a:lnTo>
                                <a:lnTo>
                                  <a:pt x="22" y="53"/>
                                </a:lnTo>
                                <a:lnTo>
                                  <a:pt x="14" y="50"/>
                                </a:lnTo>
                                <a:lnTo>
                                  <a:pt x="8" y="45"/>
                                </a:lnTo>
                                <a:lnTo>
                                  <a:pt x="5" y="39"/>
                                </a:lnTo>
                                <a:lnTo>
                                  <a:pt x="3" y="33"/>
                                </a:lnTo>
                                <a:lnTo>
                                  <a:pt x="0" y="25"/>
                                </a:lnTo>
                                <a:lnTo>
                                  <a:pt x="3" y="19"/>
                                </a:lnTo>
                                <a:lnTo>
                                  <a:pt x="5" y="11"/>
                                </a:lnTo>
                                <a:lnTo>
                                  <a:pt x="8" y="5"/>
                                </a:lnTo>
                                <a:lnTo>
                                  <a:pt x="17" y="0"/>
                                </a:lnTo>
                                <a:lnTo>
                                  <a:pt x="25" y="0"/>
                                </a:lnTo>
                                <a:lnTo>
                                  <a:pt x="34" y="0"/>
                                </a:lnTo>
                                <a:lnTo>
                                  <a:pt x="39" y="3"/>
                                </a:lnTo>
                                <a:lnTo>
                                  <a:pt x="42" y="5"/>
                                </a:lnTo>
                                <a:lnTo>
                                  <a:pt x="42" y="11"/>
                                </a:lnTo>
                                <a:lnTo>
                                  <a:pt x="42" y="14"/>
                                </a:lnTo>
                                <a:lnTo>
                                  <a:pt x="39" y="14"/>
                                </a:lnTo>
                                <a:lnTo>
                                  <a:pt x="39" y="17"/>
                                </a:lnTo>
                                <a:lnTo>
                                  <a:pt x="36" y="14"/>
                                </a:lnTo>
                                <a:lnTo>
                                  <a:pt x="34" y="14"/>
                                </a:lnTo>
                                <a:lnTo>
                                  <a:pt x="34" y="11"/>
                                </a:lnTo>
                                <a:lnTo>
                                  <a:pt x="31" y="8"/>
                                </a:lnTo>
                                <a:lnTo>
                                  <a:pt x="31" y="5"/>
                                </a:lnTo>
                                <a:lnTo>
                                  <a:pt x="31" y="3"/>
                                </a:lnTo>
                                <a:lnTo>
                                  <a:pt x="28" y="3"/>
                                </a:lnTo>
                                <a:lnTo>
                                  <a:pt x="25" y="3"/>
                                </a:lnTo>
                                <a:lnTo>
                                  <a:pt x="20" y="3"/>
                                </a:lnTo>
                                <a:lnTo>
                                  <a:pt x="17" y="5"/>
                                </a:lnTo>
                                <a:lnTo>
                                  <a:pt x="11" y="14"/>
                                </a:lnTo>
                                <a:lnTo>
                                  <a:pt x="11" y="19"/>
                                </a:lnTo>
                                <a:lnTo>
                                  <a:pt x="11" y="28"/>
                                </a:lnTo>
                                <a:lnTo>
                                  <a:pt x="17" y="36"/>
                                </a:lnTo>
                                <a:lnTo>
                                  <a:pt x="22" y="42"/>
                                </a:lnTo>
                                <a:lnTo>
                                  <a:pt x="28" y="45"/>
                                </a:lnTo>
                                <a:lnTo>
                                  <a:pt x="34" y="42"/>
                                </a:lnTo>
                                <a:lnTo>
                                  <a:pt x="39" y="39"/>
                                </a:lnTo>
                                <a:lnTo>
                                  <a:pt x="42" y="36"/>
                                </a:lnTo>
                                <a:lnTo>
                                  <a:pt x="45" y="3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0" name="Freeform 719"/>
                        <wps:cNvSpPr>
                          <a:spLocks/>
                        </wps:cNvSpPr>
                        <wps:spPr bwMode="auto">
                          <a:xfrm>
                            <a:off x="2997" y="1399"/>
                            <a:ext cx="48" cy="53"/>
                          </a:xfrm>
                          <a:custGeom>
                            <a:avLst/>
                            <a:gdLst>
                              <a:gd name="T0" fmla="*/ 26 w 48"/>
                              <a:gd name="T1" fmla="*/ 48 h 53"/>
                              <a:gd name="T2" fmla="*/ 20 w 48"/>
                              <a:gd name="T3" fmla="*/ 50 h 53"/>
                              <a:gd name="T4" fmla="*/ 14 w 48"/>
                              <a:gd name="T5" fmla="*/ 53 h 53"/>
                              <a:gd name="T6" fmla="*/ 6 w 48"/>
                              <a:gd name="T7" fmla="*/ 50 h 53"/>
                              <a:gd name="T8" fmla="*/ 0 w 48"/>
                              <a:gd name="T9" fmla="*/ 39 h 53"/>
                              <a:gd name="T10" fmla="*/ 3 w 48"/>
                              <a:gd name="T11" fmla="*/ 33 h 53"/>
                              <a:gd name="T12" fmla="*/ 11 w 48"/>
                              <a:gd name="T13" fmla="*/ 25 h 53"/>
                              <a:gd name="T14" fmla="*/ 31 w 48"/>
                              <a:gd name="T15" fmla="*/ 17 h 53"/>
                              <a:gd name="T16" fmla="*/ 31 w 48"/>
                              <a:gd name="T17" fmla="*/ 8 h 53"/>
                              <a:gd name="T18" fmla="*/ 26 w 48"/>
                              <a:gd name="T19" fmla="*/ 3 h 53"/>
                              <a:gd name="T20" fmla="*/ 17 w 48"/>
                              <a:gd name="T21" fmla="*/ 3 h 53"/>
                              <a:gd name="T22" fmla="*/ 14 w 48"/>
                              <a:gd name="T23" fmla="*/ 5 h 53"/>
                              <a:gd name="T24" fmla="*/ 14 w 48"/>
                              <a:gd name="T25" fmla="*/ 11 h 53"/>
                              <a:gd name="T26" fmla="*/ 11 w 48"/>
                              <a:gd name="T27" fmla="*/ 17 h 53"/>
                              <a:gd name="T28" fmla="*/ 9 w 48"/>
                              <a:gd name="T29" fmla="*/ 17 h 53"/>
                              <a:gd name="T30" fmla="*/ 6 w 48"/>
                              <a:gd name="T31" fmla="*/ 17 h 53"/>
                              <a:gd name="T32" fmla="*/ 3 w 48"/>
                              <a:gd name="T33" fmla="*/ 11 h 53"/>
                              <a:gd name="T34" fmla="*/ 9 w 48"/>
                              <a:gd name="T35" fmla="*/ 3 h 53"/>
                              <a:gd name="T36" fmla="*/ 23 w 48"/>
                              <a:gd name="T37" fmla="*/ 0 h 53"/>
                              <a:gd name="T38" fmla="*/ 34 w 48"/>
                              <a:gd name="T39" fmla="*/ 0 h 53"/>
                              <a:gd name="T40" fmla="*/ 40 w 48"/>
                              <a:gd name="T41" fmla="*/ 5 h 53"/>
                              <a:gd name="T42" fmla="*/ 40 w 48"/>
                              <a:gd name="T43" fmla="*/ 17 h 53"/>
                              <a:gd name="T44" fmla="*/ 40 w 48"/>
                              <a:gd name="T45" fmla="*/ 39 h 53"/>
                              <a:gd name="T46" fmla="*/ 42 w 48"/>
                              <a:gd name="T47" fmla="*/ 45 h 53"/>
                              <a:gd name="T48" fmla="*/ 42 w 48"/>
                              <a:gd name="T49" fmla="*/ 45 h 53"/>
                              <a:gd name="T50" fmla="*/ 45 w 48"/>
                              <a:gd name="T51" fmla="*/ 45 h 53"/>
                              <a:gd name="T52" fmla="*/ 45 w 48"/>
                              <a:gd name="T53" fmla="*/ 45 h 53"/>
                              <a:gd name="T54" fmla="*/ 48 w 48"/>
                              <a:gd name="T55" fmla="*/ 45 h 53"/>
                              <a:gd name="T56" fmla="*/ 37 w 48"/>
                              <a:gd name="T57" fmla="*/ 53 h 53"/>
                              <a:gd name="T58" fmla="*/ 31 w 48"/>
                              <a:gd name="T59" fmla="*/ 50 h 53"/>
                              <a:gd name="T60" fmla="*/ 31 w 48"/>
                              <a:gd name="T61" fmla="*/ 45 h 53"/>
                              <a:gd name="T62" fmla="*/ 31 w 48"/>
                              <a:gd name="T63" fmla="*/ 22 h 53"/>
                              <a:gd name="T64" fmla="*/ 20 w 48"/>
                              <a:gd name="T65" fmla="*/ 25 h 53"/>
                              <a:gd name="T66" fmla="*/ 11 w 48"/>
                              <a:gd name="T67" fmla="*/ 31 h 53"/>
                              <a:gd name="T68" fmla="*/ 11 w 48"/>
                              <a:gd name="T69" fmla="*/ 36 h 53"/>
                              <a:gd name="T70" fmla="*/ 14 w 48"/>
                              <a:gd name="T71" fmla="*/ 42 h 53"/>
                              <a:gd name="T72" fmla="*/ 20 w 48"/>
                              <a:gd name="T73" fmla="*/ 45 h 53"/>
                              <a:gd name="T74" fmla="*/ 31 w 48"/>
                              <a:gd name="T75" fmla="*/ 39 h 5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3">
                                <a:moveTo>
                                  <a:pt x="31" y="45"/>
                                </a:moveTo>
                                <a:lnTo>
                                  <a:pt x="26" y="48"/>
                                </a:lnTo>
                                <a:lnTo>
                                  <a:pt x="23" y="50"/>
                                </a:lnTo>
                                <a:lnTo>
                                  <a:pt x="20" y="50"/>
                                </a:lnTo>
                                <a:lnTo>
                                  <a:pt x="17" y="53"/>
                                </a:lnTo>
                                <a:lnTo>
                                  <a:pt x="14" y="53"/>
                                </a:lnTo>
                                <a:lnTo>
                                  <a:pt x="9" y="53"/>
                                </a:lnTo>
                                <a:lnTo>
                                  <a:pt x="6" y="50"/>
                                </a:lnTo>
                                <a:lnTo>
                                  <a:pt x="3" y="45"/>
                                </a:lnTo>
                                <a:lnTo>
                                  <a:pt x="0" y="39"/>
                                </a:lnTo>
                                <a:lnTo>
                                  <a:pt x="0" y="36"/>
                                </a:lnTo>
                                <a:lnTo>
                                  <a:pt x="3" y="33"/>
                                </a:lnTo>
                                <a:lnTo>
                                  <a:pt x="6" y="31"/>
                                </a:lnTo>
                                <a:lnTo>
                                  <a:pt x="11" y="25"/>
                                </a:lnTo>
                                <a:lnTo>
                                  <a:pt x="20" y="22"/>
                                </a:lnTo>
                                <a:lnTo>
                                  <a:pt x="31" y="17"/>
                                </a:lnTo>
                                <a:lnTo>
                                  <a:pt x="31" y="8"/>
                                </a:lnTo>
                                <a:lnTo>
                                  <a:pt x="28" y="5"/>
                                </a:lnTo>
                                <a:lnTo>
                                  <a:pt x="26" y="3"/>
                                </a:lnTo>
                                <a:lnTo>
                                  <a:pt x="20" y="3"/>
                                </a:lnTo>
                                <a:lnTo>
                                  <a:pt x="17" y="3"/>
                                </a:lnTo>
                                <a:lnTo>
                                  <a:pt x="14" y="5"/>
                                </a:lnTo>
                                <a:lnTo>
                                  <a:pt x="14" y="8"/>
                                </a:lnTo>
                                <a:lnTo>
                                  <a:pt x="14" y="11"/>
                                </a:lnTo>
                                <a:lnTo>
                                  <a:pt x="14" y="14"/>
                                </a:lnTo>
                                <a:lnTo>
                                  <a:pt x="11" y="17"/>
                                </a:lnTo>
                                <a:lnTo>
                                  <a:pt x="9" y="17"/>
                                </a:lnTo>
                                <a:lnTo>
                                  <a:pt x="6" y="17"/>
                                </a:lnTo>
                                <a:lnTo>
                                  <a:pt x="3" y="14"/>
                                </a:lnTo>
                                <a:lnTo>
                                  <a:pt x="3" y="11"/>
                                </a:lnTo>
                                <a:lnTo>
                                  <a:pt x="6" y="8"/>
                                </a:lnTo>
                                <a:lnTo>
                                  <a:pt x="9" y="3"/>
                                </a:lnTo>
                                <a:lnTo>
                                  <a:pt x="14" y="0"/>
                                </a:lnTo>
                                <a:lnTo>
                                  <a:pt x="23" y="0"/>
                                </a:lnTo>
                                <a:lnTo>
                                  <a:pt x="28" y="0"/>
                                </a:lnTo>
                                <a:lnTo>
                                  <a:pt x="34" y="0"/>
                                </a:lnTo>
                                <a:lnTo>
                                  <a:pt x="37" y="3"/>
                                </a:lnTo>
                                <a:lnTo>
                                  <a:pt x="40" y="5"/>
                                </a:lnTo>
                                <a:lnTo>
                                  <a:pt x="40" y="11"/>
                                </a:lnTo>
                                <a:lnTo>
                                  <a:pt x="40" y="17"/>
                                </a:lnTo>
                                <a:lnTo>
                                  <a:pt x="40" y="33"/>
                                </a:lnTo>
                                <a:lnTo>
                                  <a:pt x="40" y="39"/>
                                </a:lnTo>
                                <a:lnTo>
                                  <a:pt x="40" y="42"/>
                                </a:lnTo>
                                <a:lnTo>
                                  <a:pt x="42" y="45"/>
                                </a:lnTo>
                                <a:lnTo>
                                  <a:pt x="45" y="45"/>
                                </a:lnTo>
                                <a:lnTo>
                                  <a:pt x="48" y="42"/>
                                </a:lnTo>
                                <a:lnTo>
                                  <a:pt x="48" y="45"/>
                                </a:lnTo>
                                <a:lnTo>
                                  <a:pt x="42" y="50"/>
                                </a:lnTo>
                                <a:lnTo>
                                  <a:pt x="37" y="53"/>
                                </a:lnTo>
                                <a:lnTo>
                                  <a:pt x="34" y="53"/>
                                </a:lnTo>
                                <a:lnTo>
                                  <a:pt x="31" y="50"/>
                                </a:lnTo>
                                <a:lnTo>
                                  <a:pt x="31" y="48"/>
                                </a:lnTo>
                                <a:lnTo>
                                  <a:pt x="31" y="45"/>
                                </a:lnTo>
                                <a:close/>
                                <a:moveTo>
                                  <a:pt x="31" y="39"/>
                                </a:moveTo>
                                <a:lnTo>
                                  <a:pt x="31" y="22"/>
                                </a:lnTo>
                                <a:lnTo>
                                  <a:pt x="23" y="25"/>
                                </a:lnTo>
                                <a:lnTo>
                                  <a:pt x="20" y="25"/>
                                </a:lnTo>
                                <a:lnTo>
                                  <a:pt x="14" y="28"/>
                                </a:lnTo>
                                <a:lnTo>
                                  <a:pt x="11" y="31"/>
                                </a:lnTo>
                                <a:lnTo>
                                  <a:pt x="11" y="33"/>
                                </a:lnTo>
                                <a:lnTo>
                                  <a:pt x="11" y="36"/>
                                </a:lnTo>
                                <a:lnTo>
                                  <a:pt x="11" y="39"/>
                                </a:lnTo>
                                <a:lnTo>
                                  <a:pt x="14" y="42"/>
                                </a:lnTo>
                                <a:lnTo>
                                  <a:pt x="17" y="45"/>
                                </a:lnTo>
                                <a:lnTo>
                                  <a:pt x="20" y="45"/>
                                </a:lnTo>
                                <a:lnTo>
                                  <a:pt x="26" y="45"/>
                                </a:lnTo>
                                <a:lnTo>
                                  <a:pt x="31" y="39"/>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1" name="Freeform 720"/>
                        <wps:cNvSpPr>
                          <a:spLocks/>
                        </wps:cNvSpPr>
                        <wps:spPr bwMode="auto">
                          <a:xfrm>
                            <a:off x="3053" y="1371"/>
                            <a:ext cx="23" cy="81"/>
                          </a:xfrm>
                          <a:custGeom>
                            <a:avLst/>
                            <a:gdLst>
                              <a:gd name="T0" fmla="*/ 17 w 23"/>
                              <a:gd name="T1" fmla="*/ 0 h 81"/>
                              <a:gd name="T2" fmla="*/ 17 w 23"/>
                              <a:gd name="T3" fmla="*/ 67 h 81"/>
                              <a:gd name="T4" fmla="*/ 17 w 23"/>
                              <a:gd name="T5" fmla="*/ 73 h 81"/>
                              <a:gd name="T6" fmla="*/ 17 w 23"/>
                              <a:gd name="T7" fmla="*/ 76 h 81"/>
                              <a:gd name="T8" fmla="*/ 17 w 23"/>
                              <a:gd name="T9" fmla="*/ 76 h 81"/>
                              <a:gd name="T10" fmla="*/ 20 w 23"/>
                              <a:gd name="T11" fmla="*/ 78 h 81"/>
                              <a:gd name="T12" fmla="*/ 20 w 23"/>
                              <a:gd name="T13" fmla="*/ 78 h 81"/>
                              <a:gd name="T14" fmla="*/ 23 w 23"/>
                              <a:gd name="T15" fmla="*/ 78 h 81"/>
                              <a:gd name="T16" fmla="*/ 23 w 23"/>
                              <a:gd name="T17" fmla="*/ 81 h 81"/>
                              <a:gd name="T18" fmla="*/ 0 w 23"/>
                              <a:gd name="T19" fmla="*/ 81 h 81"/>
                              <a:gd name="T20" fmla="*/ 0 w 23"/>
                              <a:gd name="T21" fmla="*/ 78 h 81"/>
                              <a:gd name="T22" fmla="*/ 3 w 23"/>
                              <a:gd name="T23" fmla="*/ 78 h 81"/>
                              <a:gd name="T24" fmla="*/ 3 w 23"/>
                              <a:gd name="T25" fmla="*/ 78 h 81"/>
                              <a:gd name="T26" fmla="*/ 6 w 23"/>
                              <a:gd name="T27" fmla="*/ 76 h 81"/>
                              <a:gd name="T28" fmla="*/ 6 w 23"/>
                              <a:gd name="T29" fmla="*/ 76 h 81"/>
                              <a:gd name="T30" fmla="*/ 6 w 23"/>
                              <a:gd name="T31" fmla="*/ 73 h 81"/>
                              <a:gd name="T32" fmla="*/ 6 w 23"/>
                              <a:gd name="T33" fmla="*/ 67 h 81"/>
                              <a:gd name="T34" fmla="*/ 6 w 23"/>
                              <a:gd name="T35" fmla="*/ 19 h 81"/>
                              <a:gd name="T36" fmla="*/ 6 w 23"/>
                              <a:gd name="T37" fmla="*/ 14 h 81"/>
                              <a:gd name="T38" fmla="*/ 6 w 23"/>
                              <a:gd name="T39" fmla="*/ 8 h 81"/>
                              <a:gd name="T40" fmla="*/ 6 w 23"/>
                              <a:gd name="T41" fmla="*/ 8 h 81"/>
                              <a:gd name="T42" fmla="*/ 6 w 23"/>
                              <a:gd name="T43" fmla="*/ 5 h 81"/>
                              <a:gd name="T44" fmla="*/ 3 w 23"/>
                              <a:gd name="T45" fmla="*/ 5 h 81"/>
                              <a:gd name="T46" fmla="*/ 3 w 23"/>
                              <a:gd name="T47" fmla="*/ 5 h 81"/>
                              <a:gd name="T48" fmla="*/ 0 w 23"/>
                              <a:gd name="T49" fmla="*/ 5 h 81"/>
                              <a:gd name="T50" fmla="*/ 0 w 23"/>
                              <a:gd name="T51" fmla="*/ 5 h 81"/>
                              <a:gd name="T52" fmla="*/ 0 w 23"/>
                              <a:gd name="T53" fmla="*/ 5 h 81"/>
                              <a:gd name="T54" fmla="*/ 14 w 23"/>
                              <a:gd name="T55" fmla="*/ 0 h 81"/>
                              <a:gd name="T56" fmla="*/ 17 w 23"/>
                              <a:gd name="T57" fmla="*/ 0 h 8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3" h="81">
                                <a:moveTo>
                                  <a:pt x="17" y="0"/>
                                </a:moveTo>
                                <a:lnTo>
                                  <a:pt x="17" y="67"/>
                                </a:lnTo>
                                <a:lnTo>
                                  <a:pt x="17" y="73"/>
                                </a:lnTo>
                                <a:lnTo>
                                  <a:pt x="17" y="76"/>
                                </a:lnTo>
                                <a:lnTo>
                                  <a:pt x="20" y="78"/>
                                </a:lnTo>
                                <a:lnTo>
                                  <a:pt x="23" y="78"/>
                                </a:lnTo>
                                <a:lnTo>
                                  <a:pt x="23" y="81"/>
                                </a:lnTo>
                                <a:lnTo>
                                  <a:pt x="0" y="81"/>
                                </a:lnTo>
                                <a:lnTo>
                                  <a:pt x="0" y="78"/>
                                </a:lnTo>
                                <a:lnTo>
                                  <a:pt x="3" y="78"/>
                                </a:lnTo>
                                <a:lnTo>
                                  <a:pt x="6" y="76"/>
                                </a:lnTo>
                                <a:lnTo>
                                  <a:pt x="6" y="73"/>
                                </a:lnTo>
                                <a:lnTo>
                                  <a:pt x="6" y="67"/>
                                </a:lnTo>
                                <a:lnTo>
                                  <a:pt x="6" y="19"/>
                                </a:lnTo>
                                <a:lnTo>
                                  <a:pt x="6" y="14"/>
                                </a:lnTo>
                                <a:lnTo>
                                  <a:pt x="6" y="8"/>
                                </a:lnTo>
                                <a:lnTo>
                                  <a:pt x="6" y="5"/>
                                </a:lnTo>
                                <a:lnTo>
                                  <a:pt x="3" y="5"/>
                                </a:lnTo>
                                <a:lnTo>
                                  <a:pt x="0" y="5"/>
                                </a:lnTo>
                                <a:lnTo>
                                  <a:pt x="14" y="0"/>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2" name="Freeform 721"/>
                        <wps:cNvSpPr>
                          <a:spLocks/>
                        </wps:cNvSpPr>
                        <wps:spPr bwMode="auto">
                          <a:xfrm>
                            <a:off x="3110" y="1382"/>
                            <a:ext cx="33" cy="70"/>
                          </a:xfrm>
                          <a:custGeom>
                            <a:avLst/>
                            <a:gdLst>
                              <a:gd name="T0" fmla="*/ 19 w 33"/>
                              <a:gd name="T1" fmla="*/ 0 h 70"/>
                              <a:gd name="T2" fmla="*/ 19 w 33"/>
                              <a:gd name="T3" fmla="*/ 17 h 70"/>
                              <a:gd name="T4" fmla="*/ 31 w 33"/>
                              <a:gd name="T5" fmla="*/ 17 h 70"/>
                              <a:gd name="T6" fmla="*/ 31 w 33"/>
                              <a:gd name="T7" fmla="*/ 20 h 70"/>
                              <a:gd name="T8" fmla="*/ 19 w 33"/>
                              <a:gd name="T9" fmla="*/ 20 h 70"/>
                              <a:gd name="T10" fmla="*/ 19 w 33"/>
                              <a:gd name="T11" fmla="*/ 53 h 70"/>
                              <a:gd name="T12" fmla="*/ 19 w 33"/>
                              <a:gd name="T13" fmla="*/ 59 h 70"/>
                              <a:gd name="T14" fmla="*/ 19 w 33"/>
                              <a:gd name="T15" fmla="*/ 62 h 70"/>
                              <a:gd name="T16" fmla="*/ 22 w 33"/>
                              <a:gd name="T17" fmla="*/ 62 h 70"/>
                              <a:gd name="T18" fmla="*/ 25 w 33"/>
                              <a:gd name="T19" fmla="*/ 62 h 70"/>
                              <a:gd name="T20" fmla="*/ 25 w 33"/>
                              <a:gd name="T21" fmla="*/ 62 h 70"/>
                              <a:gd name="T22" fmla="*/ 28 w 33"/>
                              <a:gd name="T23" fmla="*/ 62 h 70"/>
                              <a:gd name="T24" fmla="*/ 31 w 33"/>
                              <a:gd name="T25" fmla="*/ 62 h 70"/>
                              <a:gd name="T26" fmla="*/ 31 w 33"/>
                              <a:gd name="T27" fmla="*/ 59 h 70"/>
                              <a:gd name="T28" fmla="*/ 33 w 33"/>
                              <a:gd name="T29" fmla="*/ 59 h 70"/>
                              <a:gd name="T30" fmla="*/ 31 w 33"/>
                              <a:gd name="T31" fmla="*/ 65 h 70"/>
                              <a:gd name="T32" fmla="*/ 28 w 33"/>
                              <a:gd name="T33" fmla="*/ 67 h 70"/>
                              <a:gd name="T34" fmla="*/ 22 w 33"/>
                              <a:gd name="T35" fmla="*/ 70 h 70"/>
                              <a:gd name="T36" fmla="*/ 19 w 33"/>
                              <a:gd name="T37" fmla="*/ 70 h 70"/>
                              <a:gd name="T38" fmla="*/ 16 w 33"/>
                              <a:gd name="T39" fmla="*/ 70 h 70"/>
                              <a:gd name="T40" fmla="*/ 14 w 33"/>
                              <a:gd name="T41" fmla="*/ 67 h 70"/>
                              <a:gd name="T42" fmla="*/ 11 w 33"/>
                              <a:gd name="T43" fmla="*/ 67 h 70"/>
                              <a:gd name="T44" fmla="*/ 11 w 33"/>
                              <a:gd name="T45" fmla="*/ 65 h 70"/>
                              <a:gd name="T46" fmla="*/ 8 w 33"/>
                              <a:gd name="T47" fmla="*/ 62 h 70"/>
                              <a:gd name="T48" fmla="*/ 8 w 33"/>
                              <a:gd name="T49" fmla="*/ 56 h 70"/>
                              <a:gd name="T50" fmla="*/ 8 w 33"/>
                              <a:gd name="T51" fmla="*/ 20 h 70"/>
                              <a:gd name="T52" fmla="*/ 0 w 33"/>
                              <a:gd name="T53" fmla="*/ 20 h 70"/>
                              <a:gd name="T54" fmla="*/ 0 w 33"/>
                              <a:gd name="T55" fmla="*/ 20 h 70"/>
                              <a:gd name="T56" fmla="*/ 2 w 33"/>
                              <a:gd name="T57" fmla="*/ 17 h 70"/>
                              <a:gd name="T58" fmla="*/ 8 w 33"/>
                              <a:gd name="T59" fmla="*/ 14 h 70"/>
                              <a:gd name="T60" fmla="*/ 11 w 33"/>
                              <a:gd name="T61" fmla="*/ 11 h 70"/>
                              <a:gd name="T62" fmla="*/ 14 w 33"/>
                              <a:gd name="T63" fmla="*/ 8 h 70"/>
                              <a:gd name="T64" fmla="*/ 14 w 33"/>
                              <a:gd name="T65" fmla="*/ 5 h 70"/>
                              <a:gd name="T66" fmla="*/ 16 w 33"/>
                              <a:gd name="T67" fmla="*/ 0 h 70"/>
                              <a:gd name="T68" fmla="*/ 19 w 33"/>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 h="70">
                                <a:moveTo>
                                  <a:pt x="19" y="0"/>
                                </a:moveTo>
                                <a:lnTo>
                                  <a:pt x="19" y="17"/>
                                </a:lnTo>
                                <a:lnTo>
                                  <a:pt x="31" y="17"/>
                                </a:lnTo>
                                <a:lnTo>
                                  <a:pt x="31" y="20"/>
                                </a:lnTo>
                                <a:lnTo>
                                  <a:pt x="19" y="20"/>
                                </a:lnTo>
                                <a:lnTo>
                                  <a:pt x="19" y="53"/>
                                </a:lnTo>
                                <a:lnTo>
                                  <a:pt x="19" y="59"/>
                                </a:lnTo>
                                <a:lnTo>
                                  <a:pt x="19" y="62"/>
                                </a:lnTo>
                                <a:lnTo>
                                  <a:pt x="22" y="62"/>
                                </a:lnTo>
                                <a:lnTo>
                                  <a:pt x="25" y="62"/>
                                </a:lnTo>
                                <a:lnTo>
                                  <a:pt x="28" y="62"/>
                                </a:lnTo>
                                <a:lnTo>
                                  <a:pt x="31" y="62"/>
                                </a:lnTo>
                                <a:lnTo>
                                  <a:pt x="31" y="59"/>
                                </a:lnTo>
                                <a:lnTo>
                                  <a:pt x="33" y="59"/>
                                </a:lnTo>
                                <a:lnTo>
                                  <a:pt x="31" y="65"/>
                                </a:lnTo>
                                <a:lnTo>
                                  <a:pt x="28" y="67"/>
                                </a:lnTo>
                                <a:lnTo>
                                  <a:pt x="22" y="70"/>
                                </a:lnTo>
                                <a:lnTo>
                                  <a:pt x="19" y="70"/>
                                </a:lnTo>
                                <a:lnTo>
                                  <a:pt x="16" y="70"/>
                                </a:lnTo>
                                <a:lnTo>
                                  <a:pt x="14" y="67"/>
                                </a:lnTo>
                                <a:lnTo>
                                  <a:pt x="11" y="67"/>
                                </a:lnTo>
                                <a:lnTo>
                                  <a:pt x="11" y="65"/>
                                </a:lnTo>
                                <a:lnTo>
                                  <a:pt x="8" y="62"/>
                                </a:lnTo>
                                <a:lnTo>
                                  <a:pt x="8" y="56"/>
                                </a:lnTo>
                                <a:lnTo>
                                  <a:pt x="8" y="20"/>
                                </a:lnTo>
                                <a:lnTo>
                                  <a:pt x="0" y="20"/>
                                </a:lnTo>
                                <a:lnTo>
                                  <a:pt x="2" y="17"/>
                                </a:lnTo>
                                <a:lnTo>
                                  <a:pt x="8" y="14"/>
                                </a:lnTo>
                                <a:lnTo>
                                  <a:pt x="11" y="11"/>
                                </a:lnTo>
                                <a:lnTo>
                                  <a:pt x="14" y="8"/>
                                </a:lnTo>
                                <a:lnTo>
                                  <a:pt x="14" y="5"/>
                                </a:lnTo>
                                <a:lnTo>
                                  <a:pt x="16" y="0"/>
                                </a:lnTo>
                                <a:lnTo>
                                  <a:pt x="19"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3" name="Freeform 722"/>
                        <wps:cNvSpPr>
                          <a:spLocks/>
                        </wps:cNvSpPr>
                        <wps:spPr bwMode="auto">
                          <a:xfrm>
                            <a:off x="3143" y="1399"/>
                            <a:ext cx="40" cy="53"/>
                          </a:xfrm>
                          <a:custGeom>
                            <a:avLst/>
                            <a:gdLst>
                              <a:gd name="T0" fmla="*/ 17 w 40"/>
                              <a:gd name="T1" fmla="*/ 0 h 53"/>
                              <a:gd name="T2" fmla="*/ 17 w 40"/>
                              <a:gd name="T3" fmla="*/ 11 h 53"/>
                              <a:gd name="T4" fmla="*/ 23 w 40"/>
                              <a:gd name="T5" fmla="*/ 5 h 53"/>
                              <a:gd name="T6" fmla="*/ 28 w 40"/>
                              <a:gd name="T7" fmla="*/ 0 h 53"/>
                              <a:gd name="T8" fmla="*/ 31 w 40"/>
                              <a:gd name="T9" fmla="*/ 0 h 53"/>
                              <a:gd name="T10" fmla="*/ 34 w 40"/>
                              <a:gd name="T11" fmla="*/ 0 h 53"/>
                              <a:gd name="T12" fmla="*/ 37 w 40"/>
                              <a:gd name="T13" fmla="*/ 0 h 53"/>
                              <a:gd name="T14" fmla="*/ 40 w 40"/>
                              <a:gd name="T15" fmla="*/ 3 h 53"/>
                              <a:gd name="T16" fmla="*/ 40 w 40"/>
                              <a:gd name="T17" fmla="*/ 5 h 53"/>
                              <a:gd name="T18" fmla="*/ 40 w 40"/>
                              <a:gd name="T19" fmla="*/ 8 h 53"/>
                              <a:gd name="T20" fmla="*/ 37 w 40"/>
                              <a:gd name="T21" fmla="*/ 11 h 53"/>
                              <a:gd name="T22" fmla="*/ 37 w 40"/>
                              <a:gd name="T23" fmla="*/ 11 h 53"/>
                              <a:gd name="T24" fmla="*/ 34 w 40"/>
                              <a:gd name="T25" fmla="*/ 11 h 53"/>
                              <a:gd name="T26" fmla="*/ 34 w 40"/>
                              <a:gd name="T27" fmla="*/ 11 h 53"/>
                              <a:gd name="T28" fmla="*/ 31 w 40"/>
                              <a:gd name="T29" fmla="*/ 8 h 53"/>
                              <a:gd name="T30" fmla="*/ 28 w 40"/>
                              <a:gd name="T31" fmla="*/ 8 h 53"/>
                              <a:gd name="T32" fmla="*/ 26 w 40"/>
                              <a:gd name="T33" fmla="*/ 8 h 53"/>
                              <a:gd name="T34" fmla="*/ 26 w 40"/>
                              <a:gd name="T35" fmla="*/ 8 h 53"/>
                              <a:gd name="T36" fmla="*/ 23 w 40"/>
                              <a:gd name="T37" fmla="*/ 8 h 53"/>
                              <a:gd name="T38" fmla="*/ 20 w 40"/>
                              <a:gd name="T39" fmla="*/ 11 h 53"/>
                              <a:gd name="T40" fmla="*/ 17 w 40"/>
                              <a:gd name="T41" fmla="*/ 17 h 53"/>
                              <a:gd name="T42" fmla="*/ 17 w 40"/>
                              <a:gd name="T43" fmla="*/ 39 h 53"/>
                              <a:gd name="T44" fmla="*/ 20 w 40"/>
                              <a:gd name="T45" fmla="*/ 45 h 53"/>
                              <a:gd name="T46" fmla="*/ 20 w 40"/>
                              <a:gd name="T47" fmla="*/ 48 h 53"/>
                              <a:gd name="T48" fmla="*/ 20 w 40"/>
                              <a:gd name="T49" fmla="*/ 48 h 53"/>
                              <a:gd name="T50" fmla="*/ 23 w 40"/>
                              <a:gd name="T51" fmla="*/ 50 h 53"/>
                              <a:gd name="T52" fmla="*/ 26 w 40"/>
                              <a:gd name="T53" fmla="*/ 50 h 53"/>
                              <a:gd name="T54" fmla="*/ 28 w 40"/>
                              <a:gd name="T55" fmla="*/ 50 h 53"/>
                              <a:gd name="T56" fmla="*/ 28 w 40"/>
                              <a:gd name="T57" fmla="*/ 53 h 53"/>
                              <a:gd name="T58" fmla="*/ 0 w 40"/>
                              <a:gd name="T59" fmla="*/ 53 h 53"/>
                              <a:gd name="T60" fmla="*/ 0 w 40"/>
                              <a:gd name="T61" fmla="*/ 50 h 53"/>
                              <a:gd name="T62" fmla="*/ 3 w 40"/>
                              <a:gd name="T63" fmla="*/ 50 h 53"/>
                              <a:gd name="T64" fmla="*/ 6 w 40"/>
                              <a:gd name="T65" fmla="*/ 50 h 53"/>
                              <a:gd name="T66" fmla="*/ 9 w 40"/>
                              <a:gd name="T67" fmla="*/ 48 h 53"/>
                              <a:gd name="T68" fmla="*/ 9 w 40"/>
                              <a:gd name="T69" fmla="*/ 45 h 53"/>
                              <a:gd name="T70" fmla="*/ 9 w 40"/>
                              <a:gd name="T71" fmla="*/ 45 h 53"/>
                              <a:gd name="T72" fmla="*/ 9 w 40"/>
                              <a:gd name="T73" fmla="*/ 39 h 53"/>
                              <a:gd name="T74" fmla="*/ 9 w 40"/>
                              <a:gd name="T75" fmla="*/ 19 h 53"/>
                              <a:gd name="T76" fmla="*/ 9 w 40"/>
                              <a:gd name="T77" fmla="*/ 14 h 53"/>
                              <a:gd name="T78" fmla="*/ 9 w 40"/>
                              <a:gd name="T79" fmla="*/ 8 h 53"/>
                              <a:gd name="T80" fmla="*/ 9 w 40"/>
                              <a:gd name="T81" fmla="*/ 8 h 53"/>
                              <a:gd name="T82" fmla="*/ 6 w 40"/>
                              <a:gd name="T83" fmla="*/ 5 h 53"/>
                              <a:gd name="T84" fmla="*/ 6 w 40"/>
                              <a:gd name="T85" fmla="*/ 5 h 53"/>
                              <a:gd name="T86" fmla="*/ 6 w 40"/>
                              <a:gd name="T87" fmla="*/ 5 h 53"/>
                              <a:gd name="T88" fmla="*/ 3 w 40"/>
                              <a:gd name="T89" fmla="*/ 5 h 53"/>
                              <a:gd name="T90" fmla="*/ 3 w 40"/>
                              <a:gd name="T91" fmla="*/ 5 h 53"/>
                              <a:gd name="T92" fmla="*/ 0 w 40"/>
                              <a:gd name="T93" fmla="*/ 5 h 53"/>
                              <a:gd name="T94" fmla="*/ 17 w 40"/>
                              <a:gd name="T95" fmla="*/ 0 h 53"/>
                              <a:gd name="T96" fmla="*/ 17 w 40"/>
                              <a:gd name="T97" fmla="*/ 0 h 5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0" h="53">
                                <a:moveTo>
                                  <a:pt x="17" y="0"/>
                                </a:moveTo>
                                <a:lnTo>
                                  <a:pt x="17" y="11"/>
                                </a:lnTo>
                                <a:lnTo>
                                  <a:pt x="23" y="5"/>
                                </a:lnTo>
                                <a:lnTo>
                                  <a:pt x="28" y="0"/>
                                </a:lnTo>
                                <a:lnTo>
                                  <a:pt x="31" y="0"/>
                                </a:lnTo>
                                <a:lnTo>
                                  <a:pt x="34" y="0"/>
                                </a:lnTo>
                                <a:lnTo>
                                  <a:pt x="37" y="0"/>
                                </a:lnTo>
                                <a:lnTo>
                                  <a:pt x="40" y="3"/>
                                </a:lnTo>
                                <a:lnTo>
                                  <a:pt x="40" y="5"/>
                                </a:lnTo>
                                <a:lnTo>
                                  <a:pt x="40" y="8"/>
                                </a:lnTo>
                                <a:lnTo>
                                  <a:pt x="37" y="11"/>
                                </a:lnTo>
                                <a:lnTo>
                                  <a:pt x="34" y="11"/>
                                </a:lnTo>
                                <a:lnTo>
                                  <a:pt x="31" y="8"/>
                                </a:lnTo>
                                <a:lnTo>
                                  <a:pt x="28" y="8"/>
                                </a:lnTo>
                                <a:lnTo>
                                  <a:pt x="26" y="8"/>
                                </a:lnTo>
                                <a:lnTo>
                                  <a:pt x="23" y="8"/>
                                </a:lnTo>
                                <a:lnTo>
                                  <a:pt x="20" y="11"/>
                                </a:lnTo>
                                <a:lnTo>
                                  <a:pt x="17" y="17"/>
                                </a:lnTo>
                                <a:lnTo>
                                  <a:pt x="17" y="39"/>
                                </a:lnTo>
                                <a:lnTo>
                                  <a:pt x="20" y="45"/>
                                </a:lnTo>
                                <a:lnTo>
                                  <a:pt x="20" y="48"/>
                                </a:lnTo>
                                <a:lnTo>
                                  <a:pt x="23" y="50"/>
                                </a:lnTo>
                                <a:lnTo>
                                  <a:pt x="26" y="50"/>
                                </a:lnTo>
                                <a:lnTo>
                                  <a:pt x="28" y="50"/>
                                </a:lnTo>
                                <a:lnTo>
                                  <a:pt x="28" y="53"/>
                                </a:lnTo>
                                <a:lnTo>
                                  <a:pt x="0" y="53"/>
                                </a:lnTo>
                                <a:lnTo>
                                  <a:pt x="0" y="50"/>
                                </a:lnTo>
                                <a:lnTo>
                                  <a:pt x="3" y="50"/>
                                </a:lnTo>
                                <a:lnTo>
                                  <a:pt x="6" y="50"/>
                                </a:lnTo>
                                <a:lnTo>
                                  <a:pt x="9" y="48"/>
                                </a:lnTo>
                                <a:lnTo>
                                  <a:pt x="9" y="45"/>
                                </a:lnTo>
                                <a:lnTo>
                                  <a:pt x="9" y="39"/>
                                </a:lnTo>
                                <a:lnTo>
                                  <a:pt x="9" y="19"/>
                                </a:lnTo>
                                <a:lnTo>
                                  <a:pt x="9" y="14"/>
                                </a:lnTo>
                                <a:lnTo>
                                  <a:pt x="9" y="8"/>
                                </a:lnTo>
                                <a:lnTo>
                                  <a:pt x="6" y="5"/>
                                </a:lnTo>
                                <a:lnTo>
                                  <a:pt x="3" y="5"/>
                                </a:lnTo>
                                <a:lnTo>
                                  <a:pt x="0" y="5"/>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4" name="Freeform 723"/>
                        <wps:cNvSpPr>
                          <a:spLocks/>
                        </wps:cNvSpPr>
                        <wps:spPr bwMode="auto">
                          <a:xfrm>
                            <a:off x="3185" y="1399"/>
                            <a:ext cx="48" cy="53"/>
                          </a:xfrm>
                          <a:custGeom>
                            <a:avLst/>
                            <a:gdLst>
                              <a:gd name="T0" fmla="*/ 26 w 48"/>
                              <a:gd name="T1" fmla="*/ 48 h 53"/>
                              <a:gd name="T2" fmla="*/ 20 w 48"/>
                              <a:gd name="T3" fmla="*/ 50 h 53"/>
                              <a:gd name="T4" fmla="*/ 15 w 48"/>
                              <a:gd name="T5" fmla="*/ 53 h 53"/>
                              <a:gd name="T6" fmla="*/ 3 w 48"/>
                              <a:gd name="T7" fmla="*/ 50 h 53"/>
                              <a:gd name="T8" fmla="*/ 0 w 48"/>
                              <a:gd name="T9" fmla="*/ 39 h 53"/>
                              <a:gd name="T10" fmla="*/ 3 w 48"/>
                              <a:gd name="T11" fmla="*/ 33 h 53"/>
                              <a:gd name="T12" fmla="*/ 12 w 48"/>
                              <a:gd name="T13" fmla="*/ 25 h 53"/>
                              <a:gd name="T14" fmla="*/ 31 w 48"/>
                              <a:gd name="T15" fmla="*/ 17 h 53"/>
                              <a:gd name="T16" fmla="*/ 29 w 48"/>
                              <a:gd name="T17" fmla="*/ 8 h 53"/>
                              <a:gd name="T18" fmla="*/ 26 w 48"/>
                              <a:gd name="T19" fmla="*/ 3 h 53"/>
                              <a:gd name="T20" fmla="*/ 17 w 48"/>
                              <a:gd name="T21" fmla="*/ 3 h 53"/>
                              <a:gd name="T22" fmla="*/ 15 w 48"/>
                              <a:gd name="T23" fmla="*/ 5 h 53"/>
                              <a:gd name="T24" fmla="*/ 15 w 48"/>
                              <a:gd name="T25" fmla="*/ 11 h 53"/>
                              <a:gd name="T26" fmla="*/ 12 w 48"/>
                              <a:gd name="T27" fmla="*/ 17 h 53"/>
                              <a:gd name="T28" fmla="*/ 9 w 48"/>
                              <a:gd name="T29" fmla="*/ 17 h 53"/>
                              <a:gd name="T30" fmla="*/ 6 w 48"/>
                              <a:gd name="T31" fmla="*/ 17 h 53"/>
                              <a:gd name="T32" fmla="*/ 3 w 48"/>
                              <a:gd name="T33" fmla="*/ 11 h 53"/>
                              <a:gd name="T34" fmla="*/ 9 w 48"/>
                              <a:gd name="T35" fmla="*/ 3 h 53"/>
                              <a:gd name="T36" fmla="*/ 23 w 48"/>
                              <a:gd name="T37" fmla="*/ 0 h 53"/>
                              <a:gd name="T38" fmla="*/ 34 w 48"/>
                              <a:gd name="T39" fmla="*/ 0 h 53"/>
                              <a:gd name="T40" fmla="*/ 40 w 48"/>
                              <a:gd name="T41" fmla="*/ 5 h 53"/>
                              <a:gd name="T42" fmla="*/ 40 w 48"/>
                              <a:gd name="T43" fmla="*/ 17 h 53"/>
                              <a:gd name="T44" fmla="*/ 40 w 48"/>
                              <a:gd name="T45" fmla="*/ 39 h 53"/>
                              <a:gd name="T46" fmla="*/ 40 w 48"/>
                              <a:gd name="T47" fmla="*/ 45 h 53"/>
                              <a:gd name="T48" fmla="*/ 43 w 48"/>
                              <a:gd name="T49" fmla="*/ 45 h 53"/>
                              <a:gd name="T50" fmla="*/ 43 w 48"/>
                              <a:gd name="T51" fmla="*/ 45 h 53"/>
                              <a:gd name="T52" fmla="*/ 45 w 48"/>
                              <a:gd name="T53" fmla="*/ 45 h 53"/>
                              <a:gd name="T54" fmla="*/ 48 w 48"/>
                              <a:gd name="T55" fmla="*/ 45 h 53"/>
                              <a:gd name="T56" fmla="*/ 37 w 48"/>
                              <a:gd name="T57" fmla="*/ 53 h 53"/>
                              <a:gd name="T58" fmla="*/ 31 w 48"/>
                              <a:gd name="T59" fmla="*/ 50 h 53"/>
                              <a:gd name="T60" fmla="*/ 31 w 48"/>
                              <a:gd name="T61" fmla="*/ 45 h 53"/>
                              <a:gd name="T62" fmla="*/ 31 w 48"/>
                              <a:gd name="T63" fmla="*/ 22 h 53"/>
                              <a:gd name="T64" fmla="*/ 20 w 48"/>
                              <a:gd name="T65" fmla="*/ 25 h 53"/>
                              <a:gd name="T66" fmla="*/ 12 w 48"/>
                              <a:gd name="T67" fmla="*/ 31 h 53"/>
                              <a:gd name="T68" fmla="*/ 12 w 48"/>
                              <a:gd name="T69" fmla="*/ 36 h 53"/>
                              <a:gd name="T70" fmla="*/ 15 w 48"/>
                              <a:gd name="T71" fmla="*/ 42 h 53"/>
                              <a:gd name="T72" fmla="*/ 20 w 48"/>
                              <a:gd name="T73" fmla="*/ 45 h 53"/>
                              <a:gd name="T74" fmla="*/ 31 w 48"/>
                              <a:gd name="T75" fmla="*/ 39 h 5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3">
                                <a:moveTo>
                                  <a:pt x="31" y="45"/>
                                </a:moveTo>
                                <a:lnTo>
                                  <a:pt x="26" y="48"/>
                                </a:lnTo>
                                <a:lnTo>
                                  <a:pt x="23" y="50"/>
                                </a:lnTo>
                                <a:lnTo>
                                  <a:pt x="20" y="50"/>
                                </a:lnTo>
                                <a:lnTo>
                                  <a:pt x="17" y="53"/>
                                </a:lnTo>
                                <a:lnTo>
                                  <a:pt x="15" y="53"/>
                                </a:lnTo>
                                <a:lnTo>
                                  <a:pt x="9" y="53"/>
                                </a:lnTo>
                                <a:lnTo>
                                  <a:pt x="3" y="50"/>
                                </a:lnTo>
                                <a:lnTo>
                                  <a:pt x="3" y="45"/>
                                </a:lnTo>
                                <a:lnTo>
                                  <a:pt x="0" y="39"/>
                                </a:lnTo>
                                <a:lnTo>
                                  <a:pt x="0" y="36"/>
                                </a:lnTo>
                                <a:lnTo>
                                  <a:pt x="3" y="33"/>
                                </a:lnTo>
                                <a:lnTo>
                                  <a:pt x="6" y="31"/>
                                </a:lnTo>
                                <a:lnTo>
                                  <a:pt x="12" y="25"/>
                                </a:lnTo>
                                <a:lnTo>
                                  <a:pt x="20" y="22"/>
                                </a:lnTo>
                                <a:lnTo>
                                  <a:pt x="31" y="17"/>
                                </a:lnTo>
                                <a:lnTo>
                                  <a:pt x="29" y="8"/>
                                </a:lnTo>
                                <a:lnTo>
                                  <a:pt x="29" y="5"/>
                                </a:lnTo>
                                <a:lnTo>
                                  <a:pt x="26" y="3"/>
                                </a:lnTo>
                                <a:lnTo>
                                  <a:pt x="20" y="3"/>
                                </a:lnTo>
                                <a:lnTo>
                                  <a:pt x="17" y="3"/>
                                </a:lnTo>
                                <a:lnTo>
                                  <a:pt x="15" y="5"/>
                                </a:lnTo>
                                <a:lnTo>
                                  <a:pt x="15" y="8"/>
                                </a:lnTo>
                                <a:lnTo>
                                  <a:pt x="15" y="11"/>
                                </a:lnTo>
                                <a:lnTo>
                                  <a:pt x="12" y="14"/>
                                </a:lnTo>
                                <a:lnTo>
                                  <a:pt x="12" y="17"/>
                                </a:lnTo>
                                <a:lnTo>
                                  <a:pt x="9" y="17"/>
                                </a:lnTo>
                                <a:lnTo>
                                  <a:pt x="6" y="17"/>
                                </a:lnTo>
                                <a:lnTo>
                                  <a:pt x="3" y="14"/>
                                </a:lnTo>
                                <a:lnTo>
                                  <a:pt x="3" y="11"/>
                                </a:lnTo>
                                <a:lnTo>
                                  <a:pt x="6" y="8"/>
                                </a:lnTo>
                                <a:lnTo>
                                  <a:pt x="9" y="3"/>
                                </a:lnTo>
                                <a:lnTo>
                                  <a:pt x="15" y="0"/>
                                </a:lnTo>
                                <a:lnTo>
                                  <a:pt x="23" y="0"/>
                                </a:lnTo>
                                <a:lnTo>
                                  <a:pt x="29" y="0"/>
                                </a:lnTo>
                                <a:lnTo>
                                  <a:pt x="34" y="0"/>
                                </a:lnTo>
                                <a:lnTo>
                                  <a:pt x="37" y="3"/>
                                </a:lnTo>
                                <a:lnTo>
                                  <a:pt x="40" y="5"/>
                                </a:lnTo>
                                <a:lnTo>
                                  <a:pt x="40" y="11"/>
                                </a:lnTo>
                                <a:lnTo>
                                  <a:pt x="40" y="17"/>
                                </a:lnTo>
                                <a:lnTo>
                                  <a:pt x="40" y="33"/>
                                </a:lnTo>
                                <a:lnTo>
                                  <a:pt x="40" y="39"/>
                                </a:lnTo>
                                <a:lnTo>
                                  <a:pt x="40" y="42"/>
                                </a:lnTo>
                                <a:lnTo>
                                  <a:pt x="40" y="45"/>
                                </a:lnTo>
                                <a:lnTo>
                                  <a:pt x="43" y="45"/>
                                </a:lnTo>
                                <a:lnTo>
                                  <a:pt x="45" y="45"/>
                                </a:lnTo>
                                <a:lnTo>
                                  <a:pt x="48" y="42"/>
                                </a:lnTo>
                                <a:lnTo>
                                  <a:pt x="48" y="45"/>
                                </a:lnTo>
                                <a:lnTo>
                                  <a:pt x="43" y="50"/>
                                </a:lnTo>
                                <a:lnTo>
                                  <a:pt x="37" y="53"/>
                                </a:lnTo>
                                <a:lnTo>
                                  <a:pt x="34" y="53"/>
                                </a:lnTo>
                                <a:lnTo>
                                  <a:pt x="31" y="50"/>
                                </a:lnTo>
                                <a:lnTo>
                                  <a:pt x="31" y="48"/>
                                </a:lnTo>
                                <a:lnTo>
                                  <a:pt x="31" y="45"/>
                                </a:lnTo>
                                <a:close/>
                                <a:moveTo>
                                  <a:pt x="31" y="39"/>
                                </a:moveTo>
                                <a:lnTo>
                                  <a:pt x="31" y="22"/>
                                </a:lnTo>
                                <a:lnTo>
                                  <a:pt x="23" y="25"/>
                                </a:lnTo>
                                <a:lnTo>
                                  <a:pt x="20" y="25"/>
                                </a:lnTo>
                                <a:lnTo>
                                  <a:pt x="15" y="28"/>
                                </a:lnTo>
                                <a:lnTo>
                                  <a:pt x="12" y="31"/>
                                </a:lnTo>
                                <a:lnTo>
                                  <a:pt x="12" y="33"/>
                                </a:lnTo>
                                <a:lnTo>
                                  <a:pt x="12" y="36"/>
                                </a:lnTo>
                                <a:lnTo>
                                  <a:pt x="12" y="39"/>
                                </a:lnTo>
                                <a:lnTo>
                                  <a:pt x="15" y="42"/>
                                </a:lnTo>
                                <a:lnTo>
                                  <a:pt x="17" y="45"/>
                                </a:lnTo>
                                <a:lnTo>
                                  <a:pt x="20" y="45"/>
                                </a:lnTo>
                                <a:lnTo>
                                  <a:pt x="23" y="45"/>
                                </a:lnTo>
                                <a:lnTo>
                                  <a:pt x="31" y="39"/>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5" name="Freeform 724"/>
                        <wps:cNvSpPr>
                          <a:spLocks/>
                        </wps:cNvSpPr>
                        <wps:spPr bwMode="auto">
                          <a:xfrm>
                            <a:off x="3239" y="1399"/>
                            <a:ext cx="45" cy="53"/>
                          </a:xfrm>
                          <a:custGeom>
                            <a:avLst/>
                            <a:gdLst>
                              <a:gd name="T0" fmla="*/ 45 w 45"/>
                              <a:gd name="T1" fmla="*/ 31 h 53"/>
                              <a:gd name="T2" fmla="*/ 42 w 45"/>
                              <a:gd name="T3" fmla="*/ 42 h 53"/>
                              <a:gd name="T4" fmla="*/ 36 w 45"/>
                              <a:gd name="T5" fmla="*/ 48 h 53"/>
                              <a:gd name="T6" fmla="*/ 28 w 45"/>
                              <a:gd name="T7" fmla="*/ 50 h 53"/>
                              <a:gd name="T8" fmla="*/ 22 w 45"/>
                              <a:gd name="T9" fmla="*/ 53 h 53"/>
                              <a:gd name="T10" fmla="*/ 14 w 45"/>
                              <a:gd name="T11" fmla="*/ 50 h 53"/>
                              <a:gd name="T12" fmla="*/ 5 w 45"/>
                              <a:gd name="T13" fmla="*/ 45 h 53"/>
                              <a:gd name="T14" fmla="*/ 3 w 45"/>
                              <a:gd name="T15" fmla="*/ 39 h 53"/>
                              <a:gd name="T16" fmla="*/ 0 w 45"/>
                              <a:gd name="T17" fmla="*/ 33 h 53"/>
                              <a:gd name="T18" fmla="*/ 0 w 45"/>
                              <a:gd name="T19" fmla="*/ 25 h 53"/>
                              <a:gd name="T20" fmla="*/ 0 w 45"/>
                              <a:gd name="T21" fmla="*/ 19 h 53"/>
                              <a:gd name="T22" fmla="*/ 3 w 45"/>
                              <a:gd name="T23" fmla="*/ 11 h 53"/>
                              <a:gd name="T24" fmla="*/ 8 w 45"/>
                              <a:gd name="T25" fmla="*/ 5 h 53"/>
                              <a:gd name="T26" fmla="*/ 14 w 45"/>
                              <a:gd name="T27" fmla="*/ 0 h 53"/>
                              <a:gd name="T28" fmla="*/ 25 w 45"/>
                              <a:gd name="T29" fmla="*/ 0 h 53"/>
                              <a:gd name="T30" fmla="*/ 31 w 45"/>
                              <a:gd name="T31" fmla="*/ 0 h 53"/>
                              <a:gd name="T32" fmla="*/ 36 w 45"/>
                              <a:gd name="T33" fmla="*/ 3 h 53"/>
                              <a:gd name="T34" fmla="*/ 39 w 45"/>
                              <a:gd name="T35" fmla="*/ 5 h 53"/>
                              <a:gd name="T36" fmla="*/ 42 w 45"/>
                              <a:gd name="T37" fmla="*/ 11 h 53"/>
                              <a:gd name="T38" fmla="*/ 42 w 45"/>
                              <a:gd name="T39" fmla="*/ 14 h 53"/>
                              <a:gd name="T40" fmla="*/ 39 w 45"/>
                              <a:gd name="T41" fmla="*/ 14 h 53"/>
                              <a:gd name="T42" fmla="*/ 39 w 45"/>
                              <a:gd name="T43" fmla="*/ 14 h 53"/>
                              <a:gd name="T44" fmla="*/ 36 w 45"/>
                              <a:gd name="T45" fmla="*/ 17 h 53"/>
                              <a:gd name="T46" fmla="*/ 34 w 45"/>
                              <a:gd name="T47" fmla="*/ 14 h 53"/>
                              <a:gd name="T48" fmla="*/ 34 w 45"/>
                              <a:gd name="T49" fmla="*/ 14 h 53"/>
                              <a:gd name="T50" fmla="*/ 31 w 45"/>
                              <a:gd name="T51" fmla="*/ 11 h 53"/>
                              <a:gd name="T52" fmla="*/ 31 w 45"/>
                              <a:gd name="T53" fmla="*/ 8 h 53"/>
                              <a:gd name="T54" fmla="*/ 31 w 45"/>
                              <a:gd name="T55" fmla="*/ 5 h 53"/>
                              <a:gd name="T56" fmla="*/ 28 w 45"/>
                              <a:gd name="T57" fmla="*/ 3 h 53"/>
                              <a:gd name="T58" fmla="*/ 25 w 45"/>
                              <a:gd name="T59" fmla="*/ 3 h 53"/>
                              <a:gd name="T60" fmla="*/ 22 w 45"/>
                              <a:gd name="T61" fmla="*/ 3 h 53"/>
                              <a:gd name="T62" fmla="*/ 17 w 45"/>
                              <a:gd name="T63" fmla="*/ 3 h 53"/>
                              <a:gd name="T64" fmla="*/ 14 w 45"/>
                              <a:gd name="T65" fmla="*/ 5 h 53"/>
                              <a:gd name="T66" fmla="*/ 11 w 45"/>
                              <a:gd name="T67" fmla="*/ 14 h 53"/>
                              <a:gd name="T68" fmla="*/ 11 w 45"/>
                              <a:gd name="T69" fmla="*/ 19 h 53"/>
                              <a:gd name="T70" fmla="*/ 11 w 45"/>
                              <a:gd name="T71" fmla="*/ 28 h 53"/>
                              <a:gd name="T72" fmla="*/ 14 w 45"/>
                              <a:gd name="T73" fmla="*/ 36 h 53"/>
                              <a:gd name="T74" fmla="*/ 19 w 45"/>
                              <a:gd name="T75" fmla="*/ 42 h 53"/>
                              <a:gd name="T76" fmla="*/ 28 w 45"/>
                              <a:gd name="T77" fmla="*/ 45 h 53"/>
                              <a:gd name="T78" fmla="*/ 31 w 45"/>
                              <a:gd name="T79" fmla="*/ 42 h 53"/>
                              <a:gd name="T80" fmla="*/ 36 w 45"/>
                              <a:gd name="T81" fmla="*/ 39 h 53"/>
                              <a:gd name="T82" fmla="*/ 39 w 45"/>
                              <a:gd name="T83" fmla="*/ 36 h 53"/>
                              <a:gd name="T84" fmla="*/ 42 w 45"/>
                              <a:gd name="T85" fmla="*/ 31 h 53"/>
                              <a:gd name="T86" fmla="*/ 45 w 45"/>
                              <a:gd name="T87" fmla="*/ 31 h 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3">
                                <a:moveTo>
                                  <a:pt x="45" y="31"/>
                                </a:moveTo>
                                <a:lnTo>
                                  <a:pt x="42" y="42"/>
                                </a:lnTo>
                                <a:lnTo>
                                  <a:pt x="36" y="48"/>
                                </a:lnTo>
                                <a:lnTo>
                                  <a:pt x="28" y="50"/>
                                </a:lnTo>
                                <a:lnTo>
                                  <a:pt x="22" y="53"/>
                                </a:lnTo>
                                <a:lnTo>
                                  <a:pt x="14" y="50"/>
                                </a:lnTo>
                                <a:lnTo>
                                  <a:pt x="5" y="45"/>
                                </a:lnTo>
                                <a:lnTo>
                                  <a:pt x="3" y="39"/>
                                </a:lnTo>
                                <a:lnTo>
                                  <a:pt x="0" y="33"/>
                                </a:lnTo>
                                <a:lnTo>
                                  <a:pt x="0" y="25"/>
                                </a:lnTo>
                                <a:lnTo>
                                  <a:pt x="0" y="19"/>
                                </a:lnTo>
                                <a:lnTo>
                                  <a:pt x="3" y="11"/>
                                </a:lnTo>
                                <a:lnTo>
                                  <a:pt x="8" y="5"/>
                                </a:lnTo>
                                <a:lnTo>
                                  <a:pt x="14" y="0"/>
                                </a:lnTo>
                                <a:lnTo>
                                  <a:pt x="25" y="0"/>
                                </a:lnTo>
                                <a:lnTo>
                                  <a:pt x="31" y="0"/>
                                </a:lnTo>
                                <a:lnTo>
                                  <a:pt x="36" y="3"/>
                                </a:lnTo>
                                <a:lnTo>
                                  <a:pt x="39" y="5"/>
                                </a:lnTo>
                                <a:lnTo>
                                  <a:pt x="42" y="11"/>
                                </a:lnTo>
                                <a:lnTo>
                                  <a:pt x="42" y="14"/>
                                </a:lnTo>
                                <a:lnTo>
                                  <a:pt x="39" y="14"/>
                                </a:lnTo>
                                <a:lnTo>
                                  <a:pt x="36" y="17"/>
                                </a:lnTo>
                                <a:lnTo>
                                  <a:pt x="34" y="14"/>
                                </a:lnTo>
                                <a:lnTo>
                                  <a:pt x="31" y="11"/>
                                </a:lnTo>
                                <a:lnTo>
                                  <a:pt x="31" y="8"/>
                                </a:lnTo>
                                <a:lnTo>
                                  <a:pt x="31" y="5"/>
                                </a:lnTo>
                                <a:lnTo>
                                  <a:pt x="28" y="3"/>
                                </a:lnTo>
                                <a:lnTo>
                                  <a:pt x="25" y="3"/>
                                </a:lnTo>
                                <a:lnTo>
                                  <a:pt x="22" y="3"/>
                                </a:lnTo>
                                <a:lnTo>
                                  <a:pt x="17" y="3"/>
                                </a:lnTo>
                                <a:lnTo>
                                  <a:pt x="14" y="5"/>
                                </a:lnTo>
                                <a:lnTo>
                                  <a:pt x="11" y="14"/>
                                </a:lnTo>
                                <a:lnTo>
                                  <a:pt x="11" y="19"/>
                                </a:lnTo>
                                <a:lnTo>
                                  <a:pt x="11" y="28"/>
                                </a:lnTo>
                                <a:lnTo>
                                  <a:pt x="14" y="36"/>
                                </a:lnTo>
                                <a:lnTo>
                                  <a:pt x="19" y="42"/>
                                </a:lnTo>
                                <a:lnTo>
                                  <a:pt x="28" y="45"/>
                                </a:lnTo>
                                <a:lnTo>
                                  <a:pt x="31" y="42"/>
                                </a:lnTo>
                                <a:lnTo>
                                  <a:pt x="36" y="39"/>
                                </a:lnTo>
                                <a:lnTo>
                                  <a:pt x="39" y="36"/>
                                </a:lnTo>
                                <a:lnTo>
                                  <a:pt x="42" y="31"/>
                                </a:lnTo>
                                <a:lnTo>
                                  <a:pt x="45" y="3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6" name="Freeform 725"/>
                        <wps:cNvSpPr>
                          <a:spLocks/>
                        </wps:cNvSpPr>
                        <wps:spPr bwMode="auto">
                          <a:xfrm>
                            <a:off x="3289" y="1382"/>
                            <a:ext cx="31" cy="70"/>
                          </a:xfrm>
                          <a:custGeom>
                            <a:avLst/>
                            <a:gdLst>
                              <a:gd name="T0" fmla="*/ 17 w 31"/>
                              <a:gd name="T1" fmla="*/ 0 h 70"/>
                              <a:gd name="T2" fmla="*/ 17 w 31"/>
                              <a:gd name="T3" fmla="*/ 17 h 70"/>
                              <a:gd name="T4" fmla="*/ 28 w 31"/>
                              <a:gd name="T5" fmla="*/ 17 h 70"/>
                              <a:gd name="T6" fmla="*/ 28 w 31"/>
                              <a:gd name="T7" fmla="*/ 20 h 70"/>
                              <a:gd name="T8" fmla="*/ 17 w 31"/>
                              <a:gd name="T9" fmla="*/ 20 h 70"/>
                              <a:gd name="T10" fmla="*/ 17 w 31"/>
                              <a:gd name="T11" fmla="*/ 53 h 70"/>
                              <a:gd name="T12" fmla="*/ 17 w 31"/>
                              <a:gd name="T13" fmla="*/ 59 h 70"/>
                              <a:gd name="T14" fmla="*/ 20 w 31"/>
                              <a:gd name="T15" fmla="*/ 62 h 70"/>
                              <a:gd name="T16" fmla="*/ 20 w 31"/>
                              <a:gd name="T17" fmla="*/ 62 h 70"/>
                              <a:gd name="T18" fmla="*/ 23 w 31"/>
                              <a:gd name="T19" fmla="*/ 62 h 70"/>
                              <a:gd name="T20" fmla="*/ 26 w 31"/>
                              <a:gd name="T21" fmla="*/ 62 h 70"/>
                              <a:gd name="T22" fmla="*/ 26 w 31"/>
                              <a:gd name="T23" fmla="*/ 62 h 70"/>
                              <a:gd name="T24" fmla="*/ 28 w 31"/>
                              <a:gd name="T25" fmla="*/ 62 h 70"/>
                              <a:gd name="T26" fmla="*/ 28 w 31"/>
                              <a:gd name="T27" fmla="*/ 59 h 70"/>
                              <a:gd name="T28" fmla="*/ 31 w 31"/>
                              <a:gd name="T29" fmla="*/ 59 h 70"/>
                              <a:gd name="T30" fmla="*/ 28 w 31"/>
                              <a:gd name="T31" fmla="*/ 65 h 70"/>
                              <a:gd name="T32" fmla="*/ 26 w 31"/>
                              <a:gd name="T33" fmla="*/ 67 h 70"/>
                              <a:gd name="T34" fmla="*/ 23 w 31"/>
                              <a:gd name="T35" fmla="*/ 70 h 70"/>
                              <a:gd name="T36" fmla="*/ 17 w 31"/>
                              <a:gd name="T37" fmla="*/ 70 h 70"/>
                              <a:gd name="T38" fmla="*/ 14 w 31"/>
                              <a:gd name="T39" fmla="*/ 70 h 70"/>
                              <a:gd name="T40" fmla="*/ 12 w 31"/>
                              <a:gd name="T41" fmla="*/ 67 h 70"/>
                              <a:gd name="T42" fmla="*/ 12 w 31"/>
                              <a:gd name="T43" fmla="*/ 67 h 70"/>
                              <a:gd name="T44" fmla="*/ 9 w 31"/>
                              <a:gd name="T45" fmla="*/ 65 h 70"/>
                              <a:gd name="T46" fmla="*/ 9 w 31"/>
                              <a:gd name="T47" fmla="*/ 62 h 70"/>
                              <a:gd name="T48" fmla="*/ 9 w 31"/>
                              <a:gd name="T49" fmla="*/ 56 h 70"/>
                              <a:gd name="T50" fmla="*/ 9 w 31"/>
                              <a:gd name="T51" fmla="*/ 20 h 70"/>
                              <a:gd name="T52" fmla="*/ 0 w 31"/>
                              <a:gd name="T53" fmla="*/ 20 h 70"/>
                              <a:gd name="T54" fmla="*/ 0 w 31"/>
                              <a:gd name="T55" fmla="*/ 20 h 70"/>
                              <a:gd name="T56" fmla="*/ 3 w 31"/>
                              <a:gd name="T57" fmla="*/ 17 h 70"/>
                              <a:gd name="T58" fmla="*/ 6 w 31"/>
                              <a:gd name="T59" fmla="*/ 14 h 70"/>
                              <a:gd name="T60" fmla="*/ 9 w 31"/>
                              <a:gd name="T61" fmla="*/ 11 h 70"/>
                              <a:gd name="T62" fmla="*/ 12 w 31"/>
                              <a:gd name="T63" fmla="*/ 8 h 70"/>
                              <a:gd name="T64" fmla="*/ 14 w 31"/>
                              <a:gd name="T65" fmla="*/ 5 h 70"/>
                              <a:gd name="T66" fmla="*/ 17 w 31"/>
                              <a:gd name="T67" fmla="*/ 0 h 70"/>
                              <a:gd name="T68" fmla="*/ 17 w 31"/>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 h="70">
                                <a:moveTo>
                                  <a:pt x="17" y="0"/>
                                </a:moveTo>
                                <a:lnTo>
                                  <a:pt x="17" y="17"/>
                                </a:lnTo>
                                <a:lnTo>
                                  <a:pt x="28" y="17"/>
                                </a:lnTo>
                                <a:lnTo>
                                  <a:pt x="28" y="20"/>
                                </a:lnTo>
                                <a:lnTo>
                                  <a:pt x="17" y="20"/>
                                </a:lnTo>
                                <a:lnTo>
                                  <a:pt x="17" y="53"/>
                                </a:lnTo>
                                <a:lnTo>
                                  <a:pt x="17" y="59"/>
                                </a:lnTo>
                                <a:lnTo>
                                  <a:pt x="20" y="62"/>
                                </a:lnTo>
                                <a:lnTo>
                                  <a:pt x="23" y="62"/>
                                </a:lnTo>
                                <a:lnTo>
                                  <a:pt x="26" y="62"/>
                                </a:lnTo>
                                <a:lnTo>
                                  <a:pt x="28" y="62"/>
                                </a:lnTo>
                                <a:lnTo>
                                  <a:pt x="28" y="59"/>
                                </a:lnTo>
                                <a:lnTo>
                                  <a:pt x="31" y="59"/>
                                </a:lnTo>
                                <a:lnTo>
                                  <a:pt x="28" y="65"/>
                                </a:lnTo>
                                <a:lnTo>
                                  <a:pt x="26" y="67"/>
                                </a:lnTo>
                                <a:lnTo>
                                  <a:pt x="23" y="70"/>
                                </a:lnTo>
                                <a:lnTo>
                                  <a:pt x="17" y="70"/>
                                </a:lnTo>
                                <a:lnTo>
                                  <a:pt x="14" y="70"/>
                                </a:lnTo>
                                <a:lnTo>
                                  <a:pt x="12" y="67"/>
                                </a:lnTo>
                                <a:lnTo>
                                  <a:pt x="9" y="65"/>
                                </a:lnTo>
                                <a:lnTo>
                                  <a:pt x="9" y="62"/>
                                </a:lnTo>
                                <a:lnTo>
                                  <a:pt x="9" y="56"/>
                                </a:lnTo>
                                <a:lnTo>
                                  <a:pt x="9" y="20"/>
                                </a:lnTo>
                                <a:lnTo>
                                  <a:pt x="0" y="20"/>
                                </a:lnTo>
                                <a:lnTo>
                                  <a:pt x="3" y="17"/>
                                </a:lnTo>
                                <a:lnTo>
                                  <a:pt x="6" y="14"/>
                                </a:lnTo>
                                <a:lnTo>
                                  <a:pt x="9" y="11"/>
                                </a:lnTo>
                                <a:lnTo>
                                  <a:pt x="12" y="8"/>
                                </a:lnTo>
                                <a:lnTo>
                                  <a:pt x="14" y="5"/>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7" name="Freeform 726"/>
                        <wps:cNvSpPr>
                          <a:spLocks/>
                        </wps:cNvSpPr>
                        <wps:spPr bwMode="auto">
                          <a:xfrm>
                            <a:off x="3014" y="892"/>
                            <a:ext cx="56" cy="54"/>
                          </a:xfrm>
                          <a:custGeom>
                            <a:avLst/>
                            <a:gdLst>
                              <a:gd name="T0" fmla="*/ 17 w 56"/>
                              <a:gd name="T1" fmla="*/ 11 h 54"/>
                              <a:gd name="T2" fmla="*/ 23 w 56"/>
                              <a:gd name="T3" fmla="*/ 6 h 54"/>
                              <a:gd name="T4" fmla="*/ 28 w 56"/>
                              <a:gd name="T5" fmla="*/ 3 h 54"/>
                              <a:gd name="T6" fmla="*/ 34 w 56"/>
                              <a:gd name="T7" fmla="*/ 0 h 54"/>
                              <a:gd name="T8" fmla="*/ 39 w 56"/>
                              <a:gd name="T9" fmla="*/ 0 h 54"/>
                              <a:gd name="T10" fmla="*/ 42 w 56"/>
                              <a:gd name="T11" fmla="*/ 3 h 54"/>
                              <a:gd name="T12" fmla="*/ 45 w 56"/>
                              <a:gd name="T13" fmla="*/ 6 h 54"/>
                              <a:gd name="T14" fmla="*/ 48 w 56"/>
                              <a:gd name="T15" fmla="*/ 9 h 54"/>
                              <a:gd name="T16" fmla="*/ 48 w 56"/>
                              <a:gd name="T17" fmla="*/ 14 h 54"/>
                              <a:gd name="T18" fmla="*/ 48 w 56"/>
                              <a:gd name="T19" fmla="*/ 20 h 54"/>
                              <a:gd name="T20" fmla="*/ 48 w 56"/>
                              <a:gd name="T21" fmla="*/ 42 h 54"/>
                              <a:gd name="T22" fmla="*/ 48 w 56"/>
                              <a:gd name="T23" fmla="*/ 45 h 54"/>
                              <a:gd name="T24" fmla="*/ 48 w 56"/>
                              <a:gd name="T25" fmla="*/ 51 h 54"/>
                              <a:gd name="T26" fmla="*/ 51 w 56"/>
                              <a:gd name="T27" fmla="*/ 51 h 54"/>
                              <a:gd name="T28" fmla="*/ 51 w 56"/>
                              <a:gd name="T29" fmla="*/ 51 h 54"/>
                              <a:gd name="T30" fmla="*/ 53 w 56"/>
                              <a:gd name="T31" fmla="*/ 54 h 54"/>
                              <a:gd name="T32" fmla="*/ 56 w 56"/>
                              <a:gd name="T33" fmla="*/ 54 h 54"/>
                              <a:gd name="T34" fmla="*/ 56 w 56"/>
                              <a:gd name="T35" fmla="*/ 54 h 54"/>
                              <a:gd name="T36" fmla="*/ 31 w 56"/>
                              <a:gd name="T37" fmla="*/ 54 h 54"/>
                              <a:gd name="T38" fmla="*/ 31 w 56"/>
                              <a:gd name="T39" fmla="*/ 54 h 54"/>
                              <a:gd name="T40" fmla="*/ 31 w 56"/>
                              <a:gd name="T41" fmla="*/ 54 h 54"/>
                              <a:gd name="T42" fmla="*/ 34 w 56"/>
                              <a:gd name="T43" fmla="*/ 54 h 54"/>
                              <a:gd name="T44" fmla="*/ 37 w 56"/>
                              <a:gd name="T45" fmla="*/ 51 h 54"/>
                              <a:gd name="T46" fmla="*/ 37 w 56"/>
                              <a:gd name="T47" fmla="*/ 51 h 54"/>
                              <a:gd name="T48" fmla="*/ 37 w 56"/>
                              <a:gd name="T49" fmla="*/ 48 h 54"/>
                              <a:gd name="T50" fmla="*/ 39 w 56"/>
                              <a:gd name="T51" fmla="*/ 45 h 54"/>
                              <a:gd name="T52" fmla="*/ 39 w 56"/>
                              <a:gd name="T53" fmla="*/ 42 h 54"/>
                              <a:gd name="T54" fmla="*/ 39 w 56"/>
                              <a:gd name="T55" fmla="*/ 20 h 54"/>
                              <a:gd name="T56" fmla="*/ 37 w 56"/>
                              <a:gd name="T57" fmla="*/ 14 h 54"/>
                              <a:gd name="T58" fmla="*/ 37 w 56"/>
                              <a:gd name="T59" fmla="*/ 11 h 54"/>
                              <a:gd name="T60" fmla="*/ 34 w 56"/>
                              <a:gd name="T61" fmla="*/ 9 h 54"/>
                              <a:gd name="T62" fmla="*/ 31 w 56"/>
                              <a:gd name="T63" fmla="*/ 9 h 54"/>
                              <a:gd name="T64" fmla="*/ 23 w 56"/>
                              <a:gd name="T65" fmla="*/ 9 h 54"/>
                              <a:gd name="T66" fmla="*/ 17 w 56"/>
                              <a:gd name="T67" fmla="*/ 14 h 54"/>
                              <a:gd name="T68" fmla="*/ 17 w 56"/>
                              <a:gd name="T69" fmla="*/ 42 h 54"/>
                              <a:gd name="T70" fmla="*/ 17 w 56"/>
                              <a:gd name="T71" fmla="*/ 48 h 54"/>
                              <a:gd name="T72" fmla="*/ 17 w 56"/>
                              <a:gd name="T73" fmla="*/ 48 h 54"/>
                              <a:gd name="T74" fmla="*/ 17 w 56"/>
                              <a:gd name="T75" fmla="*/ 51 h 54"/>
                              <a:gd name="T76" fmla="*/ 20 w 56"/>
                              <a:gd name="T77" fmla="*/ 51 h 54"/>
                              <a:gd name="T78" fmla="*/ 20 w 56"/>
                              <a:gd name="T79" fmla="*/ 54 h 54"/>
                              <a:gd name="T80" fmla="*/ 23 w 56"/>
                              <a:gd name="T81" fmla="*/ 54 h 54"/>
                              <a:gd name="T82" fmla="*/ 23 w 56"/>
                              <a:gd name="T83" fmla="*/ 54 h 54"/>
                              <a:gd name="T84" fmla="*/ 0 w 56"/>
                              <a:gd name="T85" fmla="*/ 54 h 54"/>
                              <a:gd name="T86" fmla="*/ 0 w 56"/>
                              <a:gd name="T87" fmla="*/ 54 h 54"/>
                              <a:gd name="T88" fmla="*/ 0 w 56"/>
                              <a:gd name="T89" fmla="*/ 54 h 54"/>
                              <a:gd name="T90" fmla="*/ 3 w 56"/>
                              <a:gd name="T91" fmla="*/ 54 h 54"/>
                              <a:gd name="T92" fmla="*/ 6 w 56"/>
                              <a:gd name="T93" fmla="*/ 51 h 54"/>
                              <a:gd name="T94" fmla="*/ 6 w 56"/>
                              <a:gd name="T95" fmla="*/ 48 h 54"/>
                              <a:gd name="T96" fmla="*/ 6 w 56"/>
                              <a:gd name="T97" fmla="*/ 42 h 54"/>
                              <a:gd name="T98" fmla="*/ 6 w 56"/>
                              <a:gd name="T99" fmla="*/ 23 h 54"/>
                              <a:gd name="T100" fmla="*/ 6 w 56"/>
                              <a:gd name="T101" fmla="*/ 14 h 54"/>
                              <a:gd name="T102" fmla="*/ 6 w 56"/>
                              <a:gd name="T103" fmla="*/ 11 h 54"/>
                              <a:gd name="T104" fmla="*/ 6 w 56"/>
                              <a:gd name="T105" fmla="*/ 9 h 54"/>
                              <a:gd name="T106" fmla="*/ 6 w 56"/>
                              <a:gd name="T107" fmla="*/ 9 h 54"/>
                              <a:gd name="T108" fmla="*/ 3 w 56"/>
                              <a:gd name="T109" fmla="*/ 9 h 54"/>
                              <a:gd name="T110" fmla="*/ 3 w 56"/>
                              <a:gd name="T111" fmla="*/ 6 h 54"/>
                              <a:gd name="T112" fmla="*/ 0 w 56"/>
                              <a:gd name="T113" fmla="*/ 9 h 54"/>
                              <a:gd name="T114" fmla="*/ 0 w 56"/>
                              <a:gd name="T115" fmla="*/ 9 h 54"/>
                              <a:gd name="T116" fmla="*/ 0 w 56"/>
                              <a:gd name="T117" fmla="*/ 6 h 54"/>
                              <a:gd name="T118" fmla="*/ 14 w 56"/>
                              <a:gd name="T119" fmla="*/ 0 h 54"/>
                              <a:gd name="T120" fmla="*/ 17 w 56"/>
                              <a:gd name="T121" fmla="*/ 0 h 54"/>
                              <a:gd name="T122" fmla="*/ 17 w 56"/>
                              <a:gd name="T123" fmla="*/ 11 h 5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6" h="54">
                                <a:moveTo>
                                  <a:pt x="17" y="11"/>
                                </a:moveTo>
                                <a:lnTo>
                                  <a:pt x="23" y="6"/>
                                </a:lnTo>
                                <a:lnTo>
                                  <a:pt x="28" y="3"/>
                                </a:lnTo>
                                <a:lnTo>
                                  <a:pt x="34" y="0"/>
                                </a:lnTo>
                                <a:lnTo>
                                  <a:pt x="39" y="0"/>
                                </a:lnTo>
                                <a:lnTo>
                                  <a:pt x="42" y="3"/>
                                </a:lnTo>
                                <a:lnTo>
                                  <a:pt x="45" y="6"/>
                                </a:lnTo>
                                <a:lnTo>
                                  <a:pt x="48" y="9"/>
                                </a:lnTo>
                                <a:lnTo>
                                  <a:pt x="48" y="14"/>
                                </a:lnTo>
                                <a:lnTo>
                                  <a:pt x="48" y="20"/>
                                </a:lnTo>
                                <a:lnTo>
                                  <a:pt x="48" y="42"/>
                                </a:lnTo>
                                <a:lnTo>
                                  <a:pt x="48" y="45"/>
                                </a:lnTo>
                                <a:lnTo>
                                  <a:pt x="48" y="51"/>
                                </a:lnTo>
                                <a:lnTo>
                                  <a:pt x="51" y="51"/>
                                </a:lnTo>
                                <a:lnTo>
                                  <a:pt x="53" y="54"/>
                                </a:lnTo>
                                <a:lnTo>
                                  <a:pt x="56" y="54"/>
                                </a:lnTo>
                                <a:lnTo>
                                  <a:pt x="31" y="54"/>
                                </a:lnTo>
                                <a:lnTo>
                                  <a:pt x="34" y="54"/>
                                </a:lnTo>
                                <a:lnTo>
                                  <a:pt x="37" y="51"/>
                                </a:lnTo>
                                <a:lnTo>
                                  <a:pt x="37" y="48"/>
                                </a:lnTo>
                                <a:lnTo>
                                  <a:pt x="39" y="45"/>
                                </a:lnTo>
                                <a:lnTo>
                                  <a:pt x="39" y="42"/>
                                </a:lnTo>
                                <a:lnTo>
                                  <a:pt x="39" y="20"/>
                                </a:lnTo>
                                <a:lnTo>
                                  <a:pt x="37" y="14"/>
                                </a:lnTo>
                                <a:lnTo>
                                  <a:pt x="37" y="11"/>
                                </a:lnTo>
                                <a:lnTo>
                                  <a:pt x="34" y="9"/>
                                </a:lnTo>
                                <a:lnTo>
                                  <a:pt x="31" y="9"/>
                                </a:lnTo>
                                <a:lnTo>
                                  <a:pt x="23" y="9"/>
                                </a:lnTo>
                                <a:lnTo>
                                  <a:pt x="17" y="14"/>
                                </a:lnTo>
                                <a:lnTo>
                                  <a:pt x="17" y="42"/>
                                </a:lnTo>
                                <a:lnTo>
                                  <a:pt x="17" y="48"/>
                                </a:lnTo>
                                <a:lnTo>
                                  <a:pt x="17" y="51"/>
                                </a:lnTo>
                                <a:lnTo>
                                  <a:pt x="20" y="51"/>
                                </a:lnTo>
                                <a:lnTo>
                                  <a:pt x="20" y="54"/>
                                </a:lnTo>
                                <a:lnTo>
                                  <a:pt x="23" y="54"/>
                                </a:lnTo>
                                <a:lnTo>
                                  <a:pt x="0" y="54"/>
                                </a:lnTo>
                                <a:lnTo>
                                  <a:pt x="3" y="54"/>
                                </a:lnTo>
                                <a:lnTo>
                                  <a:pt x="6" y="51"/>
                                </a:lnTo>
                                <a:lnTo>
                                  <a:pt x="6" y="48"/>
                                </a:lnTo>
                                <a:lnTo>
                                  <a:pt x="6" y="42"/>
                                </a:lnTo>
                                <a:lnTo>
                                  <a:pt x="6" y="23"/>
                                </a:lnTo>
                                <a:lnTo>
                                  <a:pt x="6" y="14"/>
                                </a:lnTo>
                                <a:lnTo>
                                  <a:pt x="6" y="11"/>
                                </a:lnTo>
                                <a:lnTo>
                                  <a:pt x="6" y="9"/>
                                </a:lnTo>
                                <a:lnTo>
                                  <a:pt x="3" y="9"/>
                                </a:lnTo>
                                <a:lnTo>
                                  <a:pt x="3" y="6"/>
                                </a:lnTo>
                                <a:lnTo>
                                  <a:pt x="0" y="9"/>
                                </a:lnTo>
                                <a:lnTo>
                                  <a:pt x="0" y="6"/>
                                </a:lnTo>
                                <a:lnTo>
                                  <a:pt x="14" y="0"/>
                                </a:lnTo>
                                <a:lnTo>
                                  <a:pt x="17" y="0"/>
                                </a:lnTo>
                                <a:lnTo>
                                  <a:pt x="17"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8" name="Freeform 727"/>
                        <wps:cNvSpPr>
                          <a:spLocks/>
                        </wps:cNvSpPr>
                        <wps:spPr bwMode="auto">
                          <a:xfrm>
                            <a:off x="3073" y="892"/>
                            <a:ext cx="48" cy="56"/>
                          </a:xfrm>
                          <a:custGeom>
                            <a:avLst/>
                            <a:gdLst>
                              <a:gd name="T0" fmla="*/ 25 w 48"/>
                              <a:gd name="T1" fmla="*/ 51 h 56"/>
                              <a:gd name="T2" fmla="*/ 20 w 48"/>
                              <a:gd name="T3" fmla="*/ 54 h 56"/>
                              <a:gd name="T4" fmla="*/ 14 w 48"/>
                              <a:gd name="T5" fmla="*/ 56 h 56"/>
                              <a:gd name="T6" fmla="*/ 6 w 48"/>
                              <a:gd name="T7" fmla="*/ 51 h 56"/>
                              <a:gd name="T8" fmla="*/ 0 w 48"/>
                              <a:gd name="T9" fmla="*/ 42 h 56"/>
                              <a:gd name="T10" fmla="*/ 3 w 48"/>
                              <a:gd name="T11" fmla="*/ 37 h 56"/>
                              <a:gd name="T12" fmla="*/ 11 w 48"/>
                              <a:gd name="T13" fmla="*/ 28 h 56"/>
                              <a:gd name="T14" fmla="*/ 31 w 48"/>
                              <a:gd name="T15" fmla="*/ 20 h 56"/>
                              <a:gd name="T16" fmla="*/ 31 w 48"/>
                              <a:gd name="T17" fmla="*/ 11 h 56"/>
                              <a:gd name="T18" fmla="*/ 25 w 48"/>
                              <a:gd name="T19" fmla="*/ 6 h 56"/>
                              <a:gd name="T20" fmla="*/ 17 w 48"/>
                              <a:gd name="T21" fmla="*/ 6 h 56"/>
                              <a:gd name="T22" fmla="*/ 14 w 48"/>
                              <a:gd name="T23" fmla="*/ 9 h 56"/>
                              <a:gd name="T24" fmla="*/ 14 w 48"/>
                              <a:gd name="T25" fmla="*/ 14 h 56"/>
                              <a:gd name="T26" fmla="*/ 11 w 48"/>
                              <a:gd name="T27" fmla="*/ 20 h 56"/>
                              <a:gd name="T28" fmla="*/ 9 w 48"/>
                              <a:gd name="T29" fmla="*/ 20 h 56"/>
                              <a:gd name="T30" fmla="*/ 6 w 48"/>
                              <a:gd name="T31" fmla="*/ 20 h 56"/>
                              <a:gd name="T32" fmla="*/ 3 w 48"/>
                              <a:gd name="T33" fmla="*/ 14 h 56"/>
                              <a:gd name="T34" fmla="*/ 9 w 48"/>
                              <a:gd name="T35" fmla="*/ 6 h 56"/>
                              <a:gd name="T36" fmla="*/ 23 w 48"/>
                              <a:gd name="T37" fmla="*/ 0 h 56"/>
                              <a:gd name="T38" fmla="*/ 34 w 48"/>
                              <a:gd name="T39" fmla="*/ 3 h 56"/>
                              <a:gd name="T40" fmla="*/ 39 w 48"/>
                              <a:gd name="T41" fmla="*/ 9 h 56"/>
                              <a:gd name="T42" fmla="*/ 39 w 48"/>
                              <a:gd name="T43" fmla="*/ 17 h 56"/>
                              <a:gd name="T44" fmla="*/ 39 w 48"/>
                              <a:gd name="T45" fmla="*/ 42 h 56"/>
                              <a:gd name="T46" fmla="*/ 42 w 48"/>
                              <a:gd name="T47" fmla="*/ 45 h 56"/>
                              <a:gd name="T48" fmla="*/ 42 w 48"/>
                              <a:gd name="T49" fmla="*/ 48 h 56"/>
                              <a:gd name="T50" fmla="*/ 45 w 48"/>
                              <a:gd name="T51" fmla="*/ 48 h 56"/>
                              <a:gd name="T52" fmla="*/ 45 w 48"/>
                              <a:gd name="T53" fmla="*/ 45 h 56"/>
                              <a:gd name="T54" fmla="*/ 48 w 48"/>
                              <a:gd name="T55" fmla="*/ 48 h 56"/>
                              <a:gd name="T56" fmla="*/ 37 w 48"/>
                              <a:gd name="T57" fmla="*/ 56 h 56"/>
                              <a:gd name="T58" fmla="*/ 34 w 48"/>
                              <a:gd name="T59" fmla="*/ 54 h 56"/>
                              <a:gd name="T60" fmla="*/ 31 w 48"/>
                              <a:gd name="T61" fmla="*/ 45 h 56"/>
                              <a:gd name="T62" fmla="*/ 31 w 48"/>
                              <a:gd name="T63" fmla="*/ 23 h 56"/>
                              <a:gd name="T64" fmla="*/ 20 w 48"/>
                              <a:gd name="T65" fmla="*/ 28 h 56"/>
                              <a:gd name="T66" fmla="*/ 14 w 48"/>
                              <a:gd name="T67" fmla="*/ 34 h 56"/>
                              <a:gd name="T68" fmla="*/ 11 w 48"/>
                              <a:gd name="T69" fmla="*/ 40 h 56"/>
                              <a:gd name="T70" fmla="*/ 14 w 48"/>
                              <a:gd name="T71" fmla="*/ 45 h 56"/>
                              <a:gd name="T72" fmla="*/ 20 w 48"/>
                              <a:gd name="T73" fmla="*/ 48 h 56"/>
                              <a:gd name="T74" fmla="*/ 31 w 48"/>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6">
                                <a:moveTo>
                                  <a:pt x="31" y="45"/>
                                </a:moveTo>
                                <a:lnTo>
                                  <a:pt x="25" y="51"/>
                                </a:lnTo>
                                <a:lnTo>
                                  <a:pt x="23" y="54"/>
                                </a:lnTo>
                                <a:lnTo>
                                  <a:pt x="20" y="54"/>
                                </a:lnTo>
                                <a:lnTo>
                                  <a:pt x="17" y="54"/>
                                </a:lnTo>
                                <a:lnTo>
                                  <a:pt x="14" y="56"/>
                                </a:lnTo>
                                <a:lnTo>
                                  <a:pt x="9" y="54"/>
                                </a:lnTo>
                                <a:lnTo>
                                  <a:pt x="6" y="51"/>
                                </a:lnTo>
                                <a:lnTo>
                                  <a:pt x="3" y="48"/>
                                </a:lnTo>
                                <a:lnTo>
                                  <a:pt x="0" y="42"/>
                                </a:lnTo>
                                <a:lnTo>
                                  <a:pt x="3" y="40"/>
                                </a:lnTo>
                                <a:lnTo>
                                  <a:pt x="3" y="37"/>
                                </a:lnTo>
                                <a:lnTo>
                                  <a:pt x="6" y="31"/>
                                </a:lnTo>
                                <a:lnTo>
                                  <a:pt x="11" y="28"/>
                                </a:lnTo>
                                <a:lnTo>
                                  <a:pt x="20" y="25"/>
                                </a:lnTo>
                                <a:lnTo>
                                  <a:pt x="31" y="20"/>
                                </a:lnTo>
                                <a:lnTo>
                                  <a:pt x="31" y="17"/>
                                </a:lnTo>
                                <a:lnTo>
                                  <a:pt x="31" y="11"/>
                                </a:lnTo>
                                <a:lnTo>
                                  <a:pt x="28" y="9"/>
                                </a:lnTo>
                                <a:lnTo>
                                  <a:pt x="25" y="6"/>
                                </a:lnTo>
                                <a:lnTo>
                                  <a:pt x="23" y="3"/>
                                </a:lnTo>
                                <a:lnTo>
                                  <a:pt x="17" y="6"/>
                                </a:lnTo>
                                <a:lnTo>
                                  <a:pt x="14" y="9"/>
                                </a:lnTo>
                                <a:lnTo>
                                  <a:pt x="14" y="11"/>
                                </a:lnTo>
                                <a:lnTo>
                                  <a:pt x="14" y="14"/>
                                </a:lnTo>
                                <a:lnTo>
                                  <a:pt x="14" y="17"/>
                                </a:lnTo>
                                <a:lnTo>
                                  <a:pt x="11" y="20"/>
                                </a:lnTo>
                                <a:lnTo>
                                  <a:pt x="9" y="20"/>
                                </a:lnTo>
                                <a:lnTo>
                                  <a:pt x="6" y="20"/>
                                </a:lnTo>
                                <a:lnTo>
                                  <a:pt x="3" y="17"/>
                                </a:lnTo>
                                <a:lnTo>
                                  <a:pt x="3" y="14"/>
                                </a:lnTo>
                                <a:lnTo>
                                  <a:pt x="6" y="9"/>
                                </a:lnTo>
                                <a:lnTo>
                                  <a:pt x="9" y="6"/>
                                </a:lnTo>
                                <a:lnTo>
                                  <a:pt x="14" y="3"/>
                                </a:lnTo>
                                <a:lnTo>
                                  <a:pt x="23" y="0"/>
                                </a:lnTo>
                                <a:lnTo>
                                  <a:pt x="28" y="0"/>
                                </a:lnTo>
                                <a:lnTo>
                                  <a:pt x="34" y="3"/>
                                </a:lnTo>
                                <a:lnTo>
                                  <a:pt x="37" y="6"/>
                                </a:lnTo>
                                <a:lnTo>
                                  <a:pt x="39" y="9"/>
                                </a:lnTo>
                                <a:lnTo>
                                  <a:pt x="39" y="11"/>
                                </a:lnTo>
                                <a:lnTo>
                                  <a:pt x="39" y="17"/>
                                </a:lnTo>
                                <a:lnTo>
                                  <a:pt x="39" y="37"/>
                                </a:lnTo>
                                <a:lnTo>
                                  <a:pt x="39" y="42"/>
                                </a:lnTo>
                                <a:lnTo>
                                  <a:pt x="42" y="45"/>
                                </a:lnTo>
                                <a:lnTo>
                                  <a:pt x="42" y="48"/>
                                </a:lnTo>
                                <a:lnTo>
                                  <a:pt x="45" y="48"/>
                                </a:lnTo>
                                <a:lnTo>
                                  <a:pt x="45" y="45"/>
                                </a:lnTo>
                                <a:lnTo>
                                  <a:pt x="48" y="45"/>
                                </a:lnTo>
                                <a:lnTo>
                                  <a:pt x="48" y="48"/>
                                </a:lnTo>
                                <a:lnTo>
                                  <a:pt x="42" y="54"/>
                                </a:lnTo>
                                <a:lnTo>
                                  <a:pt x="37" y="56"/>
                                </a:lnTo>
                                <a:lnTo>
                                  <a:pt x="34" y="54"/>
                                </a:lnTo>
                                <a:lnTo>
                                  <a:pt x="31" y="51"/>
                                </a:lnTo>
                                <a:lnTo>
                                  <a:pt x="31" y="45"/>
                                </a:lnTo>
                                <a:close/>
                                <a:moveTo>
                                  <a:pt x="31" y="42"/>
                                </a:moveTo>
                                <a:lnTo>
                                  <a:pt x="31" y="23"/>
                                </a:lnTo>
                                <a:lnTo>
                                  <a:pt x="23" y="25"/>
                                </a:lnTo>
                                <a:lnTo>
                                  <a:pt x="20" y="28"/>
                                </a:lnTo>
                                <a:lnTo>
                                  <a:pt x="17" y="31"/>
                                </a:lnTo>
                                <a:lnTo>
                                  <a:pt x="14" y="34"/>
                                </a:lnTo>
                                <a:lnTo>
                                  <a:pt x="11" y="37"/>
                                </a:lnTo>
                                <a:lnTo>
                                  <a:pt x="11" y="40"/>
                                </a:lnTo>
                                <a:lnTo>
                                  <a:pt x="11" y="42"/>
                                </a:lnTo>
                                <a:lnTo>
                                  <a:pt x="14" y="45"/>
                                </a:lnTo>
                                <a:lnTo>
                                  <a:pt x="17" y="48"/>
                                </a:lnTo>
                                <a:lnTo>
                                  <a:pt x="20" y="48"/>
                                </a:lnTo>
                                <a:lnTo>
                                  <a:pt x="25"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9" name="Freeform 728"/>
                        <wps:cNvSpPr>
                          <a:spLocks/>
                        </wps:cNvSpPr>
                        <wps:spPr bwMode="auto">
                          <a:xfrm>
                            <a:off x="3129" y="892"/>
                            <a:ext cx="37" cy="56"/>
                          </a:xfrm>
                          <a:custGeom>
                            <a:avLst/>
                            <a:gdLst>
                              <a:gd name="T0" fmla="*/ 31 w 37"/>
                              <a:gd name="T1" fmla="*/ 0 h 56"/>
                              <a:gd name="T2" fmla="*/ 31 w 37"/>
                              <a:gd name="T3" fmla="*/ 20 h 56"/>
                              <a:gd name="T4" fmla="*/ 31 w 37"/>
                              <a:gd name="T5" fmla="*/ 20 h 56"/>
                              <a:gd name="T6" fmla="*/ 28 w 37"/>
                              <a:gd name="T7" fmla="*/ 11 h 56"/>
                              <a:gd name="T8" fmla="*/ 26 w 37"/>
                              <a:gd name="T9" fmla="*/ 9 h 56"/>
                              <a:gd name="T10" fmla="*/ 23 w 37"/>
                              <a:gd name="T11" fmla="*/ 6 h 56"/>
                              <a:gd name="T12" fmla="*/ 17 w 37"/>
                              <a:gd name="T13" fmla="*/ 3 h 56"/>
                              <a:gd name="T14" fmla="*/ 14 w 37"/>
                              <a:gd name="T15" fmla="*/ 6 h 56"/>
                              <a:gd name="T16" fmla="*/ 12 w 37"/>
                              <a:gd name="T17" fmla="*/ 6 h 56"/>
                              <a:gd name="T18" fmla="*/ 9 w 37"/>
                              <a:gd name="T19" fmla="*/ 9 h 56"/>
                              <a:gd name="T20" fmla="*/ 9 w 37"/>
                              <a:gd name="T21" fmla="*/ 11 h 56"/>
                              <a:gd name="T22" fmla="*/ 9 w 37"/>
                              <a:gd name="T23" fmla="*/ 14 h 56"/>
                              <a:gd name="T24" fmla="*/ 9 w 37"/>
                              <a:gd name="T25" fmla="*/ 17 h 56"/>
                              <a:gd name="T26" fmla="*/ 12 w 37"/>
                              <a:gd name="T27" fmla="*/ 20 h 56"/>
                              <a:gd name="T28" fmla="*/ 17 w 37"/>
                              <a:gd name="T29" fmla="*/ 20 h 56"/>
                              <a:gd name="T30" fmla="*/ 26 w 37"/>
                              <a:gd name="T31" fmla="*/ 25 h 56"/>
                              <a:gd name="T32" fmla="*/ 31 w 37"/>
                              <a:gd name="T33" fmla="*/ 28 h 56"/>
                              <a:gd name="T34" fmla="*/ 34 w 37"/>
                              <a:gd name="T35" fmla="*/ 34 h 56"/>
                              <a:gd name="T36" fmla="*/ 37 w 37"/>
                              <a:gd name="T37" fmla="*/ 40 h 56"/>
                              <a:gd name="T38" fmla="*/ 34 w 37"/>
                              <a:gd name="T39" fmla="*/ 45 h 56"/>
                              <a:gd name="T40" fmla="*/ 31 w 37"/>
                              <a:gd name="T41" fmla="*/ 51 h 56"/>
                              <a:gd name="T42" fmla="*/ 26 w 37"/>
                              <a:gd name="T43" fmla="*/ 54 h 56"/>
                              <a:gd name="T44" fmla="*/ 17 w 37"/>
                              <a:gd name="T45" fmla="*/ 56 h 56"/>
                              <a:gd name="T46" fmla="*/ 14 w 37"/>
                              <a:gd name="T47" fmla="*/ 54 h 56"/>
                              <a:gd name="T48" fmla="*/ 6 w 37"/>
                              <a:gd name="T49" fmla="*/ 54 h 56"/>
                              <a:gd name="T50" fmla="*/ 6 w 37"/>
                              <a:gd name="T51" fmla="*/ 54 h 56"/>
                              <a:gd name="T52" fmla="*/ 3 w 37"/>
                              <a:gd name="T53" fmla="*/ 54 h 56"/>
                              <a:gd name="T54" fmla="*/ 3 w 37"/>
                              <a:gd name="T55" fmla="*/ 54 h 56"/>
                              <a:gd name="T56" fmla="*/ 3 w 37"/>
                              <a:gd name="T57" fmla="*/ 56 h 56"/>
                              <a:gd name="T58" fmla="*/ 0 w 37"/>
                              <a:gd name="T59" fmla="*/ 56 h 56"/>
                              <a:gd name="T60" fmla="*/ 0 w 37"/>
                              <a:gd name="T61" fmla="*/ 37 h 56"/>
                              <a:gd name="T62" fmla="*/ 3 w 37"/>
                              <a:gd name="T63" fmla="*/ 37 h 56"/>
                              <a:gd name="T64" fmla="*/ 3 w 37"/>
                              <a:gd name="T65" fmla="*/ 42 h 56"/>
                              <a:gd name="T66" fmla="*/ 9 w 37"/>
                              <a:gd name="T67" fmla="*/ 48 h 56"/>
                              <a:gd name="T68" fmla="*/ 14 w 37"/>
                              <a:gd name="T69" fmla="*/ 51 h 56"/>
                              <a:gd name="T70" fmla="*/ 17 w 37"/>
                              <a:gd name="T71" fmla="*/ 51 h 56"/>
                              <a:gd name="T72" fmla="*/ 23 w 37"/>
                              <a:gd name="T73" fmla="*/ 51 h 56"/>
                              <a:gd name="T74" fmla="*/ 26 w 37"/>
                              <a:gd name="T75" fmla="*/ 48 h 56"/>
                              <a:gd name="T76" fmla="*/ 26 w 37"/>
                              <a:gd name="T77" fmla="*/ 48 h 56"/>
                              <a:gd name="T78" fmla="*/ 28 w 37"/>
                              <a:gd name="T79" fmla="*/ 42 h 56"/>
                              <a:gd name="T80" fmla="*/ 26 w 37"/>
                              <a:gd name="T81" fmla="*/ 40 h 56"/>
                              <a:gd name="T82" fmla="*/ 26 w 37"/>
                              <a:gd name="T83" fmla="*/ 37 h 56"/>
                              <a:gd name="T84" fmla="*/ 20 w 37"/>
                              <a:gd name="T85" fmla="*/ 34 h 56"/>
                              <a:gd name="T86" fmla="*/ 14 w 37"/>
                              <a:gd name="T87" fmla="*/ 31 h 56"/>
                              <a:gd name="T88" fmla="*/ 6 w 37"/>
                              <a:gd name="T89" fmla="*/ 25 h 56"/>
                              <a:gd name="T90" fmla="*/ 3 w 37"/>
                              <a:gd name="T91" fmla="*/ 23 h 56"/>
                              <a:gd name="T92" fmla="*/ 0 w 37"/>
                              <a:gd name="T93" fmla="*/ 20 h 56"/>
                              <a:gd name="T94" fmla="*/ 0 w 37"/>
                              <a:gd name="T95" fmla="*/ 14 h 56"/>
                              <a:gd name="T96" fmla="*/ 3 w 37"/>
                              <a:gd name="T97" fmla="*/ 9 h 56"/>
                              <a:gd name="T98" fmla="*/ 6 w 37"/>
                              <a:gd name="T99" fmla="*/ 6 h 56"/>
                              <a:gd name="T100" fmla="*/ 12 w 37"/>
                              <a:gd name="T101" fmla="*/ 3 h 56"/>
                              <a:gd name="T102" fmla="*/ 17 w 37"/>
                              <a:gd name="T103" fmla="*/ 0 h 56"/>
                              <a:gd name="T104" fmla="*/ 20 w 37"/>
                              <a:gd name="T105" fmla="*/ 0 h 56"/>
                              <a:gd name="T106" fmla="*/ 26 w 37"/>
                              <a:gd name="T107" fmla="*/ 3 h 56"/>
                              <a:gd name="T108" fmla="*/ 28 w 37"/>
                              <a:gd name="T109" fmla="*/ 3 h 56"/>
                              <a:gd name="T110" fmla="*/ 28 w 37"/>
                              <a:gd name="T111" fmla="*/ 3 h 56"/>
                              <a:gd name="T112" fmla="*/ 28 w 37"/>
                              <a:gd name="T113" fmla="*/ 3 h 56"/>
                              <a:gd name="T114" fmla="*/ 31 w 37"/>
                              <a:gd name="T115" fmla="*/ 3 h 56"/>
                              <a:gd name="T116" fmla="*/ 31 w 37"/>
                              <a:gd name="T117" fmla="*/ 3 h 56"/>
                              <a:gd name="T118" fmla="*/ 31 w 37"/>
                              <a:gd name="T119" fmla="*/ 0 h 56"/>
                              <a:gd name="T120" fmla="*/ 31 w 37"/>
                              <a:gd name="T121" fmla="*/ 0 h 5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6">
                                <a:moveTo>
                                  <a:pt x="31" y="0"/>
                                </a:moveTo>
                                <a:lnTo>
                                  <a:pt x="31" y="20"/>
                                </a:lnTo>
                                <a:lnTo>
                                  <a:pt x="28" y="11"/>
                                </a:lnTo>
                                <a:lnTo>
                                  <a:pt x="26" y="9"/>
                                </a:lnTo>
                                <a:lnTo>
                                  <a:pt x="23" y="6"/>
                                </a:lnTo>
                                <a:lnTo>
                                  <a:pt x="17" y="3"/>
                                </a:lnTo>
                                <a:lnTo>
                                  <a:pt x="14" y="6"/>
                                </a:lnTo>
                                <a:lnTo>
                                  <a:pt x="12" y="6"/>
                                </a:lnTo>
                                <a:lnTo>
                                  <a:pt x="9" y="9"/>
                                </a:lnTo>
                                <a:lnTo>
                                  <a:pt x="9" y="11"/>
                                </a:lnTo>
                                <a:lnTo>
                                  <a:pt x="9" y="14"/>
                                </a:lnTo>
                                <a:lnTo>
                                  <a:pt x="9" y="17"/>
                                </a:lnTo>
                                <a:lnTo>
                                  <a:pt x="12" y="20"/>
                                </a:lnTo>
                                <a:lnTo>
                                  <a:pt x="17" y="20"/>
                                </a:lnTo>
                                <a:lnTo>
                                  <a:pt x="26" y="25"/>
                                </a:lnTo>
                                <a:lnTo>
                                  <a:pt x="31" y="28"/>
                                </a:lnTo>
                                <a:lnTo>
                                  <a:pt x="34" y="34"/>
                                </a:lnTo>
                                <a:lnTo>
                                  <a:pt x="37" y="40"/>
                                </a:lnTo>
                                <a:lnTo>
                                  <a:pt x="34" y="45"/>
                                </a:lnTo>
                                <a:lnTo>
                                  <a:pt x="31" y="51"/>
                                </a:lnTo>
                                <a:lnTo>
                                  <a:pt x="26" y="54"/>
                                </a:lnTo>
                                <a:lnTo>
                                  <a:pt x="17" y="56"/>
                                </a:lnTo>
                                <a:lnTo>
                                  <a:pt x="14" y="54"/>
                                </a:lnTo>
                                <a:lnTo>
                                  <a:pt x="6" y="54"/>
                                </a:lnTo>
                                <a:lnTo>
                                  <a:pt x="3" y="54"/>
                                </a:lnTo>
                                <a:lnTo>
                                  <a:pt x="3" y="56"/>
                                </a:lnTo>
                                <a:lnTo>
                                  <a:pt x="0" y="56"/>
                                </a:lnTo>
                                <a:lnTo>
                                  <a:pt x="0" y="37"/>
                                </a:lnTo>
                                <a:lnTo>
                                  <a:pt x="3" y="37"/>
                                </a:lnTo>
                                <a:lnTo>
                                  <a:pt x="3" y="42"/>
                                </a:lnTo>
                                <a:lnTo>
                                  <a:pt x="9" y="48"/>
                                </a:lnTo>
                                <a:lnTo>
                                  <a:pt x="14" y="51"/>
                                </a:lnTo>
                                <a:lnTo>
                                  <a:pt x="17" y="51"/>
                                </a:lnTo>
                                <a:lnTo>
                                  <a:pt x="23" y="51"/>
                                </a:lnTo>
                                <a:lnTo>
                                  <a:pt x="26" y="48"/>
                                </a:lnTo>
                                <a:lnTo>
                                  <a:pt x="28" y="42"/>
                                </a:lnTo>
                                <a:lnTo>
                                  <a:pt x="26" y="40"/>
                                </a:lnTo>
                                <a:lnTo>
                                  <a:pt x="26" y="37"/>
                                </a:lnTo>
                                <a:lnTo>
                                  <a:pt x="20" y="34"/>
                                </a:lnTo>
                                <a:lnTo>
                                  <a:pt x="14" y="31"/>
                                </a:lnTo>
                                <a:lnTo>
                                  <a:pt x="6" y="25"/>
                                </a:lnTo>
                                <a:lnTo>
                                  <a:pt x="3" y="23"/>
                                </a:lnTo>
                                <a:lnTo>
                                  <a:pt x="0" y="20"/>
                                </a:lnTo>
                                <a:lnTo>
                                  <a:pt x="0" y="14"/>
                                </a:lnTo>
                                <a:lnTo>
                                  <a:pt x="3" y="9"/>
                                </a:lnTo>
                                <a:lnTo>
                                  <a:pt x="6" y="6"/>
                                </a:lnTo>
                                <a:lnTo>
                                  <a:pt x="12" y="3"/>
                                </a:lnTo>
                                <a:lnTo>
                                  <a:pt x="17" y="0"/>
                                </a:lnTo>
                                <a:lnTo>
                                  <a:pt x="20" y="0"/>
                                </a:lnTo>
                                <a:lnTo>
                                  <a:pt x="26" y="3"/>
                                </a:lnTo>
                                <a:lnTo>
                                  <a:pt x="28" y="3"/>
                                </a:lnTo>
                                <a:lnTo>
                                  <a:pt x="31" y="3"/>
                                </a:lnTo>
                                <a:lnTo>
                                  <a:pt x="31"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0" name="Freeform 729"/>
                        <wps:cNvSpPr>
                          <a:spLocks/>
                        </wps:cNvSpPr>
                        <wps:spPr bwMode="auto">
                          <a:xfrm>
                            <a:off x="3171" y="892"/>
                            <a:ext cx="48" cy="56"/>
                          </a:xfrm>
                          <a:custGeom>
                            <a:avLst/>
                            <a:gdLst>
                              <a:gd name="T0" fmla="*/ 26 w 48"/>
                              <a:gd name="T1" fmla="*/ 51 h 56"/>
                              <a:gd name="T2" fmla="*/ 20 w 48"/>
                              <a:gd name="T3" fmla="*/ 54 h 56"/>
                              <a:gd name="T4" fmla="*/ 14 w 48"/>
                              <a:gd name="T5" fmla="*/ 56 h 56"/>
                              <a:gd name="T6" fmla="*/ 6 w 48"/>
                              <a:gd name="T7" fmla="*/ 51 h 56"/>
                              <a:gd name="T8" fmla="*/ 0 w 48"/>
                              <a:gd name="T9" fmla="*/ 42 h 56"/>
                              <a:gd name="T10" fmla="*/ 3 w 48"/>
                              <a:gd name="T11" fmla="*/ 37 h 56"/>
                              <a:gd name="T12" fmla="*/ 12 w 48"/>
                              <a:gd name="T13" fmla="*/ 28 h 56"/>
                              <a:gd name="T14" fmla="*/ 31 w 48"/>
                              <a:gd name="T15" fmla="*/ 20 h 56"/>
                              <a:gd name="T16" fmla="*/ 31 w 48"/>
                              <a:gd name="T17" fmla="*/ 11 h 56"/>
                              <a:gd name="T18" fmla="*/ 26 w 48"/>
                              <a:gd name="T19" fmla="*/ 6 h 56"/>
                              <a:gd name="T20" fmla="*/ 17 w 48"/>
                              <a:gd name="T21" fmla="*/ 6 h 56"/>
                              <a:gd name="T22" fmla="*/ 14 w 48"/>
                              <a:gd name="T23" fmla="*/ 9 h 56"/>
                              <a:gd name="T24" fmla="*/ 14 w 48"/>
                              <a:gd name="T25" fmla="*/ 14 h 56"/>
                              <a:gd name="T26" fmla="*/ 12 w 48"/>
                              <a:gd name="T27" fmla="*/ 20 h 56"/>
                              <a:gd name="T28" fmla="*/ 9 w 48"/>
                              <a:gd name="T29" fmla="*/ 20 h 56"/>
                              <a:gd name="T30" fmla="*/ 6 w 48"/>
                              <a:gd name="T31" fmla="*/ 20 h 56"/>
                              <a:gd name="T32" fmla="*/ 3 w 48"/>
                              <a:gd name="T33" fmla="*/ 14 h 56"/>
                              <a:gd name="T34" fmla="*/ 9 w 48"/>
                              <a:gd name="T35" fmla="*/ 6 h 56"/>
                              <a:gd name="T36" fmla="*/ 23 w 48"/>
                              <a:gd name="T37" fmla="*/ 0 h 56"/>
                              <a:gd name="T38" fmla="*/ 34 w 48"/>
                              <a:gd name="T39" fmla="*/ 3 h 56"/>
                              <a:gd name="T40" fmla="*/ 40 w 48"/>
                              <a:gd name="T41" fmla="*/ 9 h 56"/>
                              <a:gd name="T42" fmla="*/ 40 w 48"/>
                              <a:gd name="T43" fmla="*/ 17 h 56"/>
                              <a:gd name="T44" fmla="*/ 40 w 48"/>
                              <a:gd name="T45" fmla="*/ 42 h 56"/>
                              <a:gd name="T46" fmla="*/ 43 w 48"/>
                              <a:gd name="T47" fmla="*/ 45 h 56"/>
                              <a:gd name="T48" fmla="*/ 43 w 48"/>
                              <a:gd name="T49" fmla="*/ 48 h 56"/>
                              <a:gd name="T50" fmla="*/ 45 w 48"/>
                              <a:gd name="T51" fmla="*/ 48 h 56"/>
                              <a:gd name="T52" fmla="*/ 45 w 48"/>
                              <a:gd name="T53" fmla="*/ 45 h 56"/>
                              <a:gd name="T54" fmla="*/ 48 w 48"/>
                              <a:gd name="T55" fmla="*/ 48 h 56"/>
                              <a:gd name="T56" fmla="*/ 37 w 48"/>
                              <a:gd name="T57" fmla="*/ 56 h 56"/>
                              <a:gd name="T58" fmla="*/ 34 w 48"/>
                              <a:gd name="T59" fmla="*/ 54 h 56"/>
                              <a:gd name="T60" fmla="*/ 31 w 48"/>
                              <a:gd name="T61" fmla="*/ 45 h 56"/>
                              <a:gd name="T62" fmla="*/ 31 w 48"/>
                              <a:gd name="T63" fmla="*/ 23 h 56"/>
                              <a:gd name="T64" fmla="*/ 20 w 48"/>
                              <a:gd name="T65" fmla="*/ 28 h 56"/>
                              <a:gd name="T66" fmla="*/ 14 w 48"/>
                              <a:gd name="T67" fmla="*/ 34 h 56"/>
                              <a:gd name="T68" fmla="*/ 12 w 48"/>
                              <a:gd name="T69" fmla="*/ 40 h 56"/>
                              <a:gd name="T70" fmla="*/ 14 w 48"/>
                              <a:gd name="T71" fmla="*/ 45 h 56"/>
                              <a:gd name="T72" fmla="*/ 20 w 48"/>
                              <a:gd name="T73" fmla="*/ 48 h 56"/>
                              <a:gd name="T74" fmla="*/ 31 w 48"/>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6">
                                <a:moveTo>
                                  <a:pt x="31" y="45"/>
                                </a:moveTo>
                                <a:lnTo>
                                  <a:pt x="26" y="51"/>
                                </a:lnTo>
                                <a:lnTo>
                                  <a:pt x="23" y="54"/>
                                </a:lnTo>
                                <a:lnTo>
                                  <a:pt x="20" y="54"/>
                                </a:lnTo>
                                <a:lnTo>
                                  <a:pt x="17" y="54"/>
                                </a:lnTo>
                                <a:lnTo>
                                  <a:pt x="14" y="56"/>
                                </a:lnTo>
                                <a:lnTo>
                                  <a:pt x="9" y="54"/>
                                </a:lnTo>
                                <a:lnTo>
                                  <a:pt x="6" y="51"/>
                                </a:lnTo>
                                <a:lnTo>
                                  <a:pt x="3" y="48"/>
                                </a:lnTo>
                                <a:lnTo>
                                  <a:pt x="0" y="42"/>
                                </a:lnTo>
                                <a:lnTo>
                                  <a:pt x="3" y="40"/>
                                </a:lnTo>
                                <a:lnTo>
                                  <a:pt x="3" y="37"/>
                                </a:lnTo>
                                <a:lnTo>
                                  <a:pt x="6" y="31"/>
                                </a:lnTo>
                                <a:lnTo>
                                  <a:pt x="12" y="28"/>
                                </a:lnTo>
                                <a:lnTo>
                                  <a:pt x="20" y="25"/>
                                </a:lnTo>
                                <a:lnTo>
                                  <a:pt x="31" y="20"/>
                                </a:lnTo>
                                <a:lnTo>
                                  <a:pt x="31" y="17"/>
                                </a:lnTo>
                                <a:lnTo>
                                  <a:pt x="31" y="11"/>
                                </a:lnTo>
                                <a:lnTo>
                                  <a:pt x="29" y="9"/>
                                </a:lnTo>
                                <a:lnTo>
                                  <a:pt x="26" y="6"/>
                                </a:lnTo>
                                <a:lnTo>
                                  <a:pt x="20" y="3"/>
                                </a:lnTo>
                                <a:lnTo>
                                  <a:pt x="17" y="6"/>
                                </a:lnTo>
                                <a:lnTo>
                                  <a:pt x="14" y="9"/>
                                </a:lnTo>
                                <a:lnTo>
                                  <a:pt x="14" y="11"/>
                                </a:lnTo>
                                <a:lnTo>
                                  <a:pt x="14" y="14"/>
                                </a:lnTo>
                                <a:lnTo>
                                  <a:pt x="14" y="17"/>
                                </a:lnTo>
                                <a:lnTo>
                                  <a:pt x="12" y="20"/>
                                </a:lnTo>
                                <a:lnTo>
                                  <a:pt x="9" y="20"/>
                                </a:lnTo>
                                <a:lnTo>
                                  <a:pt x="6" y="20"/>
                                </a:lnTo>
                                <a:lnTo>
                                  <a:pt x="3" y="17"/>
                                </a:lnTo>
                                <a:lnTo>
                                  <a:pt x="3" y="14"/>
                                </a:lnTo>
                                <a:lnTo>
                                  <a:pt x="6" y="9"/>
                                </a:lnTo>
                                <a:lnTo>
                                  <a:pt x="9" y="6"/>
                                </a:lnTo>
                                <a:lnTo>
                                  <a:pt x="14" y="3"/>
                                </a:lnTo>
                                <a:lnTo>
                                  <a:pt x="23" y="0"/>
                                </a:lnTo>
                                <a:lnTo>
                                  <a:pt x="29" y="0"/>
                                </a:lnTo>
                                <a:lnTo>
                                  <a:pt x="34" y="3"/>
                                </a:lnTo>
                                <a:lnTo>
                                  <a:pt x="37" y="6"/>
                                </a:lnTo>
                                <a:lnTo>
                                  <a:pt x="40" y="9"/>
                                </a:lnTo>
                                <a:lnTo>
                                  <a:pt x="40" y="11"/>
                                </a:lnTo>
                                <a:lnTo>
                                  <a:pt x="40" y="17"/>
                                </a:lnTo>
                                <a:lnTo>
                                  <a:pt x="40" y="37"/>
                                </a:lnTo>
                                <a:lnTo>
                                  <a:pt x="40" y="42"/>
                                </a:lnTo>
                                <a:lnTo>
                                  <a:pt x="43" y="45"/>
                                </a:lnTo>
                                <a:lnTo>
                                  <a:pt x="43" y="48"/>
                                </a:lnTo>
                                <a:lnTo>
                                  <a:pt x="45" y="48"/>
                                </a:lnTo>
                                <a:lnTo>
                                  <a:pt x="45" y="45"/>
                                </a:lnTo>
                                <a:lnTo>
                                  <a:pt x="48" y="45"/>
                                </a:lnTo>
                                <a:lnTo>
                                  <a:pt x="48" y="48"/>
                                </a:lnTo>
                                <a:lnTo>
                                  <a:pt x="43" y="54"/>
                                </a:lnTo>
                                <a:lnTo>
                                  <a:pt x="37" y="56"/>
                                </a:lnTo>
                                <a:lnTo>
                                  <a:pt x="34" y="54"/>
                                </a:lnTo>
                                <a:lnTo>
                                  <a:pt x="31" y="51"/>
                                </a:lnTo>
                                <a:lnTo>
                                  <a:pt x="31" y="45"/>
                                </a:lnTo>
                                <a:close/>
                                <a:moveTo>
                                  <a:pt x="31" y="42"/>
                                </a:moveTo>
                                <a:lnTo>
                                  <a:pt x="31" y="23"/>
                                </a:lnTo>
                                <a:lnTo>
                                  <a:pt x="23" y="25"/>
                                </a:lnTo>
                                <a:lnTo>
                                  <a:pt x="20" y="28"/>
                                </a:lnTo>
                                <a:lnTo>
                                  <a:pt x="17" y="31"/>
                                </a:lnTo>
                                <a:lnTo>
                                  <a:pt x="14" y="34"/>
                                </a:lnTo>
                                <a:lnTo>
                                  <a:pt x="12" y="37"/>
                                </a:lnTo>
                                <a:lnTo>
                                  <a:pt x="12" y="40"/>
                                </a:lnTo>
                                <a:lnTo>
                                  <a:pt x="12" y="42"/>
                                </a:lnTo>
                                <a:lnTo>
                                  <a:pt x="14" y="45"/>
                                </a:lnTo>
                                <a:lnTo>
                                  <a:pt x="17" y="48"/>
                                </a:lnTo>
                                <a:lnTo>
                                  <a:pt x="20" y="48"/>
                                </a:lnTo>
                                <a:lnTo>
                                  <a:pt x="26"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1" name="Freeform 730"/>
                        <wps:cNvSpPr>
                          <a:spLocks/>
                        </wps:cNvSpPr>
                        <wps:spPr bwMode="auto">
                          <a:xfrm>
                            <a:off x="3228" y="864"/>
                            <a:ext cx="22" cy="82"/>
                          </a:xfrm>
                          <a:custGeom>
                            <a:avLst/>
                            <a:gdLst>
                              <a:gd name="T0" fmla="*/ 16 w 22"/>
                              <a:gd name="T1" fmla="*/ 0 h 82"/>
                              <a:gd name="T2" fmla="*/ 16 w 22"/>
                              <a:gd name="T3" fmla="*/ 70 h 82"/>
                              <a:gd name="T4" fmla="*/ 16 w 22"/>
                              <a:gd name="T5" fmla="*/ 73 h 82"/>
                              <a:gd name="T6" fmla="*/ 16 w 22"/>
                              <a:gd name="T7" fmla="*/ 76 h 82"/>
                              <a:gd name="T8" fmla="*/ 16 w 22"/>
                              <a:gd name="T9" fmla="*/ 79 h 82"/>
                              <a:gd name="T10" fmla="*/ 19 w 22"/>
                              <a:gd name="T11" fmla="*/ 79 h 82"/>
                              <a:gd name="T12" fmla="*/ 19 w 22"/>
                              <a:gd name="T13" fmla="*/ 82 h 82"/>
                              <a:gd name="T14" fmla="*/ 22 w 22"/>
                              <a:gd name="T15" fmla="*/ 82 h 82"/>
                              <a:gd name="T16" fmla="*/ 22 w 22"/>
                              <a:gd name="T17" fmla="*/ 82 h 82"/>
                              <a:gd name="T18" fmla="*/ 0 w 22"/>
                              <a:gd name="T19" fmla="*/ 82 h 82"/>
                              <a:gd name="T20" fmla="*/ 0 w 22"/>
                              <a:gd name="T21" fmla="*/ 82 h 82"/>
                              <a:gd name="T22" fmla="*/ 2 w 22"/>
                              <a:gd name="T23" fmla="*/ 82 h 82"/>
                              <a:gd name="T24" fmla="*/ 2 w 22"/>
                              <a:gd name="T25" fmla="*/ 79 h 82"/>
                              <a:gd name="T26" fmla="*/ 5 w 22"/>
                              <a:gd name="T27" fmla="*/ 79 h 82"/>
                              <a:gd name="T28" fmla="*/ 5 w 22"/>
                              <a:gd name="T29" fmla="*/ 76 h 82"/>
                              <a:gd name="T30" fmla="*/ 5 w 22"/>
                              <a:gd name="T31" fmla="*/ 73 h 82"/>
                              <a:gd name="T32" fmla="*/ 5 w 22"/>
                              <a:gd name="T33" fmla="*/ 70 h 82"/>
                              <a:gd name="T34" fmla="*/ 5 w 22"/>
                              <a:gd name="T35" fmla="*/ 23 h 82"/>
                              <a:gd name="T36" fmla="*/ 5 w 22"/>
                              <a:gd name="T37" fmla="*/ 14 h 82"/>
                              <a:gd name="T38" fmla="*/ 5 w 22"/>
                              <a:gd name="T39" fmla="*/ 11 h 82"/>
                              <a:gd name="T40" fmla="*/ 5 w 22"/>
                              <a:gd name="T41" fmla="*/ 8 h 82"/>
                              <a:gd name="T42" fmla="*/ 5 w 22"/>
                              <a:gd name="T43" fmla="*/ 8 h 82"/>
                              <a:gd name="T44" fmla="*/ 2 w 22"/>
                              <a:gd name="T45" fmla="*/ 8 h 82"/>
                              <a:gd name="T46" fmla="*/ 2 w 22"/>
                              <a:gd name="T47" fmla="*/ 8 h 82"/>
                              <a:gd name="T48" fmla="*/ 2 w 22"/>
                              <a:gd name="T49" fmla="*/ 8 h 82"/>
                              <a:gd name="T50" fmla="*/ 0 w 22"/>
                              <a:gd name="T51" fmla="*/ 8 h 82"/>
                              <a:gd name="T52" fmla="*/ 0 w 22"/>
                              <a:gd name="T53" fmla="*/ 6 h 82"/>
                              <a:gd name="T54" fmla="*/ 14 w 22"/>
                              <a:gd name="T55" fmla="*/ 0 h 82"/>
                              <a:gd name="T56" fmla="*/ 16 w 22"/>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2" h="82">
                                <a:moveTo>
                                  <a:pt x="16" y="0"/>
                                </a:moveTo>
                                <a:lnTo>
                                  <a:pt x="16" y="70"/>
                                </a:lnTo>
                                <a:lnTo>
                                  <a:pt x="16" y="73"/>
                                </a:lnTo>
                                <a:lnTo>
                                  <a:pt x="16" y="76"/>
                                </a:lnTo>
                                <a:lnTo>
                                  <a:pt x="16" y="79"/>
                                </a:lnTo>
                                <a:lnTo>
                                  <a:pt x="19" y="79"/>
                                </a:lnTo>
                                <a:lnTo>
                                  <a:pt x="19" y="82"/>
                                </a:lnTo>
                                <a:lnTo>
                                  <a:pt x="22" y="82"/>
                                </a:lnTo>
                                <a:lnTo>
                                  <a:pt x="0" y="82"/>
                                </a:lnTo>
                                <a:lnTo>
                                  <a:pt x="2" y="82"/>
                                </a:lnTo>
                                <a:lnTo>
                                  <a:pt x="2" y="79"/>
                                </a:lnTo>
                                <a:lnTo>
                                  <a:pt x="5" y="79"/>
                                </a:lnTo>
                                <a:lnTo>
                                  <a:pt x="5" y="76"/>
                                </a:lnTo>
                                <a:lnTo>
                                  <a:pt x="5" y="73"/>
                                </a:lnTo>
                                <a:lnTo>
                                  <a:pt x="5" y="70"/>
                                </a:lnTo>
                                <a:lnTo>
                                  <a:pt x="5" y="23"/>
                                </a:lnTo>
                                <a:lnTo>
                                  <a:pt x="5" y="14"/>
                                </a:lnTo>
                                <a:lnTo>
                                  <a:pt x="5" y="11"/>
                                </a:lnTo>
                                <a:lnTo>
                                  <a:pt x="5" y="8"/>
                                </a:lnTo>
                                <a:lnTo>
                                  <a:pt x="2" y="8"/>
                                </a:lnTo>
                                <a:lnTo>
                                  <a:pt x="0" y="8"/>
                                </a:lnTo>
                                <a:lnTo>
                                  <a:pt x="0" y="6"/>
                                </a:lnTo>
                                <a:lnTo>
                                  <a:pt x="14" y="0"/>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2" name="Freeform 731"/>
                        <wps:cNvSpPr>
                          <a:spLocks/>
                        </wps:cNvSpPr>
                        <wps:spPr bwMode="auto">
                          <a:xfrm>
                            <a:off x="3284" y="878"/>
                            <a:ext cx="33" cy="70"/>
                          </a:xfrm>
                          <a:custGeom>
                            <a:avLst/>
                            <a:gdLst>
                              <a:gd name="T0" fmla="*/ 19 w 33"/>
                              <a:gd name="T1" fmla="*/ 0 h 70"/>
                              <a:gd name="T2" fmla="*/ 19 w 33"/>
                              <a:gd name="T3" fmla="*/ 17 h 70"/>
                              <a:gd name="T4" fmla="*/ 31 w 33"/>
                              <a:gd name="T5" fmla="*/ 17 h 70"/>
                              <a:gd name="T6" fmla="*/ 31 w 33"/>
                              <a:gd name="T7" fmla="*/ 20 h 70"/>
                              <a:gd name="T8" fmla="*/ 19 w 33"/>
                              <a:gd name="T9" fmla="*/ 20 h 70"/>
                              <a:gd name="T10" fmla="*/ 19 w 33"/>
                              <a:gd name="T11" fmla="*/ 54 h 70"/>
                              <a:gd name="T12" fmla="*/ 19 w 33"/>
                              <a:gd name="T13" fmla="*/ 56 h 70"/>
                              <a:gd name="T14" fmla="*/ 19 w 33"/>
                              <a:gd name="T15" fmla="*/ 59 h 70"/>
                              <a:gd name="T16" fmla="*/ 22 w 33"/>
                              <a:gd name="T17" fmla="*/ 62 h 70"/>
                              <a:gd name="T18" fmla="*/ 25 w 33"/>
                              <a:gd name="T19" fmla="*/ 62 h 70"/>
                              <a:gd name="T20" fmla="*/ 25 w 33"/>
                              <a:gd name="T21" fmla="*/ 62 h 70"/>
                              <a:gd name="T22" fmla="*/ 28 w 33"/>
                              <a:gd name="T23" fmla="*/ 62 h 70"/>
                              <a:gd name="T24" fmla="*/ 31 w 33"/>
                              <a:gd name="T25" fmla="*/ 59 h 70"/>
                              <a:gd name="T26" fmla="*/ 31 w 33"/>
                              <a:gd name="T27" fmla="*/ 59 h 70"/>
                              <a:gd name="T28" fmla="*/ 33 w 33"/>
                              <a:gd name="T29" fmla="*/ 59 h 70"/>
                              <a:gd name="T30" fmla="*/ 31 w 33"/>
                              <a:gd name="T31" fmla="*/ 62 h 70"/>
                              <a:gd name="T32" fmla="*/ 28 w 33"/>
                              <a:gd name="T33" fmla="*/ 68 h 70"/>
                              <a:gd name="T34" fmla="*/ 22 w 33"/>
                              <a:gd name="T35" fmla="*/ 68 h 70"/>
                              <a:gd name="T36" fmla="*/ 19 w 33"/>
                              <a:gd name="T37" fmla="*/ 70 h 70"/>
                              <a:gd name="T38" fmla="*/ 17 w 33"/>
                              <a:gd name="T39" fmla="*/ 68 h 70"/>
                              <a:gd name="T40" fmla="*/ 14 w 33"/>
                              <a:gd name="T41" fmla="*/ 68 h 70"/>
                              <a:gd name="T42" fmla="*/ 11 w 33"/>
                              <a:gd name="T43" fmla="*/ 65 h 70"/>
                              <a:gd name="T44" fmla="*/ 11 w 33"/>
                              <a:gd name="T45" fmla="*/ 65 h 70"/>
                              <a:gd name="T46" fmla="*/ 8 w 33"/>
                              <a:gd name="T47" fmla="*/ 59 h 70"/>
                              <a:gd name="T48" fmla="*/ 8 w 33"/>
                              <a:gd name="T49" fmla="*/ 56 h 70"/>
                              <a:gd name="T50" fmla="*/ 8 w 33"/>
                              <a:gd name="T51" fmla="*/ 20 h 70"/>
                              <a:gd name="T52" fmla="*/ 0 w 33"/>
                              <a:gd name="T53" fmla="*/ 20 h 70"/>
                              <a:gd name="T54" fmla="*/ 0 w 33"/>
                              <a:gd name="T55" fmla="*/ 17 h 70"/>
                              <a:gd name="T56" fmla="*/ 3 w 33"/>
                              <a:gd name="T57" fmla="*/ 17 h 70"/>
                              <a:gd name="T58" fmla="*/ 8 w 33"/>
                              <a:gd name="T59" fmla="*/ 14 h 70"/>
                              <a:gd name="T60" fmla="*/ 11 w 33"/>
                              <a:gd name="T61" fmla="*/ 11 h 70"/>
                              <a:gd name="T62" fmla="*/ 14 w 33"/>
                              <a:gd name="T63" fmla="*/ 6 h 70"/>
                              <a:gd name="T64" fmla="*/ 14 w 33"/>
                              <a:gd name="T65" fmla="*/ 3 h 70"/>
                              <a:gd name="T66" fmla="*/ 17 w 33"/>
                              <a:gd name="T67" fmla="*/ 0 h 70"/>
                              <a:gd name="T68" fmla="*/ 19 w 33"/>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 h="70">
                                <a:moveTo>
                                  <a:pt x="19" y="0"/>
                                </a:moveTo>
                                <a:lnTo>
                                  <a:pt x="19" y="17"/>
                                </a:lnTo>
                                <a:lnTo>
                                  <a:pt x="31" y="17"/>
                                </a:lnTo>
                                <a:lnTo>
                                  <a:pt x="31" y="20"/>
                                </a:lnTo>
                                <a:lnTo>
                                  <a:pt x="19" y="20"/>
                                </a:lnTo>
                                <a:lnTo>
                                  <a:pt x="19" y="54"/>
                                </a:lnTo>
                                <a:lnTo>
                                  <a:pt x="19" y="56"/>
                                </a:lnTo>
                                <a:lnTo>
                                  <a:pt x="19" y="59"/>
                                </a:lnTo>
                                <a:lnTo>
                                  <a:pt x="22" y="62"/>
                                </a:lnTo>
                                <a:lnTo>
                                  <a:pt x="25" y="62"/>
                                </a:lnTo>
                                <a:lnTo>
                                  <a:pt x="28" y="62"/>
                                </a:lnTo>
                                <a:lnTo>
                                  <a:pt x="31" y="59"/>
                                </a:lnTo>
                                <a:lnTo>
                                  <a:pt x="33" y="59"/>
                                </a:lnTo>
                                <a:lnTo>
                                  <a:pt x="31" y="62"/>
                                </a:lnTo>
                                <a:lnTo>
                                  <a:pt x="28" y="68"/>
                                </a:lnTo>
                                <a:lnTo>
                                  <a:pt x="22" y="68"/>
                                </a:lnTo>
                                <a:lnTo>
                                  <a:pt x="19" y="70"/>
                                </a:lnTo>
                                <a:lnTo>
                                  <a:pt x="17" y="68"/>
                                </a:lnTo>
                                <a:lnTo>
                                  <a:pt x="14" y="68"/>
                                </a:lnTo>
                                <a:lnTo>
                                  <a:pt x="11" y="65"/>
                                </a:lnTo>
                                <a:lnTo>
                                  <a:pt x="8" y="59"/>
                                </a:lnTo>
                                <a:lnTo>
                                  <a:pt x="8" y="56"/>
                                </a:lnTo>
                                <a:lnTo>
                                  <a:pt x="8" y="20"/>
                                </a:lnTo>
                                <a:lnTo>
                                  <a:pt x="0" y="20"/>
                                </a:lnTo>
                                <a:lnTo>
                                  <a:pt x="0" y="17"/>
                                </a:lnTo>
                                <a:lnTo>
                                  <a:pt x="3" y="17"/>
                                </a:lnTo>
                                <a:lnTo>
                                  <a:pt x="8" y="14"/>
                                </a:lnTo>
                                <a:lnTo>
                                  <a:pt x="11" y="11"/>
                                </a:lnTo>
                                <a:lnTo>
                                  <a:pt x="14" y="6"/>
                                </a:lnTo>
                                <a:lnTo>
                                  <a:pt x="14" y="3"/>
                                </a:lnTo>
                                <a:lnTo>
                                  <a:pt x="17" y="0"/>
                                </a:lnTo>
                                <a:lnTo>
                                  <a:pt x="19"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3" name="Freeform 732"/>
                        <wps:cNvSpPr>
                          <a:spLocks/>
                        </wps:cNvSpPr>
                        <wps:spPr bwMode="auto">
                          <a:xfrm>
                            <a:off x="3317" y="892"/>
                            <a:ext cx="40" cy="54"/>
                          </a:xfrm>
                          <a:custGeom>
                            <a:avLst/>
                            <a:gdLst>
                              <a:gd name="T0" fmla="*/ 20 w 40"/>
                              <a:gd name="T1" fmla="*/ 0 h 54"/>
                              <a:gd name="T2" fmla="*/ 20 w 40"/>
                              <a:gd name="T3" fmla="*/ 14 h 54"/>
                              <a:gd name="T4" fmla="*/ 23 w 40"/>
                              <a:gd name="T5" fmla="*/ 6 h 54"/>
                              <a:gd name="T6" fmla="*/ 29 w 40"/>
                              <a:gd name="T7" fmla="*/ 3 h 54"/>
                              <a:gd name="T8" fmla="*/ 31 w 40"/>
                              <a:gd name="T9" fmla="*/ 0 h 54"/>
                              <a:gd name="T10" fmla="*/ 34 w 40"/>
                              <a:gd name="T11" fmla="*/ 0 h 54"/>
                              <a:gd name="T12" fmla="*/ 37 w 40"/>
                              <a:gd name="T13" fmla="*/ 3 h 54"/>
                              <a:gd name="T14" fmla="*/ 40 w 40"/>
                              <a:gd name="T15" fmla="*/ 6 h 54"/>
                              <a:gd name="T16" fmla="*/ 40 w 40"/>
                              <a:gd name="T17" fmla="*/ 9 h 54"/>
                              <a:gd name="T18" fmla="*/ 40 w 40"/>
                              <a:gd name="T19" fmla="*/ 11 h 54"/>
                              <a:gd name="T20" fmla="*/ 40 w 40"/>
                              <a:gd name="T21" fmla="*/ 11 h 54"/>
                              <a:gd name="T22" fmla="*/ 37 w 40"/>
                              <a:gd name="T23" fmla="*/ 14 h 54"/>
                              <a:gd name="T24" fmla="*/ 34 w 40"/>
                              <a:gd name="T25" fmla="*/ 14 h 54"/>
                              <a:gd name="T26" fmla="*/ 34 w 40"/>
                              <a:gd name="T27" fmla="*/ 14 h 54"/>
                              <a:gd name="T28" fmla="*/ 31 w 40"/>
                              <a:gd name="T29" fmla="*/ 11 h 54"/>
                              <a:gd name="T30" fmla="*/ 29 w 40"/>
                              <a:gd name="T31" fmla="*/ 9 h 54"/>
                              <a:gd name="T32" fmla="*/ 26 w 40"/>
                              <a:gd name="T33" fmla="*/ 9 h 54"/>
                              <a:gd name="T34" fmla="*/ 26 w 40"/>
                              <a:gd name="T35" fmla="*/ 9 h 54"/>
                              <a:gd name="T36" fmla="*/ 26 w 40"/>
                              <a:gd name="T37" fmla="*/ 11 h 54"/>
                              <a:gd name="T38" fmla="*/ 23 w 40"/>
                              <a:gd name="T39" fmla="*/ 14 h 54"/>
                              <a:gd name="T40" fmla="*/ 20 w 40"/>
                              <a:gd name="T41" fmla="*/ 20 h 54"/>
                              <a:gd name="T42" fmla="*/ 20 w 40"/>
                              <a:gd name="T43" fmla="*/ 42 h 54"/>
                              <a:gd name="T44" fmla="*/ 20 w 40"/>
                              <a:gd name="T45" fmla="*/ 45 h 54"/>
                              <a:gd name="T46" fmla="*/ 20 w 40"/>
                              <a:gd name="T47" fmla="*/ 48 h 54"/>
                              <a:gd name="T48" fmla="*/ 20 w 40"/>
                              <a:gd name="T49" fmla="*/ 51 h 54"/>
                              <a:gd name="T50" fmla="*/ 23 w 40"/>
                              <a:gd name="T51" fmla="*/ 51 h 54"/>
                              <a:gd name="T52" fmla="*/ 26 w 40"/>
                              <a:gd name="T53" fmla="*/ 54 h 54"/>
                              <a:gd name="T54" fmla="*/ 29 w 40"/>
                              <a:gd name="T55" fmla="*/ 54 h 54"/>
                              <a:gd name="T56" fmla="*/ 29 w 40"/>
                              <a:gd name="T57" fmla="*/ 54 h 54"/>
                              <a:gd name="T58" fmla="*/ 0 w 40"/>
                              <a:gd name="T59" fmla="*/ 54 h 54"/>
                              <a:gd name="T60" fmla="*/ 0 w 40"/>
                              <a:gd name="T61" fmla="*/ 54 h 54"/>
                              <a:gd name="T62" fmla="*/ 6 w 40"/>
                              <a:gd name="T63" fmla="*/ 54 h 54"/>
                              <a:gd name="T64" fmla="*/ 6 w 40"/>
                              <a:gd name="T65" fmla="*/ 51 h 54"/>
                              <a:gd name="T66" fmla="*/ 9 w 40"/>
                              <a:gd name="T67" fmla="*/ 51 h 54"/>
                              <a:gd name="T68" fmla="*/ 9 w 40"/>
                              <a:gd name="T69" fmla="*/ 48 h 54"/>
                              <a:gd name="T70" fmla="*/ 9 w 40"/>
                              <a:gd name="T71" fmla="*/ 45 h 54"/>
                              <a:gd name="T72" fmla="*/ 9 w 40"/>
                              <a:gd name="T73" fmla="*/ 42 h 54"/>
                              <a:gd name="T74" fmla="*/ 9 w 40"/>
                              <a:gd name="T75" fmla="*/ 23 h 54"/>
                              <a:gd name="T76" fmla="*/ 9 w 40"/>
                              <a:gd name="T77" fmla="*/ 14 h 54"/>
                              <a:gd name="T78" fmla="*/ 9 w 40"/>
                              <a:gd name="T79" fmla="*/ 11 h 54"/>
                              <a:gd name="T80" fmla="*/ 9 w 40"/>
                              <a:gd name="T81" fmla="*/ 9 h 54"/>
                              <a:gd name="T82" fmla="*/ 9 w 40"/>
                              <a:gd name="T83" fmla="*/ 9 h 54"/>
                              <a:gd name="T84" fmla="*/ 6 w 40"/>
                              <a:gd name="T85" fmla="*/ 9 h 54"/>
                              <a:gd name="T86" fmla="*/ 6 w 40"/>
                              <a:gd name="T87" fmla="*/ 6 h 54"/>
                              <a:gd name="T88" fmla="*/ 3 w 40"/>
                              <a:gd name="T89" fmla="*/ 9 h 54"/>
                              <a:gd name="T90" fmla="*/ 3 w 40"/>
                              <a:gd name="T91" fmla="*/ 9 h 54"/>
                              <a:gd name="T92" fmla="*/ 0 w 40"/>
                              <a:gd name="T93" fmla="*/ 6 h 54"/>
                              <a:gd name="T94" fmla="*/ 17 w 40"/>
                              <a:gd name="T95" fmla="*/ 0 h 54"/>
                              <a:gd name="T96" fmla="*/ 20 w 40"/>
                              <a:gd name="T97" fmla="*/ 0 h 5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0" h="54">
                                <a:moveTo>
                                  <a:pt x="20" y="0"/>
                                </a:moveTo>
                                <a:lnTo>
                                  <a:pt x="20" y="14"/>
                                </a:lnTo>
                                <a:lnTo>
                                  <a:pt x="23" y="6"/>
                                </a:lnTo>
                                <a:lnTo>
                                  <a:pt x="29" y="3"/>
                                </a:lnTo>
                                <a:lnTo>
                                  <a:pt x="31" y="0"/>
                                </a:lnTo>
                                <a:lnTo>
                                  <a:pt x="34" y="0"/>
                                </a:lnTo>
                                <a:lnTo>
                                  <a:pt x="37" y="3"/>
                                </a:lnTo>
                                <a:lnTo>
                                  <a:pt x="40" y="6"/>
                                </a:lnTo>
                                <a:lnTo>
                                  <a:pt x="40" y="9"/>
                                </a:lnTo>
                                <a:lnTo>
                                  <a:pt x="40" y="11"/>
                                </a:lnTo>
                                <a:lnTo>
                                  <a:pt x="37" y="14"/>
                                </a:lnTo>
                                <a:lnTo>
                                  <a:pt x="34" y="14"/>
                                </a:lnTo>
                                <a:lnTo>
                                  <a:pt x="31" y="11"/>
                                </a:lnTo>
                                <a:lnTo>
                                  <a:pt x="29" y="9"/>
                                </a:lnTo>
                                <a:lnTo>
                                  <a:pt x="26" y="9"/>
                                </a:lnTo>
                                <a:lnTo>
                                  <a:pt x="26" y="11"/>
                                </a:lnTo>
                                <a:lnTo>
                                  <a:pt x="23" y="14"/>
                                </a:lnTo>
                                <a:lnTo>
                                  <a:pt x="20" y="20"/>
                                </a:lnTo>
                                <a:lnTo>
                                  <a:pt x="20" y="42"/>
                                </a:lnTo>
                                <a:lnTo>
                                  <a:pt x="20" y="45"/>
                                </a:lnTo>
                                <a:lnTo>
                                  <a:pt x="20" y="48"/>
                                </a:lnTo>
                                <a:lnTo>
                                  <a:pt x="20" y="51"/>
                                </a:lnTo>
                                <a:lnTo>
                                  <a:pt x="23" y="51"/>
                                </a:lnTo>
                                <a:lnTo>
                                  <a:pt x="26" y="54"/>
                                </a:lnTo>
                                <a:lnTo>
                                  <a:pt x="29" y="54"/>
                                </a:lnTo>
                                <a:lnTo>
                                  <a:pt x="0" y="54"/>
                                </a:lnTo>
                                <a:lnTo>
                                  <a:pt x="6" y="54"/>
                                </a:lnTo>
                                <a:lnTo>
                                  <a:pt x="6" y="51"/>
                                </a:lnTo>
                                <a:lnTo>
                                  <a:pt x="9" y="51"/>
                                </a:lnTo>
                                <a:lnTo>
                                  <a:pt x="9" y="48"/>
                                </a:lnTo>
                                <a:lnTo>
                                  <a:pt x="9" y="45"/>
                                </a:lnTo>
                                <a:lnTo>
                                  <a:pt x="9" y="42"/>
                                </a:lnTo>
                                <a:lnTo>
                                  <a:pt x="9" y="23"/>
                                </a:lnTo>
                                <a:lnTo>
                                  <a:pt x="9" y="14"/>
                                </a:lnTo>
                                <a:lnTo>
                                  <a:pt x="9" y="11"/>
                                </a:lnTo>
                                <a:lnTo>
                                  <a:pt x="9" y="9"/>
                                </a:lnTo>
                                <a:lnTo>
                                  <a:pt x="6" y="9"/>
                                </a:lnTo>
                                <a:lnTo>
                                  <a:pt x="6" y="6"/>
                                </a:lnTo>
                                <a:lnTo>
                                  <a:pt x="3" y="9"/>
                                </a:lnTo>
                                <a:lnTo>
                                  <a:pt x="0" y="6"/>
                                </a:lnTo>
                                <a:lnTo>
                                  <a:pt x="17" y="0"/>
                                </a:lnTo>
                                <a:lnTo>
                                  <a:pt x="2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4" name="Freeform 733"/>
                        <wps:cNvSpPr>
                          <a:spLocks/>
                        </wps:cNvSpPr>
                        <wps:spPr bwMode="auto">
                          <a:xfrm>
                            <a:off x="3360" y="892"/>
                            <a:ext cx="47" cy="56"/>
                          </a:xfrm>
                          <a:custGeom>
                            <a:avLst/>
                            <a:gdLst>
                              <a:gd name="T0" fmla="*/ 25 w 47"/>
                              <a:gd name="T1" fmla="*/ 51 h 56"/>
                              <a:gd name="T2" fmla="*/ 19 w 47"/>
                              <a:gd name="T3" fmla="*/ 54 h 56"/>
                              <a:gd name="T4" fmla="*/ 14 w 47"/>
                              <a:gd name="T5" fmla="*/ 56 h 56"/>
                              <a:gd name="T6" fmla="*/ 5 w 47"/>
                              <a:gd name="T7" fmla="*/ 51 h 56"/>
                              <a:gd name="T8" fmla="*/ 0 w 47"/>
                              <a:gd name="T9" fmla="*/ 42 h 56"/>
                              <a:gd name="T10" fmla="*/ 2 w 47"/>
                              <a:gd name="T11" fmla="*/ 37 h 56"/>
                              <a:gd name="T12" fmla="*/ 11 w 47"/>
                              <a:gd name="T13" fmla="*/ 28 h 56"/>
                              <a:gd name="T14" fmla="*/ 31 w 47"/>
                              <a:gd name="T15" fmla="*/ 20 h 56"/>
                              <a:gd name="T16" fmla="*/ 31 w 47"/>
                              <a:gd name="T17" fmla="*/ 11 h 56"/>
                              <a:gd name="T18" fmla="*/ 25 w 47"/>
                              <a:gd name="T19" fmla="*/ 6 h 56"/>
                              <a:gd name="T20" fmla="*/ 16 w 47"/>
                              <a:gd name="T21" fmla="*/ 6 h 56"/>
                              <a:gd name="T22" fmla="*/ 14 w 47"/>
                              <a:gd name="T23" fmla="*/ 9 h 56"/>
                              <a:gd name="T24" fmla="*/ 14 w 47"/>
                              <a:gd name="T25" fmla="*/ 14 h 56"/>
                              <a:gd name="T26" fmla="*/ 11 w 47"/>
                              <a:gd name="T27" fmla="*/ 20 h 56"/>
                              <a:gd name="T28" fmla="*/ 8 w 47"/>
                              <a:gd name="T29" fmla="*/ 20 h 56"/>
                              <a:gd name="T30" fmla="*/ 5 w 47"/>
                              <a:gd name="T31" fmla="*/ 20 h 56"/>
                              <a:gd name="T32" fmla="*/ 2 w 47"/>
                              <a:gd name="T33" fmla="*/ 14 h 56"/>
                              <a:gd name="T34" fmla="*/ 8 w 47"/>
                              <a:gd name="T35" fmla="*/ 6 h 56"/>
                              <a:gd name="T36" fmla="*/ 22 w 47"/>
                              <a:gd name="T37" fmla="*/ 0 h 56"/>
                              <a:gd name="T38" fmla="*/ 33 w 47"/>
                              <a:gd name="T39" fmla="*/ 3 h 56"/>
                              <a:gd name="T40" fmla="*/ 39 w 47"/>
                              <a:gd name="T41" fmla="*/ 9 h 56"/>
                              <a:gd name="T42" fmla="*/ 39 w 47"/>
                              <a:gd name="T43" fmla="*/ 17 h 56"/>
                              <a:gd name="T44" fmla="*/ 39 w 47"/>
                              <a:gd name="T45" fmla="*/ 42 h 56"/>
                              <a:gd name="T46" fmla="*/ 42 w 47"/>
                              <a:gd name="T47" fmla="*/ 45 h 56"/>
                              <a:gd name="T48" fmla="*/ 42 w 47"/>
                              <a:gd name="T49" fmla="*/ 48 h 56"/>
                              <a:gd name="T50" fmla="*/ 45 w 47"/>
                              <a:gd name="T51" fmla="*/ 48 h 56"/>
                              <a:gd name="T52" fmla="*/ 45 w 47"/>
                              <a:gd name="T53" fmla="*/ 45 h 56"/>
                              <a:gd name="T54" fmla="*/ 47 w 47"/>
                              <a:gd name="T55" fmla="*/ 48 h 56"/>
                              <a:gd name="T56" fmla="*/ 36 w 47"/>
                              <a:gd name="T57" fmla="*/ 56 h 56"/>
                              <a:gd name="T58" fmla="*/ 31 w 47"/>
                              <a:gd name="T59" fmla="*/ 54 h 56"/>
                              <a:gd name="T60" fmla="*/ 31 w 47"/>
                              <a:gd name="T61" fmla="*/ 45 h 56"/>
                              <a:gd name="T62" fmla="*/ 31 w 47"/>
                              <a:gd name="T63" fmla="*/ 23 h 56"/>
                              <a:gd name="T64" fmla="*/ 19 w 47"/>
                              <a:gd name="T65" fmla="*/ 28 h 56"/>
                              <a:gd name="T66" fmla="*/ 14 w 47"/>
                              <a:gd name="T67" fmla="*/ 34 h 56"/>
                              <a:gd name="T68" fmla="*/ 11 w 47"/>
                              <a:gd name="T69" fmla="*/ 40 h 56"/>
                              <a:gd name="T70" fmla="*/ 14 w 47"/>
                              <a:gd name="T71" fmla="*/ 45 h 56"/>
                              <a:gd name="T72" fmla="*/ 19 w 47"/>
                              <a:gd name="T73" fmla="*/ 48 h 56"/>
                              <a:gd name="T74" fmla="*/ 31 w 47"/>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7" h="56">
                                <a:moveTo>
                                  <a:pt x="31" y="45"/>
                                </a:moveTo>
                                <a:lnTo>
                                  <a:pt x="25" y="51"/>
                                </a:lnTo>
                                <a:lnTo>
                                  <a:pt x="22" y="54"/>
                                </a:lnTo>
                                <a:lnTo>
                                  <a:pt x="19" y="54"/>
                                </a:lnTo>
                                <a:lnTo>
                                  <a:pt x="16" y="54"/>
                                </a:lnTo>
                                <a:lnTo>
                                  <a:pt x="14" y="56"/>
                                </a:lnTo>
                                <a:lnTo>
                                  <a:pt x="8" y="54"/>
                                </a:lnTo>
                                <a:lnTo>
                                  <a:pt x="5" y="51"/>
                                </a:lnTo>
                                <a:lnTo>
                                  <a:pt x="2" y="48"/>
                                </a:lnTo>
                                <a:lnTo>
                                  <a:pt x="0" y="42"/>
                                </a:lnTo>
                                <a:lnTo>
                                  <a:pt x="0" y="40"/>
                                </a:lnTo>
                                <a:lnTo>
                                  <a:pt x="2" y="37"/>
                                </a:lnTo>
                                <a:lnTo>
                                  <a:pt x="5" y="31"/>
                                </a:lnTo>
                                <a:lnTo>
                                  <a:pt x="11" y="28"/>
                                </a:lnTo>
                                <a:lnTo>
                                  <a:pt x="19" y="25"/>
                                </a:lnTo>
                                <a:lnTo>
                                  <a:pt x="31" y="20"/>
                                </a:lnTo>
                                <a:lnTo>
                                  <a:pt x="31" y="17"/>
                                </a:lnTo>
                                <a:lnTo>
                                  <a:pt x="31" y="11"/>
                                </a:lnTo>
                                <a:lnTo>
                                  <a:pt x="28" y="9"/>
                                </a:lnTo>
                                <a:lnTo>
                                  <a:pt x="25" y="6"/>
                                </a:lnTo>
                                <a:lnTo>
                                  <a:pt x="19" y="3"/>
                                </a:lnTo>
                                <a:lnTo>
                                  <a:pt x="16" y="6"/>
                                </a:lnTo>
                                <a:lnTo>
                                  <a:pt x="14" y="6"/>
                                </a:lnTo>
                                <a:lnTo>
                                  <a:pt x="14" y="9"/>
                                </a:lnTo>
                                <a:lnTo>
                                  <a:pt x="14" y="11"/>
                                </a:lnTo>
                                <a:lnTo>
                                  <a:pt x="14" y="14"/>
                                </a:lnTo>
                                <a:lnTo>
                                  <a:pt x="14" y="17"/>
                                </a:lnTo>
                                <a:lnTo>
                                  <a:pt x="11" y="20"/>
                                </a:lnTo>
                                <a:lnTo>
                                  <a:pt x="8" y="20"/>
                                </a:lnTo>
                                <a:lnTo>
                                  <a:pt x="5" y="20"/>
                                </a:lnTo>
                                <a:lnTo>
                                  <a:pt x="2" y="17"/>
                                </a:lnTo>
                                <a:lnTo>
                                  <a:pt x="2" y="14"/>
                                </a:lnTo>
                                <a:lnTo>
                                  <a:pt x="5" y="9"/>
                                </a:lnTo>
                                <a:lnTo>
                                  <a:pt x="8" y="6"/>
                                </a:lnTo>
                                <a:lnTo>
                                  <a:pt x="14" y="3"/>
                                </a:lnTo>
                                <a:lnTo>
                                  <a:pt x="22" y="0"/>
                                </a:lnTo>
                                <a:lnTo>
                                  <a:pt x="28" y="0"/>
                                </a:lnTo>
                                <a:lnTo>
                                  <a:pt x="33" y="3"/>
                                </a:lnTo>
                                <a:lnTo>
                                  <a:pt x="36" y="6"/>
                                </a:lnTo>
                                <a:lnTo>
                                  <a:pt x="39" y="9"/>
                                </a:lnTo>
                                <a:lnTo>
                                  <a:pt x="39" y="11"/>
                                </a:lnTo>
                                <a:lnTo>
                                  <a:pt x="39" y="17"/>
                                </a:lnTo>
                                <a:lnTo>
                                  <a:pt x="39" y="37"/>
                                </a:lnTo>
                                <a:lnTo>
                                  <a:pt x="39" y="42"/>
                                </a:lnTo>
                                <a:lnTo>
                                  <a:pt x="39" y="45"/>
                                </a:lnTo>
                                <a:lnTo>
                                  <a:pt x="42" y="45"/>
                                </a:lnTo>
                                <a:lnTo>
                                  <a:pt x="42" y="48"/>
                                </a:lnTo>
                                <a:lnTo>
                                  <a:pt x="45" y="48"/>
                                </a:lnTo>
                                <a:lnTo>
                                  <a:pt x="45" y="45"/>
                                </a:lnTo>
                                <a:lnTo>
                                  <a:pt x="47" y="45"/>
                                </a:lnTo>
                                <a:lnTo>
                                  <a:pt x="47" y="48"/>
                                </a:lnTo>
                                <a:lnTo>
                                  <a:pt x="42" y="54"/>
                                </a:lnTo>
                                <a:lnTo>
                                  <a:pt x="36" y="56"/>
                                </a:lnTo>
                                <a:lnTo>
                                  <a:pt x="33" y="54"/>
                                </a:lnTo>
                                <a:lnTo>
                                  <a:pt x="31" y="54"/>
                                </a:lnTo>
                                <a:lnTo>
                                  <a:pt x="31" y="51"/>
                                </a:lnTo>
                                <a:lnTo>
                                  <a:pt x="31" y="45"/>
                                </a:lnTo>
                                <a:close/>
                                <a:moveTo>
                                  <a:pt x="31" y="42"/>
                                </a:moveTo>
                                <a:lnTo>
                                  <a:pt x="31" y="23"/>
                                </a:lnTo>
                                <a:lnTo>
                                  <a:pt x="22" y="25"/>
                                </a:lnTo>
                                <a:lnTo>
                                  <a:pt x="19" y="28"/>
                                </a:lnTo>
                                <a:lnTo>
                                  <a:pt x="14" y="31"/>
                                </a:lnTo>
                                <a:lnTo>
                                  <a:pt x="14" y="34"/>
                                </a:lnTo>
                                <a:lnTo>
                                  <a:pt x="11" y="37"/>
                                </a:lnTo>
                                <a:lnTo>
                                  <a:pt x="11" y="40"/>
                                </a:lnTo>
                                <a:lnTo>
                                  <a:pt x="11" y="42"/>
                                </a:lnTo>
                                <a:lnTo>
                                  <a:pt x="14" y="45"/>
                                </a:lnTo>
                                <a:lnTo>
                                  <a:pt x="16" y="48"/>
                                </a:lnTo>
                                <a:lnTo>
                                  <a:pt x="19" y="48"/>
                                </a:lnTo>
                                <a:lnTo>
                                  <a:pt x="25"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5" name="Freeform 734"/>
                        <wps:cNvSpPr>
                          <a:spLocks/>
                        </wps:cNvSpPr>
                        <wps:spPr bwMode="auto">
                          <a:xfrm>
                            <a:off x="3413" y="892"/>
                            <a:ext cx="45" cy="56"/>
                          </a:xfrm>
                          <a:custGeom>
                            <a:avLst/>
                            <a:gdLst>
                              <a:gd name="T0" fmla="*/ 45 w 45"/>
                              <a:gd name="T1" fmla="*/ 34 h 56"/>
                              <a:gd name="T2" fmla="*/ 42 w 45"/>
                              <a:gd name="T3" fmla="*/ 42 h 56"/>
                              <a:gd name="T4" fmla="*/ 37 w 45"/>
                              <a:gd name="T5" fmla="*/ 51 h 56"/>
                              <a:gd name="T6" fmla="*/ 31 w 45"/>
                              <a:gd name="T7" fmla="*/ 54 h 56"/>
                              <a:gd name="T8" fmla="*/ 22 w 45"/>
                              <a:gd name="T9" fmla="*/ 56 h 56"/>
                              <a:gd name="T10" fmla="*/ 14 w 45"/>
                              <a:gd name="T11" fmla="*/ 54 h 56"/>
                              <a:gd name="T12" fmla="*/ 6 w 45"/>
                              <a:gd name="T13" fmla="*/ 48 h 56"/>
                              <a:gd name="T14" fmla="*/ 3 w 45"/>
                              <a:gd name="T15" fmla="*/ 42 h 56"/>
                              <a:gd name="T16" fmla="*/ 0 w 45"/>
                              <a:gd name="T17" fmla="*/ 37 h 56"/>
                              <a:gd name="T18" fmla="*/ 0 w 45"/>
                              <a:gd name="T19" fmla="*/ 28 h 56"/>
                              <a:gd name="T20" fmla="*/ 0 w 45"/>
                              <a:gd name="T21" fmla="*/ 20 h 56"/>
                              <a:gd name="T22" fmla="*/ 3 w 45"/>
                              <a:gd name="T23" fmla="*/ 14 h 56"/>
                              <a:gd name="T24" fmla="*/ 8 w 45"/>
                              <a:gd name="T25" fmla="*/ 9 h 56"/>
                              <a:gd name="T26" fmla="*/ 17 w 45"/>
                              <a:gd name="T27" fmla="*/ 3 h 56"/>
                              <a:gd name="T28" fmla="*/ 25 w 45"/>
                              <a:gd name="T29" fmla="*/ 0 h 56"/>
                              <a:gd name="T30" fmla="*/ 31 w 45"/>
                              <a:gd name="T31" fmla="*/ 3 h 56"/>
                              <a:gd name="T32" fmla="*/ 37 w 45"/>
                              <a:gd name="T33" fmla="*/ 6 h 56"/>
                              <a:gd name="T34" fmla="*/ 42 w 45"/>
                              <a:gd name="T35" fmla="*/ 9 h 56"/>
                              <a:gd name="T36" fmla="*/ 42 w 45"/>
                              <a:gd name="T37" fmla="*/ 14 h 56"/>
                              <a:gd name="T38" fmla="*/ 42 w 45"/>
                              <a:gd name="T39" fmla="*/ 14 h 56"/>
                              <a:gd name="T40" fmla="*/ 42 w 45"/>
                              <a:gd name="T41" fmla="*/ 17 h 56"/>
                              <a:gd name="T42" fmla="*/ 39 w 45"/>
                              <a:gd name="T43" fmla="*/ 17 h 56"/>
                              <a:gd name="T44" fmla="*/ 37 w 45"/>
                              <a:gd name="T45" fmla="*/ 17 h 56"/>
                              <a:gd name="T46" fmla="*/ 34 w 45"/>
                              <a:gd name="T47" fmla="*/ 17 h 56"/>
                              <a:gd name="T48" fmla="*/ 34 w 45"/>
                              <a:gd name="T49" fmla="*/ 14 h 56"/>
                              <a:gd name="T50" fmla="*/ 31 w 45"/>
                              <a:gd name="T51" fmla="*/ 14 h 56"/>
                              <a:gd name="T52" fmla="*/ 31 w 45"/>
                              <a:gd name="T53" fmla="*/ 11 h 56"/>
                              <a:gd name="T54" fmla="*/ 31 w 45"/>
                              <a:gd name="T55" fmla="*/ 9 h 56"/>
                              <a:gd name="T56" fmla="*/ 28 w 45"/>
                              <a:gd name="T57" fmla="*/ 6 h 56"/>
                              <a:gd name="T58" fmla="*/ 25 w 45"/>
                              <a:gd name="T59" fmla="*/ 6 h 56"/>
                              <a:gd name="T60" fmla="*/ 22 w 45"/>
                              <a:gd name="T61" fmla="*/ 3 h 56"/>
                              <a:gd name="T62" fmla="*/ 20 w 45"/>
                              <a:gd name="T63" fmla="*/ 6 h 56"/>
                              <a:gd name="T64" fmla="*/ 14 w 45"/>
                              <a:gd name="T65" fmla="*/ 9 h 56"/>
                              <a:gd name="T66" fmla="*/ 11 w 45"/>
                              <a:gd name="T67" fmla="*/ 14 h 56"/>
                              <a:gd name="T68" fmla="*/ 11 w 45"/>
                              <a:gd name="T69" fmla="*/ 23 h 56"/>
                              <a:gd name="T70" fmla="*/ 11 w 45"/>
                              <a:gd name="T71" fmla="*/ 31 h 56"/>
                              <a:gd name="T72" fmla="*/ 14 w 45"/>
                              <a:gd name="T73" fmla="*/ 40 h 56"/>
                              <a:gd name="T74" fmla="*/ 20 w 45"/>
                              <a:gd name="T75" fmla="*/ 45 h 56"/>
                              <a:gd name="T76" fmla="*/ 28 w 45"/>
                              <a:gd name="T77" fmla="*/ 45 h 56"/>
                              <a:gd name="T78" fmla="*/ 34 w 45"/>
                              <a:gd name="T79" fmla="*/ 45 h 56"/>
                              <a:gd name="T80" fmla="*/ 37 w 45"/>
                              <a:gd name="T81" fmla="*/ 42 h 56"/>
                              <a:gd name="T82" fmla="*/ 39 w 45"/>
                              <a:gd name="T83" fmla="*/ 40 h 56"/>
                              <a:gd name="T84" fmla="*/ 42 w 45"/>
                              <a:gd name="T85" fmla="*/ 31 h 56"/>
                              <a:gd name="T86" fmla="*/ 45 w 45"/>
                              <a:gd name="T87" fmla="*/ 34 h 5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6">
                                <a:moveTo>
                                  <a:pt x="45" y="34"/>
                                </a:moveTo>
                                <a:lnTo>
                                  <a:pt x="42" y="42"/>
                                </a:lnTo>
                                <a:lnTo>
                                  <a:pt x="37" y="51"/>
                                </a:lnTo>
                                <a:lnTo>
                                  <a:pt x="31" y="54"/>
                                </a:lnTo>
                                <a:lnTo>
                                  <a:pt x="22" y="56"/>
                                </a:lnTo>
                                <a:lnTo>
                                  <a:pt x="14" y="54"/>
                                </a:lnTo>
                                <a:lnTo>
                                  <a:pt x="6" y="48"/>
                                </a:lnTo>
                                <a:lnTo>
                                  <a:pt x="3" y="42"/>
                                </a:lnTo>
                                <a:lnTo>
                                  <a:pt x="0" y="37"/>
                                </a:lnTo>
                                <a:lnTo>
                                  <a:pt x="0" y="28"/>
                                </a:lnTo>
                                <a:lnTo>
                                  <a:pt x="0" y="20"/>
                                </a:lnTo>
                                <a:lnTo>
                                  <a:pt x="3" y="14"/>
                                </a:lnTo>
                                <a:lnTo>
                                  <a:pt x="8" y="9"/>
                                </a:lnTo>
                                <a:lnTo>
                                  <a:pt x="17" y="3"/>
                                </a:lnTo>
                                <a:lnTo>
                                  <a:pt x="25" y="0"/>
                                </a:lnTo>
                                <a:lnTo>
                                  <a:pt x="31" y="3"/>
                                </a:lnTo>
                                <a:lnTo>
                                  <a:pt x="37" y="6"/>
                                </a:lnTo>
                                <a:lnTo>
                                  <a:pt x="42" y="9"/>
                                </a:lnTo>
                                <a:lnTo>
                                  <a:pt x="42" y="14"/>
                                </a:lnTo>
                                <a:lnTo>
                                  <a:pt x="42" y="17"/>
                                </a:lnTo>
                                <a:lnTo>
                                  <a:pt x="39" y="17"/>
                                </a:lnTo>
                                <a:lnTo>
                                  <a:pt x="37" y="17"/>
                                </a:lnTo>
                                <a:lnTo>
                                  <a:pt x="34" y="17"/>
                                </a:lnTo>
                                <a:lnTo>
                                  <a:pt x="34" y="14"/>
                                </a:lnTo>
                                <a:lnTo>
                                  <a:pt x="31" y="14"/>
                                </a:lnTo>
                                <a:lnTo>
                                  <a:pt x="31" y="11"/>
                                </a:lnTo>
                                <a:lnTo>
                                  <a:pt x="31" y="9"/>
                                </a:lnTo>
                                <a:lnTo>
                                  <a:pt x="28" y="6"/>
                                </a:lnTo>
                                <a:lnTo>
                                  <a:pt x="25" y="6"/>
                                </a:lnTo>
                                <a:lnTo>
                                  <a:pt x="22" y="3"/>
                                </a:lnTo>
                                <a:lnTo>
                                  <a:pt x="20" y="6"/>
                                </a:lnTo>
                                <a:lnTo>
                                  <a:pt x="14" y="9"/>
                                </a:lnTo>
                                <a:lnTo>
                                  <a:pt x="11" y="14"/>
                                </a:lnTo>
                                <a:lnTo>
                                  <a:pt x="11" y="23"/>
                                </a:lnTo>
                                <a:lnTo>
                                  <a:pt x="11" y="31"/>
                                </a:lnTo>
                                <a:lnTo>
                                  <a:pt x="14" y="40"/>
                                </a:lnTo>
                                <a:lnTo>
                                  <a:pt x="20" y="45"/>
                                </a:lnTo>
                                <a:lnTo>
                                  <a:pt x="28" y="45"/>
                                </a:lnTo>
                                <a:lnTo>
                                  <a:pt x="34" y="45"/>
                                </a:lnTo>
                                <a:lnTo>
                                  <a:pt x="37" y="42"/>
                                </a:lnTo>
                                <a:lnTo>
                                  <a:pt x="39" y="40"/>
                                </a:lnTo>
                                <a:lnTo>
                                  <a:pt x="42" y="31"/>
                                </a:lnTo>
                                <a:lnTo>
                                  <a:pt x="45" y="3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6" name="Freeform 735"/>
                        <wps:cNvSpPr>
                          <a:spLocks/>
                        </wps:cNvSpPr>
                        <wps:spPr bwMode="auto">
                          <a:xfrm>
                            <a:off x="3464" y="878"/>
                            <a:ext cx="30" cy="70"/>
                          </a:xfrm>
                          <a:custGeom>
                            <a:avLst/>
                            <a:gdLst>
                              <a:gd name="T0" fmla="*/ 16 w 30"/>
                              <a:gd name="T1" fmla="*/ 0 h 70"/>
                              <a:gd name="T2" fmla="*/ 16 w 30"/>
                              <a:gd name="T3" fmla="*/ 17 h 70"/>
                              <a:gd name="T4" fmla="*/ 30 w 30"/>
                              <a:gd name="T5" fmla="*/ 17 h 70"/>
                              <a:gd name="T6" fmla="*/ 30 w 30"/>
                              <a:gd name="T7" fmla="*/ 20 h 70"/>
                              <a:gd name="T8" fmla="*/ 16 w 30"/>
                              <a:gd name="T9" fmla="*/ 20 h 70"/>
                              <a:gd name="T10" fmla="*/ 16 w 30"/>
                              <a:gd name="T11" fmla="*/ 54 h 70"/>
                              <a:gd name="T12" fmla="*/ 16 w 30"/>
                              <a:gd name="T13" fmla="*/ 56 h 70"/>
                              <a:gd name="T14" fmla="*/ 19 w 30"/>
                              <a:gd name="T15" fmla="*/ 59 h 70"/>
                              <a:gd name="T16" fmla="*/ 19 w 30"/>
                              <a:gd name="T17" fmla="*/ 62 h 70"/>
                              <a:gd name="T18" fmla="*/ 22 w 30"/>
                              <a:gd name="T19" fmla="*/ 62 h 70"/>
                              <a:gd name="T20" fmla="*/ 25 w 30"/>
                              <a:gd name="T21" fmla="*/ 62 h 70"/>
                              <a:gd name="T22" fmla="*/ 28 w 30"/>
                              <a:gd name="T23" fmla="*/ 62 h 70"/>
                              <a:gd name="T24" fmla="*/ 28 w 30"/>
                              <a:gd name="T25" fmla="*/ 59 h 70"/>
                              <a:gd name="T26" fmla="*/ 30 w 30"/>
                              <a:gd name="T27" fmla="*/ 59 h 70"/>
                              <a:gd name="T28" fmla="*/ 30 w 30"/>
                              <a:gd name="T29" fmla="*/ 59 h 70"/>
                              <a:gd name="T30" fmla="*/ 30 w 30"/>
                              <a:gd name="T31" fmla="*/ 62 h 70"/>
                              <a:gd name="T32" fmla="*/ 25 w 30"/>
                              <a:gd name="T33" fmla="*/ 68 h 70"/>
                              <a:gd name="T34" fmla="*/ 22 w 30"/>
                              <a:gd name="T35" fmla="*/ 68 h 70"/>
                              <a:gd name="T36" fmla="*/ 16 w 30"/>
                              <a:gd name="T37" fmla="*/ 70 h 70"/>
                              <a:gd name="T38" fmla="*/ 14 w 30"/>
                              <a:gd name="T39" fmla="*/ 68 h 70"/>
                              <a:gd name="T40" fmla="*/ 14 w 30"/>
                              <a:gd name="T41" fmla="*/ 68 h 70"/>
                              <a:gd name="T42" fmla="*/ 11 w 30"/>
                              <a:gd name="T43" fmla="*/ 65 h 70"/>
                              <a:gd name="T44" fmla="*/ 8 w 30"/>
                              <a:gd name="T45" fmla="*/ 65 h 70"/>
                              <a:gd name="T46" fmla="*/ 8 w 30"/>
                              <a:gd name="T47" fmla="*/ 59 h 70"/>
                              <a:gd name="T48" fmla="*/ 8 w 30"/>
                              <a:gd name="T49" fmla="*/ 56 h 70"/>
                              <a:gd name="T50" fmla="*/ 8 w 30"/>
                              <a:gd name="T51" fmla="*/ 20 h 70"/>
                              <a:gd name="T52" fmla="*/ 0 w 30"/>
                              <a:gd name="T53" fmla="*/ 20 h 70"/>
                              <a:gd name="T54" fmla="*/ 0 w 30"/>
                              <a:gd name="T55" fmla="*/ 17 h 70"/>
                              <a:gd name="T56" fmla="*/ 2 w 30"/>
                              <a:gd name="T57" fmla="*/ 17 h 70"/>
                              <a:gd name="T58" fmla="*/ 5 w 30"/>
                              <a:gd name="T59" fmla="*/ 14 h 70"/>
                              <a:gd name="T60" fmla="*/ 8 w 30"/>
                              <a:gd name="T61" fmla="*/ 11 h 70"/>
                              <a:gd name="T62" fmla="*/ 11 w 30"/>
                              <a:gd name="T63" fmla="*/ 6 h 70"/>
                              <a:gd name="T64" fmla="*/ 14 w 30"/>
                              <a:gd name="T65" fmla="*/ 3 h 70"/>
                              <a:gd name="T66" fmla="*/ 16 w 30"/>
                              <a:gd name="T67" fmla="*/ 0 h 70"/>
                              <a:gd name="T68" fmla="*/ 16 w 30"/>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0" h="70">
                                <a:moveTo>
                                  <a:pt x="16" y="0"/>
                                </a:moveTo>
                                <a:lnTo>
                                  <a:pt x="16" y="17"/>
                                </a:lnTo>
                                <a:lnTo>
                                  <a:pt x="30" y="17"/>
                                </a:lnTo>
                                <a:lnTo>
                                  <a:pt x="30" y="20"/>
                                </a:lnTo>
                                <a:lnTo>
                                  <a:pt x="16" y="20"/>
                                </a:lnTo>
                                <a:lnTo>
                                  <a:pt x="16" y="54"/>
                                </a:lnTo>
                                <a:lnTo>
                                  <a:pt x="16" y="56"/>
                                </a:lnTo>
                                <a:lnTo>
                                  <a:pt x="19" y="59"/>
                                </a:lnTo>
                                <a:lnTo>
                                  <a:pt x="19" y="62"/>
                                </a:lnTo>
                                <a:lnTo>
                                  <a:pt x="22" y="62"/>
                                </a:lnTo>
                                <a:lnTo>
                                  <a:pt x="25" y="62"/>
                                </a:lnTo>
                                <a:lnTo>
                                  <a:pt x="28" y="62"/>
                                </a:lnTo>
                                <a:lnTo>
                                  <a:pt x="28" y="59"/>
                                </a:lnTo>
                                <a:lnTo>
                                  <a:pt x="30" y="59"/>
                                </a:lnTo>
                                <a:lnTo>
                                  <a:pt x="30" y="62"/>
                                </a:lnTo>
                                <a:lnTo>
                                  <a:pt x="25" y="68"/>
                                </a:lnTo>
                                <a:lnTo>
                                  <a:pt x="22" y="68"/>
                                </a:lnTo>
                                <a:lnTo>
                                  <a:pt x="16" y="70"/>
                                </a:lnTo>
                                <a:lnTo>
                                  <a:pt x="14" y="68"/>
                                </a:lnTo>
                                <a:lnTo>
                                  <a:pt x="11" y="65"/>
                                </a:lnTo>
                                <a:lnTo>
                                  <a:pt x="8" y="65"/>
                                </a:lnTo>
                                <a:lnTo>
                                  <a:pt x="8" y="59"/>
                                </a:lnTo>
                                <a:lnTo>
                                  <a:pt x="8" y="56"/>
                                </a:lnTo>
                                <a:lnTo>
                                  <a:pt x="8" y="20"/>
                                </a:lnTo>
                                <a:lnTo>
                                  <a:pt x="0" y="20"/>
                                </a:lnTo>
                                <a:lnTo>
                                  <a:pt x="0" y="17"/>
                                </a:lnTo>
                                <a:lnTo>
                                  <a:pt x="2" y="17"/>
                                </a:lnTo>
                                <a:lnTo>
                                  <a:pt x="5" y="14"/>
                                </a:lnTo>
                                <a:lnTo>
                                  <a:pt x="8" y="11"/>
                                </a:lnTo>
                                <a:lnTo>
                                  <a:pt x="11" y="6"/>
                                </a:lnTo>
                                <a:lnTo>
                                  <a:pt x="14" y="3"/>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7" name="Freeform 736"/>
                        <wps:cNvSpPr>
                          <a:spLocks/>
                        </wps:cNvSpPr>
                        <wps:spPr bwMode="auto">
                          <a:xfrm>
                            <a:off x="1789" y="1441"/>
                            <a:ext cx="208" cy="214"/>
                          </a:xfrm>
                          <a:custGeom>
                            <a:avLst/>
                            <a:gdLst>
                              <a:gd name="T0" fmla="*/ 0 w 208"/>
                              <a:gd name="T1" fmla="*/ 70 h 214"/>
                              <a:gd name="T2" fmla="*/ 0 w 208"/>
                              <a:gd name="T3" fmla="*/ 214 h 214"/>
                              <a:gd name="T4" fmla="*/ 208 w 208"/>
                              <a:gd name="T5" fmla="*/ 214 h 214"/>
                              <a:gd name="T6" fmla="*/ 208 w 208"/>
                              <a:gd name="T7" fmla="*/ 0 h 214"/>
                              <a:gd name="T8" fmla="*/ 0 w 208"/>
                              <a:gd name="T9" fmla="*/ 70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0" y="70"/>
                                </a:moveTo>
                                <a:lnTo>
                                  <a:pt x="0" y="214"/>
                                </a:lnTo>
                                <a:lnTo>
                                  <a:pt x="208" y="214"/>
                                </a:lnTo>
                                <a:lnTo>
                                  <a:pt x="208" y="0"/>
                                </a:lnTo>
                                <a:lnTo>
                                  <a:pt x="0" y="7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8" name="Freeform 737"/>
                        <wps:cNvSpPr>
                          <a:spLocks/>
                        </wps:cNvSpPr>
                        <wps:spPr bwMode="auto">
                          <a:xfrm>
                            <a:off x="1789" y="1092"/>
                            <a:ext cx="208" cy="214"/>
                          </a:xfrm>
                          <a:custGeom>
                            <a:avLst/>
                            <a:gdLst>
                              <a:gd name="T0" fmla="*/ 205 w 208"/>
                              <a:gd name="T1" fmla="*/ 214 h 214"/>
                              <a:gd name="T2" fmla="*/ 208 w 208"/>
                              <a:gd name="T3" fmla="*/ 0 h 214"/>
                              <a:gd name="T4" fmla="*/ 0 w 208"/>
                              <a:gd name="T5" fmla="*/ 0 h 214"/>
                              <a:gd name="T6" fmla="*/ 0 w 208"/>
                              <a:gd name="T7" fmla="*/ 138 h 214"/>
                              <a:gd name="T8" fmla="*/ 205 w 208"/>
                              <a:gd name="T9" fmla="*/ 214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205" y="214"/>
                                </a:moveTo>
                                <a:lnTo>
                                  <a:pt x="208" y="0"/>
                                </a:lnTo>
                                <a:lnTo>
                                  <a:pt x="0" y="0"/>
                                </a:lnTo>
                                <a:lnTo>
                                  <a:pt x="0" y="138"/>
                                </a:lnTo>
                                <a:lnTo>
                                  <a:pt x="205" y="21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9" name="Freeform 738"/>
                        <wps:cNvSpPr>
                          <a:spLocks/>
                        </wps:cNvSpPr>
                        <wps:spPr bwMode="auto">
                          <a:xfrm>
                            <a:off x="1789" y="1092"/>
                            <a:ext cx="208" cy="214"/>
                          </a:xfrm>
                          <a:custGeom>
                            <a:avLst/>
                            <a:gdLst>
                              <a:gd name="T0" fmla="*/ 205 w 208"/>
                              <a:gd name="T1" fmla="*/ 214 h 214"/>
                              <a:gd name="T2" fmla="*/ 208 w 208"/>
                              <a:gd name="T3" fmla="*/ 0 h 214"/>
                              <a:gd name="T4" fmla="*/ 0 w 208"/>
                              <a:gd name="T5" fmla="*/ 0 h 214"/>
                              <a:gd name="T6" fmla="*/ 0 w 208"/>
                              <a:gd name="T7" fmla="*/ 138 h 214"/>
                              <a:gd name="T8" fmla="*/ 205 w 208"/>
                              <a:gd name="T9" fmla="*/ 214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205" y="214"/>
                                </a:moveTo>
                                <a:lnTo>
                                  <a:pt x="208" y="0"/>
                                </a:lnTo>
                                <a:lnTo>
                                  <a:pt x="0" y="0"/>
                                </a:lnTo>
                                <a:lnTo>
                                  <a:pt x="0" y="138"/>
                                </a:lnTo>
                                <a:lnTo>
                                  <a:pt x="205" y="21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06CD42" id="Group 609" o:spid="_x0000_s1026" style="position:absolute;margin-left:0;margin-top:0;width:223.6pt;height:137.9pt;z-index:251660288;mso-position-horizontal-relative:char;mso-position-vertical-relative:line" coordsize="4472,27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">
                <v:rect id="AutoShape 608" o:spid="_x0000_s1027" style="position:absolute;width:4472;height:27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" filled="f" stroked="f">
                  <v:path arrowok="t"/>
                </v:rect>
                <v:rect id="Rectangle 610" o:spid="_x0000_s1028" style="position:absolute;width:4472;height:27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" filled="f" strokeweight="0">
                  <v:path arrowok="t"/>
                </v:rect>
                <v:rect id="Rectangle 611" o:spid="_x0000_s1029" style="position:absolute;left:76;top:73;width:3859;height:26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" fillcolor="#e0e0e0" strokecolor="#e0e0e0" strokeweight="0">
                  <v:path arrowok="t"/>
                </v:rect>
                <v:shape id="Freeform 612" o:spid="_x0000_s1030" style="position:absolute;left:1489;top:701;width:2458;height:1019;visibility:visible;mso-wrap-style:square;v-text-anchor:top" coordsize="2458,1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&#13;&#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031" style="position:absolute;left:1489;top:701;width:2458;height:1019;visibility:visible;mso-wrap-style:square;v-text-anchor:top" coordsize="2458,1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&#13;&#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032" style="position:absolute;left:601;top:898;width:924;height:912;visibility:visible;mso-wrap-style:square;v-text-anchor:top" coordsize="924,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&#13;&#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033" style="position:absolute;left:601;top:898;width:924;height:912;visibility:visible;mso-wrap-style:square;v-text-anchor:top" coordsize="924,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&#13;&#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034" style="position:absolute;left:1747;top:1947;width:90;height:88;visibility:visible;mso-wrap-style:square;v-text-anchor:top" coordsize="9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&#13;&#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035" style="position:absolute;left:1750;top:1742;width:90;height:90;visibility:visible;mso-wrap-style:square;v-text-anchor:top" coordsize="9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&#13;&#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036" style="position:absolute;left:1747;top:1846;width:90;height:87;visibility:visible;mso-wrap-style:square;v-text-anchor:top" coordsize="9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&#13;&#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037" style="position:absolute;left:1750;top:2049;width:90;height:87;visibility:visible;mso-wrap-style:square;v-text-anchor:top" coordsize="9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&#13;&#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038" style="position:absolute;flip:x;visibility:visible;mso-wrap-style:square" from="1567,2246" to="2315,22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" strokeweight=".55pt">
                  <o:lock v:ext="edit" shapetype="f"/>
                </v:line>
                <v:line id="Line 621" o:spid="_x0000_s1039" style="position:absolute;flip:y;visibility:visible;mso-wrap-style:square" from="2185,2249" to="2312,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" strokeweight=".55pt">
                  <o:lock v:ext="edit" shapetype="f"/>
                </v:line>
                <v:line id="Line 622" o:spid="_x0000_s1040" style="position:absolute;flip:y;visibility:visible;mso-wrap-style:square" from="2118,2246" to="2247,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" strokeweight=".55pt">
                  <o:lock v:ext="edit" shapetype="f"/>
                </v:line>
                <v:line id="Line 623" o:spid="_x0000_s1041" style="position:absolute;flip:y;visibility:visible;mso-wrap-style:square" from="2053,2246" to="2183,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" strokeweight=".55pt">
                  <o:lock v:ext="edit" shapetype="f"/>
                </v:line>
                <v:line id="Line 624" o:spid="_x0000_s1042" style="position:absolute;flip:y;visibility:visible;mso-wrap-style:square" from="1992,2246" to="2121,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" strokeweight=".55pt">
                  <o:lock v:ext="edit" shapetype="f"/>
                </v:line>
                <v:line id="Line 625" o:spid="_x0000_s1043" style="position:absolute;flip:y;visibility:visible;mso-wrap-style:square" from="1933,2246" to="2062,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" strokeweight=".55pt">
                  <o:lock v:ext="edit" shapetype="f"/>
                </v:line>
                <v:line id="Line 626" o:spid="_x0000_s1044" style="position:absolute;flip:y;visibility:visible;mso-wrap-style:square" from="1874,2246" to="2003,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" strokeweight=".55pt">
                  <o:lock v:ext="edit" shapetype="f"/>
                </v:line>
                <v:line id="Line 627" o:spid="_x0000_s1045" style="position:absolute;flip:y;visibility:visible;mso-wrap-style:square" from="1812,2246" to="1941,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" strokeweight=".55pt">
                  <o:lock v:ext="edit" shapetype="f"/>
                </v:line>
                <v:line id="Line 628" o:spid="_x0000_s1046" style="position:absolute;flip:y;visibility:visible;mso-wrap-style:square" from="1747,2246" to="1876,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" strokeweight=".55pt">
                  <o:lock v:ext="edit" shapetype="f"/>
                </v:line>
                <v:line id="Line 629" o:spid="_x0000_s1047" style="position:absolute;flip:y;visibility:visible;mso-wrap-style:square" from="1677,2246" to="1806,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" strokeweight=".55pt">
                  <o:lock v:ext="edit" shapetype="f"/>
                </v:line>
                <v:line id="Line 630" o:spid="_x0000_s1048" style="position:absolute;flip:y;visibility:visible;mso-wrap-style:square" from="1612,2246" to="1742,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" strokeweight=".55pt">
                  <o:lock v:ext="edit" shapetype="f"/>
                </v:line>
                <v:line id="Line 631" o:spid="_x0000_s1049" style="position:absolute;flip:y;visibility:visible;mso-wrap-style:square" from="1551,2246" to="1677,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" strokeweight=".55pt">
                  <o:lock v:ext="edit" shapetype="f"/>
                </v:line>
                <v:line id="Line 632" o:spid="_x0000_s1050" style="position:absolute;flip:y;visibility:visible;mso-wrap-style:square" from="1492,2246" to="1621,2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" strokeweight=".55pt">
                  <o:lock v:ext="edit" shapetype="f"/>
                </v:line>
                <v:line id="Line 633" o:spid="_x0000_s1051" style="position:absolute;flip:y;visibility:visible;mso-wrap-style:square" from="1438,2246" to="1565,2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" strokeweight=".55pt">
                  <o:lock v:ext="edit" shapetype="f"/>
                </v:line>
                <v:shape id="Freeform 634" o:spid="_x0000_s1052" style="position:absolute;left:1747;top:796;width:87;height:88;visibility:visible;mso-wrap-style:square;v-text-anchor:top" coordsize="87,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&#13;&#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053" style="position:absolute;visibility:visible;mso-wrap-style:square" from="1497,504" to="2244,5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" strokeweight=".55pt">
                  <o:lock v:ext="edit" shapetype="f"/>
                </v:line>
                <v:line id="Line 636" o:spid="_x0000_s1054" style="position:absolute;flip:x;visibility:visible;mso-wrap-style:square" from="1500,377" to="1626,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" strokeweight=".55pt">
                  <o:lock v:ext="edit" shapetype="f"/>
                </v:line>
                <v:line id="Line 637" o:spid="_x0000_s1055" style="position:absolute;flip:x;visibility:visible;mso-wrap-style:square" from="1565,377" to="169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" strokeweight=".55pt">
                  <o:lock v:ext="edit" shapetype="f"/>
                </v:line>
                <v:line id="Line 638" o:spid="_x0000_s1056" style="position:absolute;flip:x;visibility:visible;mso-wrap-style:square" from="1629,377" to="1758,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" strokeweight=".55pt">
                  <o:lock v:ext="edit" shapetype="f"/>
                </v:line>
                <v:line id="Line 639" o:spid="_x0000_s1057" style="position:absolute;flip:x;visibility:visible;mso-wrap-style:square" from="1691,377" to="1820,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" strokeweight=".55pt">
                  <o:lock v:ext="edit" shapetype="f"/>
                </v:line>
                <v:line id="Line 640" o:spid="_x0000_s1058" style="position:absolute;flip:x;visibility:visible;mso-wrap-style:square" from="1750,377" to="1879,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" strokeweight=".55pt">
                  <o:lock v:ext="edit" shapetype="f"/>
                </v:line>
                <v:line id="Line 641" o:spid="_x0000_s1059" style="position:absolute;flip:x;visibility:visible;mso-wrap-style:square" from="1809,377" to="1938,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" strokeweight=".55pt">
                  <o:lock v:ext="edit" shapetype="f"/>
                </v:line>
                <v:line id="Line 642" o:spid="_x0000_s1060" style="position:absolute;flip:x;visibility:visible;mso-wrap-style:square" from="1871,377" to="2000,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" strokeweight=".55pt">
                  <o:lock v:ext="edit" shapetype="f"/>
                </v:line>
                <v:line id="Line 643" o:spid="_x0000_s1061" style="position:absolute;flip:x;visibility:visible;mso-wrap-style:square" from="1935,377" to="2065,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" strokeweight=".55pt">
                  <o:lock v:ext="edit" shapetype="f"/>
                </v:line>
                <v:line id="Line 644" o:spid="_x0000_s1062" style="position:absolute;flip:x;visibility:visible;mso-wrap-style:square" from="2006,377" to="2132,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" strokeweight=".55pt">
                  <o:lock v:ext="edit" shapetype="f"/>
                </v:line>
                <v:line id="Line 645" o:spid="_x0000_s1063" style="position:absolute;flip:x;visibility:visible;mso-wrap-style:square" from="2070,377" to="2199,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" strokeweight=".55pt">
                  <o:lock v:ext="edit" shapetype="f"/>
                </v:line>
                <v:line id="Line 646" o:spid="_x0000_s1064" style="position:absolute;flip:x;visibility:visible;mso-wrap-style:square" from="2135,377" to="226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" strokeweight=".55pt">
                  <o:lock v:ext="edit" shapetype="f"/>
                </v:line>
                <v:line id="Line 647" o:spid="_x0000_s1065" style="position:absolute;flip:x;visibility:visible;mso-wrap-style:square" from="2191,377" to="2320,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" strokeweight=".55pt">
                  <o:lock v:ext="edit" shapetype="f"/>
                </v:line>
                <v:line id="Line 648" o:spid="_x0000_s1066" style="position:absolute;flip:x;visibility:visible;mso-wrap-style:square" from="2247,377" to="2374,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" strokeweight=".55pt">
                  <o:lock v:ext="edit" shapetype="f"/>
                </v:line>
                <v:shape id="Freeform 649" o:spid="_x0000_s1067" style="position:absolute;left:1747;top:591;width:90;height:87;visibility:visible;mso-wrap-style:square;v-text-anchor:top" coordsize="9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&#13;&#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068" style="position:absolute;left:1747;top:692;width:87;height:90;visibility:visible;mso-wrap-style:square;v-text-anchor:top" coordsize="8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&#13;&#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069" style="position:absolute;left:1747;top:898;width:90;height:87;visibility:visible;mso-wrap-style:square;v-text-anchor:top" coordsize="9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&#13;&#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070" style="position:absolute;left:1806;top:521;width:174;height: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" fillcolor="#e0e0e0" strokecolor="#e0e0e0" strokeweight="0">
                  <v:path arrowok="t"/>
                </v:rect>
                <v:shape id="Freeform 653" o:spid="_x0000_s1071" style="position:absolute;left:1921;top:715;width:124;height:84;visibility:visible;mso-wrap-style:square;v-text-anchor:top" coordsize="124,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" path="m,84l,,124,r,84e" filled="f" strokeweight=".55pt">
                  <v:path arrowok="t" o:connecttype="custom" o:connectlocs="0,84;0,0;124,0;124,84" o:connectangles="0,0,0,0"/>
                </v:shape>
                <v:rect id="Rectangle 654" o:spid="_x0000_s1072" style="position:absolute;left:1938;top:740;width:87;height: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" filled="f" strokeweight=".55pt">
                  <v:path arrowok="t"/>
                </v:rect>
                <v:line id="Line 655" o:spid="_x0000_s1073" style="position:absolute;visibility:visible;mso-wrap-style:square" from="1056,1897" to="1057,2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" strokeweight=".55pt">
                  <o:lock v:ext="edit" shapetype="f"/>
                </v:line>
                <v:shape id="Freeform 656" o:spid="_x0000_s1074" style="position:absolute;left:1022;top:1888;width:65;height:48;visibility:visible;mso-wrap-style:square;v-text-anchor:top" coordsize="65,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" path="m,48l34,,65,48e" filled="f" strokeweight=".55pt">
                  <v:path arrowok="t" o:connecttype="custom" o:connectlocs="0,48;34,0;65,48" o:connectangles="0,0,0"/>
                </v:shape>
                <v:line id="Line 657" o:spid="_x0000_s1075" style="position:absolute;flip:x y;visibility:visible;mso-wrap-style:square" from="1053,599" to="1056,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" strokeweight=".55pt">
                  <o:lock v:ext="edit" shapetype="f"/>
                </v:line>
                <v:shape id="Freeform 658" o:spid="_x0000_s1076" style="position:absolute;left:1022;top:737;width:65;height:51;visibility:visible;mso-wrap-style:square;v-text-anchor:top" coordsize="6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" path="m65,l34,51,,e" filled="f" strokeweight=".55pt">
                  <v:path arrowok="t" o:connecttype="custom" o:connectlocs="65,0;34,51;0,0" o:connectangles="0,0,0"/>
                </v:shape>
                <v:line id="Line 659" o:spid="_x0000_s1077" style="position:absolute;flip:x y;visibility:visible;mso-wrap-style:square" from="421,850" to="551,9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" strokeweight=".55pt">
                  <o:lock v:ext="edit" shapetype="f"/>
                </v:line>
                <v:shape id="Freeform 660" o:spid="_x0000_s1078" style="position:absolute;left:500;top:926;width:59;height:56;visibility:visible;mso-wrap-style:square;v-text-anchor:top" coordsize="5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" path="m45,l59,56,,45e" filled="f" strokeweight=".55pt">
                  <v:path arrowok="t" o:connecttype="custom" o:connectlocs="45,0;59,56;0,45" o:connectangles="0,0,0"/>
                </v:shape>
                <v:line id="Line 661" o:spid="_x0000_s1079" style="position:absolute;flip:x;visibility:visible;mso-wrap-style:square" from="281,1365" to="472,1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" strokeweight=".55pt">
                  <o:lock v:ext="edit" shapetype="f"/>
                </v:line>
                <v:shape id="Freeform 662" o:spid="_x0000_s1080" style="position:absolute;left:421;top:1331;width:51;height:65;visibility:visible;mso-wrap-style:square;v-text-anchor:top" coordsize="5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" path="m3,l51,34,,65e" filled="f" strokeweight=".55pt">
                  <v:path arrowok="t" o:connecttype="custom" o:connectlocs="3,0;51,34;0,65" o:connectangles="0,0,0"/>
                </v:shape>
                <v:line id="Line 663" o:spid="_x0000_s1081" style="position:absolute;flip:x;visibility:visible;mso-wrap-style:square" from="447,1776" to="604,18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" strokeweight=".55pt">
                  <o:lock v:ext="edit" shapetype="f"/>
                </v:line>
                <v:shape id="Freeform 664" o:spid="_x0000_s1082" style="position:absolute;left:553;top:1767;width:59;height:57;visibility:visible;mso-wrap-style:square;v-text-anchor:top" coordsize="59,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" path="m,l59,3,34,57e" filled="f" strokeweight=".55pt">
                  <v:path arrowok="t" o:connecttype="custom" o:connectlocs="0,0;59,3;34,57" o:connectangles="0,0,0"/>
                </v:shape>
                <v:shape id="Freeform 665" o:spid="_x0000_s1083" style="position:absolute;left:2657;top:1002;width:1250;height:456;visibility:visible;mso-wrap-style:square;v-text-anchor:top" coordsize="1250,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&#13;&#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084" style="position:absolute;left:2657;top:1002;width:1250;height:456;visibility:visible;mso-wrap-style:square;v-text-anchor:top" coordsize="1250,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&#13;&#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085" style="position:absolute;left:2284;top:1852;width:275;height:126;visibility:visible;mso-wrap-style:square;v-text-anchor:top" coordsize="275,1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&#13;&#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086" style="position:absolute;left:4017;top:1739;width:388;height:245;visibility:visible;mso-wrap-style:square;v-text-anchor:top" coordsize="388,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&#13;&#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087" style="position:absolute;left:3947;top:704;width:1;height:368;visibility:visible;mso-wrap-style:square;v-text-anchor:top" coordsize="1,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" path="m,368l,,,368xe" fillcolor="#e0e0e0" strokecolor="#e0e0e0" strokeweight="0">
                  <v:path arrowok="t" o:connecttype="custom" o:connectlocs="0,368;0,0;0,368" o:connectangles="0,0,0"/>
                </v:shape>
                <v:line id="Line 670" o:spid="_x0000_s1088" style="position:absolute;flip:y;visibility:visible;mso-wrap-style:square" from="3947,704" to="3948,1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" strokeweight=".55pt">
                  <o:lock v:ext="edit" shapetype="f"/>
                </v:line>
                <v:shape id="Freeform 671" o:spid="_x0000_s1089" style="position:absolute;left:3935;top:1714;width:1;height:388;visibility:visible;mso-wrap-style:square;v-text-anchor:top" coordsize="1,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" path="m,l,388,,xe" fillcolor="#e0e0e0" strokecolor="#e0e0e0" strokeweight="0">
                  <v:path arrowok="t" o:connecttype="custom" o:connectlocs="0,0;0,388;0,0" o:connectangles="0,0,0"/>
                </v:shape>
                <v:line id="Line 672" o:spid="_x0000_s1090" style="position:absolute;visibility:visible;mso-wrap-style:square" from="3935,1714" to="3936,21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" strokeweight=".55pt">
                  <o:lock v:ext="edit" shapetype="f"/>
                </v:line>
                <v:rect id="Rectangle 673" o:spid="_x0000_s1091" style="position:absolute;left:1483;top:1244;width:48;height: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" strokecolor="white" strokeweight="0">
                  <v:path arrowok="t"/>
                </v:rect>
                <v:shape id="Freeform 674" o:spid="_x0000_s1092" style="position:absolute;left:933;top:1199;width:25;height:82;visibility:visible;mso-wrap-style:square;v-text-anchor:top" coordsize="25,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&#13;&#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&#13;&#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&#13;&#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&#13;&#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v:shape>
                <v:shape id="Freeform 678" o:spid="_x0000_s1096" style="position:absolute;left:1143;top:1227;width:37;height:54;visibility:visible;mso-wrap-style:square;v-text-anchor:top" coordsize="37,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&#13;&#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&#13;&#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&#13;&#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&#13;&#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v:shape>
                <v:shape id="Freeform 682" o:spid="_x0000_s1100" style="position:absolute;left:2275;top:1365;width:85;height:79;visibility:visible;mso-wrap-style:square;v-text-anchor:top" coordsize="8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&#13;&#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&#13;&#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v:shape>
                <v:shape id="Freeform 684" o:spid="_x0000_s1102" style="position:absolute;left:4149;top:1030;width:65;height:62;visibility:visible;mso-wrap-style:square;v-text-anchor:top" coordsize="65,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&#13;&#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&#13;&#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&#13;&#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&#13;&#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&#13;&#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v:shape>
                <v:shape id="Freeform 689" o:spid="_x0000_s1107" style="position:absolute;left:1067;top:1478;width:45;height:61;visibility:visible;mso-wrap-style:square;v-text-anchor:top" coordsize="4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&#13;&#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mso-wrap-style:square" from="1806,504" to="1807,5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" strokeweight=".55pt">
                  <o:lock v:ext="edit" shapetype="f"/>
                </v:line>
                <v:line id="Line 691" o:spid="_x0000_s1109" style="position:absolute;visibility:visible;mso-wrap-style:square" from="1806,678" to="1807,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" strokeweight=".55pt">
                  <o:lock v:ext="edit" shapetype="f"/>
                </v:line>
                <v:line id="Line 692" o:spid="_x0000_s1110" style="position:absolute;visibility:visible;mso-wrap-style:square" from="1806,780" to="1807,7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" strokeweight=".55pt">
                  <o:lock v:ext="edit" shapetype="f"/>
                </v:line>
                <v:line id="Line 693" o:spid="_x0000_s1111" style="position:absolute;visibility:visible;mso-wrap-style:square" from="1806,881" to="1807,9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" strokeweight=".55pt">
                  <o:lock v:ext="edit" shapetype="f"/>
                </v:line>
                <v:line id="Line 694" o:spid="_x0000_s1112" style="position:absolute;visibility:visible;mso-wrap-style:square" from="1806,985" to="1807,10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" strokeweight=".55pt">
                  <o:lock v:ext="edit" shapetype="f"/>
                </v:line>
                <v:line id="Line 695" o:spid="_x0000_s1113" style="position:absolute;visibility:visible;mso-wrap-style:square" from="1980,509" to="1981,7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" strokeweight=".55pt">
                  <o:lock v:ext="edit" shapetype="f"/>
                </v:line>
                <v:line id="Line 696" o:spid="_x0000_s1114" style="position:absolute;visibility:visible;mso-wrap-style:square" from="1980,794" to="1981,10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" strokeweight=".55pt">
                  <o:lock v:ext="edit" shapetype="f"/>
                </v:line>
                <v:shape id="Freeform 697" o:spid="_x0000_s1115" style="position:absolute;left:1806;top:1652;width:177;height:577;visibility:visible;mso-wrap-style:square;v-text-anchor:top" coordsize="177,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" path="m174,577l177,,,,,577r174,xe" fillcolor="#e0e0e0" strokecolor="#e0e0e0" strokeweight="0">
                  <v:path arrowok="t" o:connecttype="custom" o:connectlocs="174,577;177,0;0,0;0,577;174,577" o:connectangles="0,0,0,0,0"/>
                </v:shape>
                <v:rect id="Rectangle 698" o:spid="_x0000_s1116" style="position:absolute;left:1941;top:1891;width:87;height: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" filled="f" strokeweight=".55pt">
                  <v:path arrowok="t"/>
                </v:rect>
                <v:shape id="Freeform 699" o:spid="_x0000_s1117" style="position:absolute;left:1919;top:1866;width:129;height:87;visibility:visible;mso-wrap-style:square;v-text-anchor:top" coordsize="129,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" path="m,87l,3,129,r,87e" filled="f" strokeweight=".55pt">
                  <v:path arrowok="t" o:connecttype="custom" o:connectlocs="0,87;0,3;129,0;129,87" o:connectangles="0,0,0,0"/>
                </v:shape>
                <v:line id="Line 700" o:spid="_x0000_s1118" style="position:absolute;visibility:visible;mso-wrap-style:square" from="1806,1655" to="1807,17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" strokeweight=".55pt">
                  <o:lock v:ext="edit" shapetype="f"/>
                </v:line>
                <v:line id="Line 701" o:spid="_x0000_s1119" style="position:absolute;visibility:visible;mso-wrap-style:square" from="1806,1829" to="1807,18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" strokeweight=".55pt">
                  <o:lock v:ext="edit" shapetype="f"/>
                </v:line>
                <v:line id="Line 702" o:spid="_x0000_s1120" style="position:absolute;visibility:visible;mso-wrap-style:square" from="1806,1928" to="1807,19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" strokeweight=".55pt">
                  <o:lock v:ext="edit" shapetype="f"/>
                </v:line>
                <v:line id="Line 703" o:spid="_x0000_s1121" style="position:absolute;visibility:visible;mso-wrap-style:square" from="1806,2035" to="1807,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" strokeweight=".55pt">
                  <o:lock v:ext="edit" shapetype="f"/>
                </v:line>
                <v:line id="Line 704" o:spid="_x0000_s1122" style="position:absolute;visibility:visible;mso-wrap-style:square" from="1806,2136" to="1807,2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" strokeweight=".55pt">
                  <o:lock v:ext="edit" shapetype="f"/>
                </v:line>
                <v:line id="Line 705" o:spid="_x0000_s1123" style="position:absolute;visibility:visible;mso-wrap-style:square" from="1983,1655" to="1984,1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" strokeweight=".55pt">
                  <o:lock v:ext="edit" shapetype="f"/>
                </v:line>
                <v:line id="Line 706" o:spid="_x0000_s1124" style="position:absolute;visibility:visible;mso-wrap-style:square" from="1983,1945" to="1984,2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" strokeweight=".55pt">
                  <o:lock v:ext="edit" shapetype="f"/>
                </v:line>
                <v:shape id="Freeform 707" o:spid="_x0000_s1125" style="position:absolute;left:2483;top:1849;width:275;height:127;visibility:visible;mso-wrap-style:square;v-text-anchor:top" coordsize="275,1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&#13;&#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126" style="position:absolute;left:2683;top:1849;width:275;height:124;visibility:visible;mso-wrap-style:square;v-text-anchor:top" coordsize="275,1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&#13;&#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127" style="position:absolute;left:1778;top:1359;width:51;height:79;visibility:visible;mso-wrap-style:square;v-text-anchor:top" coordsize="5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&#13;&#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v:shape>
                <v:shape id="Freeform 710" o:spid="_x0000_s1128" style="position:absolute;left:1837;top:1331;width:23;height:82;visibility:visible;mso-wrap-style:square;v-text-anchor:top" coordsize="2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&#13;&#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&#13;&#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v:shape>
                <v:shape id="Freeform 712" o:spid="_x0000_s1130" style="position:absolute;left:1924;top:1342;width:31;height:71;visibility:visible;mso-wrap-style:square;v-text-anchor:top" coordsize="3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&#13;&#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&#13;&#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&#13;&#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v:shape>
                <v:shape id="Freeform 715" o:spid="_x0000_s1133" style="position:absolute;left:2028;top:1359;width:37;height:54;visibility:visible;mso-wrap-style:square;v-text-anchor:top" coordsize="37,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&#13;&#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&#13;&#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&#13;&#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v:shape>
                <v:shape id="Freeform 718" o:spid="_x0000_s1136" style="position:absolute;left:2944;top:1399;width:45;height:53;visibility:visible;mso-wrap-style:square;v-text-anchor:top" coordsize="4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&#13;&#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&#13;&#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v:shape>
                <v:shape id="Freeform 720" o:spid="_x0000_s1138" style="position:absolute;left:3053;top:1371;width:23;height:81;visibility:visible;mso-wrap-style:square;v-text-anchor:top" coordsize="2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&#13;&#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&#13;&#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&#13;&#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&#13;&#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v:shape>
                <v:shape id="Freeform 724" o:spid="_x0000_s1142" style="position:absolute;left:3239;top:1399;width:45;height:53;visibility:visible;mso-wrap-style:square;v-text-anchor:top" coordsize="4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&#13;&#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&#13;&#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&#13;&#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&#13;&#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v:shape>
                <v:shape id="Freeform 728" o:spid="_x0000_s1146" style="position:absolute;left:3129;top:892;width:37;height:56;visibility:visible;mso-wrap-style:square;v-text-anchor:top" coordsize="3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&#13;&#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&#13;&#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v:shape>
                <v:shape id="Freeform 730" o:spid="_x0000_s1148" style="position:absolute;left:3228;top:864;width:22;height:82;visibility:visible;mso-wrap-style:square;v-text-anchor:top" coordsize="22,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&#13;&#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&#13;&#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&#13;&#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&#13;&#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v:shape>
                <v:shape id="Freeform 734" o:spid="_x0000_s1152" style="position:absolute;left:3413;top:892;width:45;height:56;visibility:visible;mso-wrap-style:square;v-text-anchor:top" coordsize="45,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&#13;&#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&#13;&#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" path="m,70l,214r208,l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" path="m205,214l208,,,,,138r205,76xe" fillcolor="black" strokeweight="0">
                  <v:path arrowok="t" o:connecttype="custom" o:connectlocs="205,214;208,0;0,0;0,138;205,214" o:connectangles="0,0,0,0,0"/>
                </v:shape>
                <v:shape id="Freeform 738" o:spid="_x0000_s1156" style="position:absolute;left:1789;top:1092;width:208;height:214;visibility:visible;mso-wrap-style:square;v-text-anchor:top" coordsize="208,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" path="m205,214l208,,,,,138r205,76e" filled="f" strokeweight=".55pt">
                  <v:path arrowok="t" o:connecttype="custom" o:connectlocs="205,214;208,0;0,0;0,138;205,214" o:connectangles="0,0,0,0,0"/>
                </v:shape>
                <w10:wrap anchory="line"/>
              </v:group>
            </w:pict>
          </mc:Fallback>
        </mc:AlternateContent>
      </w:r>
      <w:r>
        <w:rPr>
          <w:noProof/>
          <w:lang w:val="en-GB" w:eastAsia="en-GB"/>
        </w:rPr>
        <mc:AlternateContent>
          <mc:Choice Requires="wps">
            <w:drawing>
              <wp:inline distT="0" distB="0" distL="0" distR="0" wp14:anchorId="36EDAB87" wp14:editId="56DA1D54">
                <wp:extent cx="2835275" cy="1755140"/>
                <wp:effectExtent l="0" t="0" r="0" b="0"/>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35275" cy="175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5AED3" id="AutoShape 4" o:spid="_x0000_s1026" style="width:223.25pt;height:1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" filled="f" stroked="f">
                <v:path arrowok="t"/>
                <w10:anchorlock/>
              </v:rect>
            </w:pict>
          </mc:Fallback>
        </mc:AlternateContent>
      </w:r>
    </w:p>
    <w:p w14:paraId="2372C037" w14:textId="77777777" w:rsidR="00EB376E" w:rsidRPr="0033735D" w:rsidRDefault="00EB376E" w:rsidP="00B47930">
      <w:pPr>
        <w:pStyle w:val="FigureCaption0"/>
      </w:pPr>
      <w:bookmarkStart w:id="0" w:name="_Ref154289107"/>
      <w:r w:rsidRPr="0033735D">
        <w:t xml:space="preserve">Figure </w:t>
      </w:r>
      <w:r w:rsidR="00EA341B">
        <w:fldChar w:fldCharType="begin"/>
      </w:r>
      <w:r w:rsidR="00B47930">
        <w:instrText xml:space="preserve"> SEQ Figure \* ARABIC </w:instrText>
      </w:r>
      <w:r w:rsidR="00EA341B">
        <w:fldChar w:fldCharType="separate"/>
      </w:r>
      <w:r w:rsidR="00FA1354">
        <w:rPr>
          <w:noProof/>
        </w:rPr>
        <w:t>1</w:t>
      </w:r>
      <w:r w:rsidR="00EA341B">
        <w:fldChar w:fldCharType="end"/>
      </w:r>
      <w:bookmarkEnd w:id="0"/>
      <w:r w:rsidRPr="0033735D">
        <w:t xml:space="preserve">: </w:t>
      </w:r>
      <w:r w:rsidRPr="0033735D">
        <w:rPr>
          <w:i/>
        </w:rPr>
        <w:t>Schematic diagram of speech production.</w:t>
      </w:r>
    </w:p>
    <w:p w14:paraId="0444B163" w14:textId="77777777" w:rsidR="003B4333" w:rsidRDefault="00303038" w:rsidP="00BA03AC">
      <w:pPr>
        <w:pStyle w:val="Heading1"/>
      </w:pPr>
      <w:r w:rsidRPr="00303038">
        <w:t>Word</w:t>
      </w:r>
      <w:r>
        <w:t xml:space="preserve"> </w:t>
      </w:r>
      <w:r w:rsidR="00BA03AC">
        <w:rPr>
          <w:lang w:val="en-GB"/>
        </w:rPr>
        <w:t>template styles</w:t>
      </w:r>
      <w:r w:rsidR="00DB45E1" w:rsidRPr="00DB45E1">
        <w:rPr>
          <w:lang w:val="en-GB"/>
        </w:rPr>
        <w:t xml:space="preserve"> </w:t>
      </w:r>
    </w:p>
    <w:p w14:paraId="5A55C74E" w14:textId="77777777" w:rsidR="00DB45E1" w:rsidRDefault="00DB45E1" w:rsidP="00DB45E1">
      <w:pPr>
        <w:pStyle w:val="BodyText"/>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14:paraId="27CBD8D9" w14:textId="77777777" w:rsidR="00DB45E1" w:rsidRDefault="00DB45E1" w:rsidP="00DB45E1">
      <w:pPr>
        <w:pStyle w:val="BodyTextNext"/>
        <w:rPr>
          <w:lang w:val="en-GB" w:eastAsia="it-IT"/>
        </w:rPr>
      </w:pPr>
      <w:r>
        <w:rPr>
          <w:lang w:val="en-GB" w:eastAsia="it-IT"/>
        </w:rPr>
        <w:t xml:space="preserve">When the heading styles in Table 2 are used, section numbers </w:t>
      </w:r>
      <w:r w:rsidR="00BA03AC">
        <w:rPr>
          <w:lang w:val="en-GB" w:eastAsia="it-IT"/>
        </w:rPr>
        <w:t>do not need to be manually entered</w:t>
      </w:r>
      <w:r>
        <w:rPr>
          <w:lang w:val="en-GB" w:eastAsia="it-IT"/>
        </w:rPr>
        <w:t xml:space="preserve"> because they will be automatically </w:t>
      </w:r>
      <w:r w:rsidR="00BA03AC">
        <w:rPr>
          <w:lang w:val="en-GB" w:eastAsia="it-IT"/>
        </w:rPr>
        <w:t>generated</w:t>
      </w:r>
      <w:r>
        <w:rPr>
          <w:lang w:val="en-GB" w:eastAsia="it-IT"/>
        </w:rPr>
        <w:t xml:space="preserve"> by </w:t>
      </w:r>
      <w:r w:rsidR="00303038">
        <w:rPr>
          <w:lang w:val="en-GB" w:eastAsia="it-IT"/>
        </w:rPr>
        <w:t>Word</w:t>
      </w:r>
      <w:r>
        <w:rPr>
          <w:lang w:val="en-GB" w:eastAsia="it-IT"/>
        </w:rPr>
        <w:t xml:space="preserve">. Similarly, </w:t>
      </w:r>
      <w:r w:rsidR="00C12426">
        <w:rPr>
          <w:lang w:val="en-GB" w:eastAsia="it-IT"/>
        </w:rPr>
        <w:t>citations</w:t>
      </w:r>
      <w:r>
        <w:rPr>
          <w:lang w:val="en-GB" w:eastAsia="it-IT"/>
        </w:rPr>
        <w:t xml:space="preserve"> will be automatically numbered when the “Reference” style is used. </w:t>
      </w:r>
    </w:p>
    <w:p w14:paraId="524ACAAF" w14:textId="77777777" w:rsidR="00AD1224" w:rsidRPr="0033735D" w:rsidRDefault="00AD1224" w:rsidP="00AD1224">
      <w:pPr>
        <w:pStyle w:val="BodyText"/>
      </w:pPr>
      <w:r w:rsidRPr="0033735D">
        <w:t xml:space="preserve">The reference format is the standard IEEE one. References should be numbered in order of appearance, for example </w:t>
      </w:r>
      <w:r w:rsidRPr="0033735D">
        <w:fldChar w:fldCharType="begin"/>
      </w:r>
      <w:r w:rsidRPr="0033735D">
        <w:instrText xml:space="preserve"> REF _Ref131087840 \w \h </w:instrText>
      </w:r>
      <w:r w:rsidRPr="0033735D">
        <w:fldChar w:fldCharType="separate"/>
      </w:r>
      <w:r>
        <w:t>[1]</w:t>
      </w:r>
      <w:r w:rsidRPr="0033735D">
        <w:fldChar w:fldCharType="end"/>
      </w:r>
      <w:r w:rsidRPr="0033735D">
        <w:t xml:space="preserve">, </w:t>
      </w:r>
      <w:r w:rsidRPr="0033735D">
        <w:fldChar w:fldCharType="begin"/>
      </w:r>
      <w:r w:rsidRPr="0033735D">
        <w:instrText xml:space="preserve"> REF _Ref131087843 \w \h </w:instrText>
      </w:r>
      <w:r w:rsidRPr="0033735D">
        <w:fldChar w:fldCharType="separate"/>
      </w:r>
      <w:r>
        <w:t>[2]</w:t>
      </w:r>
      <w:r w:rsidRPr="0033735D">
        <w:fldChar w:fldCharType="end"/>
      </w:r>
      <w:r w:rsidRPr="0033735D">
        <w:t xml:space="preserve">, </w:t>
      </w:r>
      <w:r>
        <w:t xml:space="preserve">[3, pp. 417–422], </w:t>
      </w:r>
      <w:r w:rsidRPr="0033735D">
        <w:t>and</w:t>
      </w:r>
      <w:r>
        <w:t xml:space="preserve"> [4]</w:t>
      </w:r>
      <w:r w:rsidRPr="0033735D">
        <w:t>.</w:t>
      </w:r>
    </w:p>
    <w:p w14:paraId="1A4E6ADA" w14:textId="77777777" w:rsidR="00AD0531" w:rsidRDefault="00AD0531" w:rsidP="00AD0531">
      <w:pPr>
        <w:pStyle w:val="TableCaption"/>
      </w:pPr>
      <w:r>
        <w:t xml:space="preserve">Table </w:t>
      </w:r>
      <w:r w:rsidR="00EA341B">
        <w:fldChar w:fldCharType="begin"/>
      </w:r>
      <w:r>
        <w:instrText xml:space="preserve"> SEQ Table \* ARABIC </w:instrText>
      </w:r>
      <w:r w:rsidR="00EA341B">
        <w:fldChar w:fldCharType="separate"/>
      </w:r>
      <w:r w:rsidR="00FA1354">
        <w:rPr>
          <w:noProof/>
        </w:rPr>
        <w:t>2</w:t>
      </w:r>
      <w:r w:rsidR="00EA341B">
        <w:fldChar w:fldCharType="end"/>
      </w:r>
      <w:r>
        <w:t xml:space="preserve">: </w:t>
      </w:r>
      <w:r w:rsidRPr="00AD0531">
        <w:rPr>
          <w:i/>
        </w:rPr>
        <w:t xml:space="preserve">Main predefined styles in </w:t>
      </w:r>
      <w:r w:rsidR="00303038" w:rsidRPr="00303038">
        <w:rPr>
          <w:i/>
        </w:rPr>
        <w:t>Word</w:t>
      </w:r>
      <w:r w:rsidRPr="00AD0531">
        <w:rPr>
          <w:i/>
        </w:rPr>
        <w:t>.</w:t>
      </w:r>
    </w:p>
    <w:tbl>
      <w:tblPr>
        <w:tblStyle w:val="PlainTable22"/>
        <w:tblW w:w="0" w:type="auto"/>
        <w:jc w:val="center"/>
        <w:tblLook w:val="06A0" w:firstRow="1" w:lastRow="0" w:firstColumn="1" w:lastColumn="0" w:noHBand="1" w:noVBand="1"/>
      </w:tblPr>
      <w:tblGrid>
        <w:gridCol w:w="1436"/>
        <w:gridCol w:w="2581"/>
      </w:tblGrid>
      <w:tr w:rsidR="00AD0531" w:rsidRPr="00DB45E1" w14:paraId="12C62A15" w14:textId="77777777" w:rsidTr="00B500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65E76A" w14:textId="77777777" w:rsidR="00AD0531" w:rsidRPr="00DB45E1" w:rsidRDefault="00AD0531" w:rsidP="00460EEA">
            <w:pPr>
              <w:rPr>
                <w:lang w:val="en-GB"/>
              </w:rPr>
            </w:pPr>
            <w:r w:rsidRPr="00DB45E1">
              <w:rPr>
                <w:lang w:val="en-GB"/>
              </w:rPr>
              <w:t xml:space="preserve">Style Name </w:t>
            </w:r>
          </w:p>
        </w:tc>
        <w:tc>
          <w:tcPr>
            <w:tcW w:w="0" w:type="auto"/>
          </w:tcPr>
          <w:p w14:paraId="596BAC84" w14:textId="77777777" w:rsidR="00AD0531" w:rsidRPr="00DB45E1" w:rsidRDefault="00AD0531" w:rsidP="00460EEA">
            <w:pPr>
              <w:cnfStyle w:val="100000000000" w:firstRow="1"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08A3FDB4" wp14:editId="1648A23B">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DB45E1">
              <w:rPr>
                <w:lang w:val="en-GB"/>
              </w:rPr>
              <w:t xml:space="preserve">Entities in a Paper </w:t>
            </w:r>
          </w:p>
        </w:tc>
      </w:tr>
      <w:tr w:rsidR="00AD0531" w:rsidRPr="00DB45E1" w14:paraId="2A86C9D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7493135" w14:textId="77777777" w:rsidR="00AD0531" w:rsidRPr="00B50090" w:rsidRDefault="00AD0531" w:rsidP="00460EEA">
            <w:pPr>
              <w:rPr>
                <w:b w:val="0"/>
                <w:lang w:val="en-GB"/>
              </w:rPr>
            </w:pPr>
            <w:r w:rsidRPr="00B50090">
              <w:rPr>
                <w:b w:val="0"/>
                <w:lang w:val="en-GB"/>
              </w:rPr>
              <w:t xml:space="preserve">Title </w:t>
            </w:r>
          </w:p>
        </w:tc>
        <w:tc>
          <w:tcPr>
            <w:tcW w:w="0" w:type="auto"/>
          </w:tcPr>
          <w:p w14:paraId="2DF1A655"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itle </w:t>
            </w:r>
          </w:p>
        </w:tc>
      </w:tr>
      <w:tr w:rsidR="00AD0531" w:rsidRPr="00DB45E1" w14:paraId="1122FA67"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FF946F2" w14:textId="77777777" w:rsidR="00AD0531" w:rsidRPr="00B50090" w:rsidRDefault="00AD0531" w:rsidP="00460EEA">
            <w:pPr>
              <w:rPr>
                <w:b w:val="0"/>
                <w:lang w:val="en-GB"/>
              </w:rPr>
            </w:pPr>
            <w:r w:rsidRPr="00B50090">
              <w:rPr>
                <w:b w:val="0"/>
                <w:lang w:val="en-GB"/>
              </w:rPr>
              <w:t>Author</w:t>
            </w:r>
          </w:p>
        </w:tc>
        <w:tc>
          <w:tcPr>
            <w:tcW w:w="0" w:type="auto"/>
          </w:tcPr>
          <w:p w14:paraId="69237A9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Author name</w:t>
            </w:r>
          </w:p>
        </w:tc>
      </w:tr>
      <w:tr w:rsidR="00AD0531" w:rsidRPr="00DB45E1" w14:paraId="465366C4" w14:textId="77777777" w:rsidTr="00B50090">
        <w:trPr>
          <w:trHeight w:val="223"/>
          <w:jc w:val="center"/>
        </w:trPr>
        <w:tc>
          <w:tcPr>
            <w:cnfStyle w:val="001000000000" w:firstRow="0" w:lastRow="0" w:firstColumn="1" w:lastColumn="0" w:oddVBand="0" w:evenVBand="0" w:oddHBand="0" w:evenHBand="0" w:firstRowFirstColumn="0" w:firstRowLastColumn="0" w:lastRowFirstColumn="0" w:lastRowLastColumn="0"/>
            <w:tcW w:w="0" w:type="auto"/>
          </w:tcPr>
          <w:p w14:paraId="05ED0B73" w14:textId="77777777" w:rsidR="00AD0531" w:rsidRPr="00B50090" w:rsidRDefault="00AD0531" w:rsidP="00460EEA">
            <w:pPr>
              <w:rPr>
                <w:b w:val="0"/>
                <w:lang w:val="en-GB"/>
              </w:rPr>
            </w:pPr>
            <w:r w:rsidRPr="00B50090">
              <w:rPr>
                <w:b w:val="0"/>
                <w:lang w:val="en-GB"/>
              </w:rPr>
              <w:t>Affiliation</w:t>
            </w:r>
          </w:p>
        </w:tc>
        <w:tc>
          <w:tcPr>
            <w:tcW w:w="0" w:type="auto"/>
          </w:tcPr>
          <w:p w14:paraId="71DCFFE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Pr="00DB45E1">
              <w:rPr>
                <w:lang w:val="en-GB"/>
              </w:rPr>
              <w:t>uthor affiliation</w:t>
            </w:r>
          </w:p>
        </w:tc>
      </w:tr>
      <w:tr w:rsidR="00AD0531" w:rsidRPr="00DB45E1" w14:paraId="730257A0"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9A3942" w14:textId="77777777" w:rsidR="00AD0531" w:rsidRPr="00B50090" w:rsidRDefault="00AD0531" w:rsidP="00460EEA">
            <w:pPr>
              <w:rPr>
                <w:b w:val="0"/>
                <w:lang w:val="en-GB"/>
              </w:rPr>
            </w:pPr>
            <w:r w:rsidRPr="00B50090">
              <w:rPr>
                <w:b w:val="0"/>
                <w:lang w:val="en-GB"/>
              </w:rPr>
              <w:t>Email</w:t>
            </w:r>
          </w:p>
        </w:tc>
        <w:tc>
          <w:tcPr>
            <w:tcW w:w="0" w:type="auto"/>
          </w:tcPr>
          <w:p w14:paraId="1F935A7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E</w:t>
            </w:r>
            <w:r w:rsidRPr="00DB45E1">
              <w:rPr>
                <w:lang w:val="en-GB"/>
              </w:rPr>
              <w:t>mail address</w:t>
            </w:r>
          </w:p>
        </w:tc>
      </w:tr>
      <w:tr w:rsidR="00AD0531" w:rsidRPr="00DB45E1" w14:paraId="2B55B768"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BE89182" w14:textId="77777777" w:rsidR="00AD0531" w:rsidRPr="00B50090" w:rsidRDefault="00AD0531" w:rsidP="00460EEA">
            <w:pPr>
              <w:rPr>
                <w:b w:val="0"/>
                <w:lang w:val="en-GB"/>
              </w:rPr>
            </w:pPr>
            <w:proofErr w:type="spellStart"/>
            <w:r w:rsidRPr="00B50090">
              <w:rPr>
                <w:b w:val="0"/>
                <w:lang w:val="en-GB"/>
              </w:rPr>
              <w:t>AbstractHeading</w:t>
            </w:r>
            <w:proofErr w:type="spellEnd"/>
          </w:p>
        </w:tc>
        <w:tc>
          <w:tcPr>
            <w:tcW w:w="0" w:type="auto"/>
          </w:tcPr>
          <w:p w14:paraId="6422EFC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Abstract section heading</w:t>
            </w:r>
          </w:p>
        </w:tc>
      </w:tr>
      <w:tr w:rsidR="00AD0531" w:rsidRPr="00DB45E1" w14:paraId="08108F8C"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269CBE7" w14:textId="77777777" w:rsidR="00AD0531" w:rsidRPr="00B50090" w:rsidRDefault="00AD0531" w:rsidP="00460EEA">
            <w:pPr>
              <w:rPr>
                <w:b w:val="0"/>
                <w:lang w:val="en-GB"/>
              </w:rPr>
            </w:pPr>
            <w:r w:rsidRPr="00B50090">
              <w:rPr>
                <w:b w:val="0"/>
                <w:lang w:val="en-GB"/>
              </w:rPr>
              <w:t xml:space="preserve">Body Text </w:t>
            </w:r>
          </w:p>
        </w:tc>
        <w:tc>
          <w:tcPr>
            <w:tcW w:w="0" w:type="auto"/>
          </w:tcPr>
          <w:p w14:paraId="7FC01C74"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abstract</w:t>
            </w:r>
          </w:p>
        </w:tc>
      </w:tr>
      <w:tr w:rsidR="00AD0531" w:rsidRPr="00DB45E1" w14:paraId="0348309C"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5F95A5" w14:textId="77777777" w:rsidR="00AD0531" w:rsidRPr="00B50090" w:rsidRDefault="00AD0531" w:rsidP="00460EEA">
            <w:pPr>
              <w:rPr>
                <w:b w:val="0"/>
                <w:lang w:val="en-GB"/>
              </w:rPr>
            </w:pPr>
            <w:r w:rsidRPr="00B50090">
              <w:rPr>
                <w:b w:val="0"/>
                <w:lang w:val="en-GB"/>
              </w:rPr>
              <w:t>Body Text Next</w:t>
            </w:r>
          </w:p>
        </w:tc>
        <w:tc>
          <w:tcPr>
            <w:tcW w:w="0" w:type="auto"/>
          </w:tcPr>
          <w:p w14:paraId="33FCC61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abstract</w:t>
            </w:r>
          </w:p>
        </w:tc>
      </w:tr>
      <w:tr w:rsidR="00AD0531" w:rsidRPr="00DB45E1" w14:paraId="7D1B6B9D"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7D7265" w14:textId="77777777" w:rsidR="00AD0531" w:rsidRPr="00B50090" w:rsidRDefault="00AD0531" w:rsidP="00460EEA">
            <w:pPr>
              <w:rPr>
                <w:b w:val="0"/>
                <w:lang w:val="en-GB"/>
              </w:rPr>
            </w:pPr>
            <w:r w:rsidRPr="00B50090">
              <w:rPr>
                <w:b w:val="0"/>
                <w:lang w:val="en-GB"/>
              </w:rPr>
              <w:t>Index</w:t>
            </w:r>
          </w:p>
        </w:tc>
        <w:tc>
          <w:tcPr>
            <w:tcW w:w="0" w:type="auto"/>
          </w:tcPr>
          <w:p w14:paraId="7E9A3620"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Index terms</w:t>
            </w:r>
          </w:p>
        </w:tc>
      </w:tr>
      <w:tr w:rsidR="00AD0531" w:rsidRPr="00DB45E1" w14:paraId="1FCCC9A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FC5CA6" w14:textId="77777777" w:rsidR="00AD0531" w:rsidRPr="00B50090" w:rsidRDefault="00AD0531" w:rsidP="00460EEA">
            <w:pPr>
              <w:rPr>
                <w:b w:val="0"/>
                <w:lang w:val="en-GB"/>
              </w:rPr>
            </w:pPr>
            <w:r w:rsidRPr="00B50090">
              <w:rPr>
                <w:b w:val="0"/>
                <w:lang w:val="en-GB"/>
              </w:rPr>
              <w:t xml:space="preserve">1. Heading 1 </w:t>
            </w:r>
          </w:p>
        </w:tc>
        <w:tc>
          <w:tcPr>
            <w:tcW w:w="0" w:type="auto"/>
          </w:tcPr>
          <w:p w14:paraId="2F7B147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1</w:t>
            </w:r>
            <w:r w:rsidRPr="008231CD">
              <w:rPr>
                <w:vertAlign w:val="superscript"/>
                <w:lang w:val="en-GB"/>
              </w:rPr>
              <w:t>st</w:t>
            </w:r>
            <w:r>
              <w:rPr>
                <w:lang w:val="en-GB"/>
              </w:rPr>
              <w:t xml:space="preserve"> </w:t>
            </w:r>
            <w:r w:rsidRPr="00DB45E1">
              <w:rPr>
                <w:lang w:val="en-GB"/>
              </w:rPr>
              <w:t xml:space="preserve">level section heading </w:t>
            </w:r>
          </w:p>
        </w:tc>
      </w:tr>
      <w:tr w:rsidR="00AD0531" w:rsidRPr="00DB45E1" w14:paraId="2310CAD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6032BB" w14:textId="77777777" w:rsidR="00AD0531" w:rsidRPr="00B50090" w:rsidRDefault="00AD0531" w:rsidP="00460EEA">
            <w:pPr>
              <w:rPr>
                <w:b w:val="0"/>
                <w:lang w:val="en-GB"/>
              </w:rPr>
            </w:pPr>
            <w:r w:rsidRPr="00B50090">
              <w:rPr>
                <w:b w:val="0"/>
                <w:lang w:val="en-GB"/>
              </w:rPr>
              <w:t xml:space="preserve">1.1 Heading 2 </w:t>
            </w:r>
          </w:p>
        </w:tc>
        <w:tc>
          <w:tcPr>
            <w:tcW w:w="0" w:type="auto"/>
          </w:tcPr>
          <w:p w14:paraId="1B86F279"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2</w:t>
            </w:r>
            <w:r w:rsidRPr="008231CD">
              <w:rPr>
                <w:vertAlign w:val="superscript"/>
                <w:lang w:val="en-GB"/>
              </w:rPr>
              <w:t>nd</w:t>
            </w:r>
            <w:r>
              <w:rPr>
                <w:lang w:val="en-GB"/>
              </w:rPr>
              <w:t xml:space="preserve"> </w:t>
            </w:r>
            <w:r w:rsidRPr="00DB45E1">
              <w:rPr>
                <w:lang w:val="en-GB"/>
              </w:rPr>
              <w:t xml:space="preserve">level section heading </w:t>
            </w:r>
          </w:p>
        </w:tc>
      </w:tr>
      <w:tr w:rsidR="00AD0531" w:rsidRPr="00DB45E1" w14:paraId="0CDC4F98"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41C356" w14:textId="77777777" w:rsidR="00AD0531" w:rsidRPr="00B50090" w:rsidRDefault="00AD0531" w:rsidP="00460EEA">
            <w:pPr>
              <w:rPr>
                <w:b w:val="0"/>
                <w:lang w:val="en-GB"/>
              </w:rPr>
            </w:pPr>
            <w:r w:rsidRPr="00B50090">
              <w:rPr>
                <w:b w:val="0"/>
                <w:lang w:val="en-GB"/>
              </w:rPr>
              <w:t>1.1.1 Heading 3</w:t>
            </w:r>
          </w:p>
        </w:tc>
        <w:tc>
          <w:tcPr>
            <w:tcW w:w="0" w:type="auto"/>
          </w:tcPr>
          <w:p w14:paraId="33EFAD6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3</w:t>
            </w:r>
            <w:r w:rsidRPr="008231CD">
              <w:rPr>
                <w:vertAlign w:val="superscript"/>
                <w:lang w:val="en-GB"/>
              </w:rPr>
              <w:t>rd</w:t>
            </w:r>
            <w:r>
              <w:rPr>
                <w:lang w:val="en-GB"/>
              </w:rPr>
              <w:t xml:space="preserve"> </w:t>
            </w:r>
            <w:r w:rsidRPr="00DB45E1">
              <w:rPr>
                <w:lang w:val="en-GB"/>
              </w:rPr>
              <w:t xml:space="preserve">level section heading </w:t>
            </w:r>
          </w:p>
        </w:tc>
      </w:tr>
      <w:tr w:rsidR="00AD0531" w:rsidRPr="00DB45E1" w14:paraId="30FD01B7"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E62167" w14:textId="77777777" w:rsidR="00AD0531" w:rsidRPr="00B50090" w:rsidRDefault="00AD0531" w:rsidP="00460EEA">
            <w:pPr>
              <w:rPr>
                <w:b w:val="0"/>
                <w:lang w:val="en-GB"/>
              </w:rPr>
            </w:pPr>
            <w:r w:rsidRPr="00B50090">
              <w:rPr>
                <w:b w:val="0"/>
                <w:lang w:val="en-GB"/>
              </w:rPr>
              <w:t>Body Text</w:t>
            </w:r>
          </w:p>
        </w:tc>
        <w:tc>
          <w:tcPr>
            <w:tcW w:w="0" w:type="auto"/>
          </w:tcPr>
          <w:p w14:paraId="699C6C8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section</w:t>
            </w:r>
          </w:p>
        </w:tc>
      </w:tr>
      <w:tr w:rsidR="00AD0531" w:rsidRPr="00DB45E1" w14:paraId="1414BE9F"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378E90" w14:textId="77777777" w:rsidR="00AD0531" w:rsidRPr="00B50090" w:rsidRDefault="00AD0531" w:rsidP="00460EEA">
            <w:pPr>
              <w:rPr>
                <w:b w:val="0"/>
                <w:lang w:val="en-GB"/>
              </w:rPr>
            </w:pPr>
            <w:r w:rsidRPr="00B50090">
              <w:rPr>
                <w:b w:val="0"/>
                <w:lang w:val="en-GB"/>
              </w:rPr>
              <w:t>Body Text Next</w:t>
            </w:r>
          </w:p>
        </w:tc>
        <w:tc>
          <w:tcPr>
            <w:tcW w:w="0" w:type="auto"/>
          </w:tcPr>
          <w:p w14:paraId="6F65164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section</w:t>
            </w:r>
          </w:p>
        </w:tc>
      </w:tr>
      <w:tr w:rsidR="00AD0531" w:rsidRPr="00DB45E1" w14:paraId="2C76B4EE"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E193FA" w14:textId="77777777" w:rsidR="00AD0531" w:rsidRPr="00B50090" w:rsidRDefault="00AD0531" w:rsidP="00460EEA">
            <w:pPr>
              <w:rPr>
                <w:b w:val="0"/>
                <w:lang w:val="en-GB"/>
              </w:rPr>
            </w:pPr>
            <w:r w:rsidRPr="00B50090">
              <w:rPr>
                <w:b w:val="0"/>
                <w:lang w:val="en-GB"/>
              </w:rPr>
              <w:t>Figure Caption</w:t>
            </w:r>
          </w:p>
        </w:tc>
        <w:tc>
          <w:tcPr>
            <w:tcW w:w="0" w:type="auto"/>
          </w:tcPr>
          <w:p w14:paraId="3AF6E331"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w:t>
            </w:r>
            <w:r w:rsidRPr="00DB45E1">
              <w:rPr>
                <w:lang w:val="en-GB"/>
              </w:rPr>
              <w:t xml:space="preserve">igure caption </w:t>
            </w:r>
          </w:p>
        </w:tc>
      </w:tr>
      <w:tr w:rsidR="00AD0531" w:rsidRPr="00DB45E1" w14:paraId="344E080F"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107D80A" w14:textId="77777777" w:rsidR="00AD0531" w:rsidRPr="00B50090" w:rsidRDefault="00AD0531" w:rsidP="00460EEA">
            <w:pPr>
              <w:rPr>
                <w:b w:val="0"/>
                <w:lang w:val="en-GB"/>
              </w:rPr>
            </w:pPr>
            <w:r w:rsidRPr="00B50090">
              <w:rPr>
                <w:b w:val="0"/>
                <w:lang w:val="en-GB"/>
              </w:rPr>
              <w:t xml:space="preserve">Table Caption </w:t>
            </w:r>
          </w:p>
        </w:tc>
        <w:tc>
          <w:tcPr>
            <w:tcW w:w="0" w:type="auto"/>
          </w:tcPr>
          <w:p w14:paraId="04F7DFB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able caption </w:t>
            </w:r>
          </w:p>
        </w:tc>
      </w:tr>
      <w:tr w:rsidR="00AD0531" w:rsidRPr="00DB45E1" w14:paraId="12EDD998"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097F11B" w14:textId="77777777" w:rsidR="00AD0531" w:rsidRPr="00B50090" w:rsidRDefault="00AD0531" w:rsidP="00460EEA">
            <w:pPr>
              <w:rPr>
                <w:b w:val="0"/>
                <w:lang w:val="en-GB"/>
              </w:rPr>
            </w:pPr>
            <w:r w:rsidRPr="00B50090">
              <w:rPr>
                <w:b w:val="0"/>
                <w:lang w:val="en-GB"/>
              </w:rPr>
              <w:t>Equation</w:t>
            </w:r>
          </w:p>
        </w:tc>
        <w:tc>
          <w:tcPr>
            <w:tcW w:w="0" w:type="auto"/>
          </w:tcPr>
          <w:p w14:paraId="5009617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Equations</w:t>
            </w:r>
          </w:p>
        </w:tc>
      </w:tr>
      <w:tr w:rsidR="00AD0531" w:rsidRPr="00DB45E1" w14:paraId="0F0B0AB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9C1663F" w14:textId="77777777" w:rsidR="00AD0531" w:rsidRPr="00B50090" w:rsidRDefault="00AD0531" w:rsidP="00460EEA">
            <w:pPr>
              <w:rPr>
                <w:b w:val="0"/>
                <w:lang w:val="en-GB"/>
              </w:rPr>
            </w:pPr>
            <w:r w:rsidRPr="00B50090">
              <w:rPr>
                <w:b w:val="0"/>
                <w:lang w:val="en-GB"/>
              </w:rPr>
              <w:t>• List Bullet</w:t>
            </w:r>
          </w:p>
        </w:tc>
        <w:tc>
          <w:tcPr>
            <w:tcW w:w="0" w:type="auto"/>
          </w:tcPr>
          <w:p w14:paraId="1B7C6A69"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Bulleted lists</w:t>
            </w:r>
          </w:p>
        </w:tc>
      </w:tr>
      <w:tr w:rsidR="00AD0531" w:rsidRPr="00DB45E1" w14:paraId="19121FA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A7271C" w14:textId="77777777" w:rsidR="00AD0531" w:rsidRPr="00B50090" w:rsidRDefault="00AD0531" w:rsidP="00460EEA">
            <w:pPr>
              <w:rPr>
                <w:b w:val="0"/>
                <w:lang w:val="en-GB"/>
              </w:rPr>
            </w:pPr>
            <w:r w:rsidRPr="00B50090">
              <w:rPr>
                <w:b w:val="0"/>
                <w:lang w:val="en-GB"/>
              </w:rPr>
              <w:t xml:space="preserve">[1] Reference </w:t>
            </w:r>
          </w:p>
        </w:tc>
        <w:tc>
          <w:tcPr>
            <w:tcW w:w="0" w:type="auto"/>
          </w:tcPr>
          <w:p w14:paraId="68943715"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7B8481FA" wp14:editId="257B5E24">
                  <wp:extent cx="10160" cy="9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 cy="93345"/>
                          </a:xfrm>
                          <a:prstGeom prst="rect">
                            <a:avLst/>
                          </a:prstGeom>
                          <a:noFill/>
                          <a:ln>
                            <a:noFill/>
                          </a:ln>
                        </pic:spPr>
                      </pic:pic>
                    </a:graphicData>
                  </a:graphic>
                </wp:inline>
              </w:drawing>
            </w:r>
            <w:r>
              <w:rPr>
                <w:lang w:val="en-GB"/>
              </w:rPr>
              <w:t>R</w:t>
            </w:r>
            <w:r w:rsidRPr="00DB45E1">
              <w:rPr>
                <w:lang w:val="en-GB"/>
              </w:rPr>
              <w:t>eference</w:t>
            </w:r>
            <w:r>
              <w:rPr>
                <w:lang w:val="en-GB"/>
              </w:rPr>
              <w:t>s</w:t>
            </w:r>
            <w:r w:rsidRPr="00DB45E1">
              <w:rPr>
                <w:lang w:val="en-GB"/>
              </w:rPr>
              <w:t xml:space="preserve"> </w:t>
            </w:r>
          </w:p>
        </w:tc>
      </w:tr>
    </w:tbl>
    <w:p w14:paraId="67545F1E" w14:textId="77777777" w:rsidR="00BA03AC" w:rsidRDefault="00BA03AC" w:rsidP="00BA03AC">
      <w:pPr>
        <w:pStyle w:val="Heading1"/>
      </w:pPr>
      <w:r>
        <w:lastRenderedPageBreak/>
        <w:t>Related work</w:t>
      </w:r>
    </w:p>
    <w:p w14:paraId="2AD1F6DD" w14:textId="77777777" w:rsidR="00BA03AC" w:rsidRDefault="00BA03AC" w:rsidP="00BA03AC">
      <w:pPr>
        <w:pStyle w:val="BodyText"/>
        <w:rPr>
          <w:szCs w:val="18"/>
          <w:lang w:val="la-Latn"/>
        </w:rPr>
      </w:pPr>
      <w:r w:rsidRPr="00D36B0E">
        <w:rPr>
          <w:szCs w:val="18"/>
          <w:lang w:val="la-Latn"/>
        </w:rPr>
        <w:t>Lorem ipsum dolor sit amet, consectetur adipiscing elit. Cras consequat mollis odio, nec venenatis enim auctor sed. Integer tincidunt fringilla lectus eget condimentum. In eget sapien id eros dapibus interdum vel ac quam. Aenean vitae rutrum erat. Aenean et risus pharetra, lacinia augue ut, fermentum ante. Integer dui arcu, interdum at ornare a, faucibus quis est. Mauris quis quam felis. Etiam pulvinar massa et turpis lacinia, eu posuere mi iaculis. Fusce at velit quis leo dignissim porttitor.</w:t>
      </w:r>
    </w:p>
    <w:p w14:paraId="53F84484" w14:textId="77777777" w:rsidR="00BA03AC" w:rsidRDefault="00BA03AC" w:rsidP="00BA03AC">
      <w:pPr>
        <w:pStyle w:val="BodyText"/>
        <w:rPr>
          <w:lang w:val="la-Latn"/>
        </w:rPr>
      </w:pPr>
      <w:r w:rsidRPr="00D36B0E">
        <w:rPr>
          <w:szCs w:val="18"/>
          <w:lang w:val="la-Latn"/>
        </w:rPr>
        <w:t>Mauris mattis sem dolor, sit amet ullamcorper arcu tincidunt ac. Vestibulum at blandit tortor. Quisque bibendum congue leo, vitae eleifend massa. Vestibulum vitae odio elit. Lorem ipsum dolor sit amet, consectetur adipiscing elit. Ut sagittis quam vel felis ornare, in gravida felis tempor. Donec molestie dui quis leo venenatis blandit. Nunc sit amet finibus metus. Cras ut lectus ex.</w:t>
      </w:r>
      <w:r w:rsidRPr="00D36B0E">
        <w:rPr>
          <w:lang w:val="la-Latn"/>
        </w:rPr>
        <w:t xml:space="preserve"> </w:t>
      </w:r>
    </w:p>
    <w:p w14:paraId="766959AF" w14:textId="77777777" w:rsidR="00BA03AC" w:rsidRDefault="00BA03AC" w:rsidP="00BA03AC">
      <w:pPr>
        <w:pStyle w:val="BodyText"/>
        <w:rPr>
          <w:lang w:val="la-Latn"/>
        </w:rPr>
      </w:pPr>
      <w:r w:rsidRPr="00D36B0E">
        <w:rPr>
          <w:szCs w:val="18"/>
          <w:lang w:val="la-Latn"/>
        </w:rPr>
        <w:t>Suspendisse commodo libero vel leo tincidunt, a tempus mauris porta. Integer varius eros ac sapien lacinia vehicula. Donec porttitor, lacus faucibus rhoncus venenatis, neque quam imperdiet nunc, id consectetur metus purus quis sapien. Phasellus interdum nulla vel euismod posuere. Vestibulum finibus magna vel finibus mollis. Curabitur mollis turpis tortor, hendrerit vulputate justo egestas quis. Nam dignissim luctus leo non elementum. Phasellus a metus at leo malesuada bibendum. Mauris quis eleifend magna, nec vehicula ex. Donec venenatis urna fermentum commodo vehicula. Ut mattis scelerisque aliquam. Vivamus pulvinar erat metus, id tempus mi vulputate quis.</w:t>
      </w:r>
      <w:r w:rsidRPr="00D36B0E">
        <w:rPr>
          <w:lang w:val="la-Latn"/>
        </w:rPr>
        <w:t xml:space="preserve"> </w:t>
      </w:r>
    </w:p>
    <w:p w14:paraId="42A297B1" w14:textId="77777777" w:rsidR="00BA03AC" w:rsidRDefault="00BA03AC" w:rsidP="00BA03AC">
      <w:pPr>
        <w:pStyle w:val="BodyText"/>
        <w:rPr>
          <w:lang w:val="la-Latn"/>
        </w:rPr>
      </w:pPr>
      <w:r w:rsidRPr="00D36B0E">
        <w:rPr>
          <w:szCs w:val="18"/>
          <w:lang w:val="la-Latn"/>
        </w:rPr>
        <w:t>Fusce lobortis a urna eget blandit. Vivamus in eleifend neque, at sollicitudin lectus. Quisque faucibus egestas lorem, in commodo diam maximus eu. Morbi finibus ante ac felis porttitor euismod. Donec lobortis aliquam ipsum sit amet luctus. Cum sociis natoque penatibus et magnis dis parturient montes, nascetur ridiculus mus. Etiam rutrum neque sapien, eget luctus turpis iaculis pulvinar. Duis quis pulvinar nunc, nec bibendum ligula. Phasellus suscipit sagittis lacus molestie laoreet. Pellentesque lacus diam, tincidunt a aliquam vitae, aliquet non justo.</w:t>
      </w:r>
      <w:r w:rsidRPr="00D36B0E">
        <w:rPr>
          <w:lang w:val="la-Latn"/>
        </w:rPr>
        <w:t xml:space="preserve"> </w:t>
      </w:r>
    </w:p>
    <w:p w14:paraId="72A24AB9" w14:textId="77777777" w:rsidR="00BA03AC" w:rsidRDefault="00BA03AC" w:rsidP="00BA03AC">
      <w:pPr>
        <w:pStyle w:val="BodyText"/>
        <w:rPr>
          <w:lang w:val="la-Latn"/>
        </w:rPr>
      </w:pPr>
      <w:r w:rsidRPr="00D36B0E">
        <w:rPr>
          <w:szCs w:val="18"/>
          <w:lang w:val="la-Latn"/>
        </w:rPr>
        <w:t>Integer congue quis justo a posuere. Quisque porta, ante et dignissim suscipit, arcu mauris ultrices libero, nec sollicitudin purus lacus a enim. Aliquam feugiat eget lacus molestie sodales. Duis blandit placerat nunc, et venenatis turpis dictum vel. Nulla facilisi. Nam ullamcorper, tellus eu posuere mattis, arcu lacus dictum nulla, vel mattis nisi sem posuere tellus. Etiam quis eros condimentum lectus lobortis eleifend. In ex lacus, sodales scelerisque egestas ac, aliquam nec purus. Nunc sit amet magna non libero ullamcorper dictum. Phasellus porta faucibus tempus. Praesent blandit tortor sed tellus ornare consectetur. Sed sed nisi id neque porta varius eu eu velit. Curabitur varius convallis justo id facilisis. Mauris auctor velit nec aliquam cursus.</w:t>
      </w:r>
      <w:r w:rsidRPr="00D36B0E">
        <w:rPr>
          <w:lang w:val="la-Latn"/>
        </w:rPr>
        <w:t xml:space="preserve"> </w:t>
      </w:r>
    </w:p>
    <w:p w14:paraId="57198AD9" w14:textId="77777777" w:rsidR="00BA03AC" w:rsidRPr="00D36B0E" w:rsidRDefault="00BA03AC" w:rsidP="00BA03AC">
      <w:pPr>
        <w:pStyle w:val="BodyText"/>
        <w:rPr>
          <w:lang w:val="la-Latn"/>
        </w:rPr>
      </w:pPr>
      <w:r w:rsidRPr="00D36B0E">
        <w:rPr>
          <w:szCs w:val="18"/>
          <w:lang w:val="la-Latn"/>
        </w:rPr>
        <w:t>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bibendum et. Maecenas quis venenatis ante. Nunc blandit a risus sed scelerisque. Praesent cursus est sit amet nisi tempus, quis placerat libero rutrum. Phasellus lacinia nisi quis consequat mollis. Phasellus sagittis aliquam lacus.</w:t>
      </w:r>
      <w:r w:rsidRPr="00D36B0E">
        <w:rPr>
          <w:lang w:val="la-Latn"/>
        </w:rPr>
        <w:t xml:space="preserve"> </w:t>
      </w:r>
    </w:p>
    <w:p w14:paraId="09F0998D" w14:textId="77777777" w:rsidR="00BA03AC" w:rsidRPr="00D36B0E" w:rsidRDefault="00BA03AC" w:rsidP="00BA03AC">
      <w:pPr>
        <w:pStyle w:val="BodyText"/>
        <w:rPr>
          <w:lang w:val="la-Latn"/>
        </w:rPr>
      </w:pPr>
      <w:r w:rsidRPr="00D36B0E">
        <w:rPr>
          <w:szCs w:val="18"/>
          <w:lang w:val="la-Latn"/>
        </w:rPr>
        <w:t>Integer suscipit scelerisque leo sed faucibus. Ut commodo nulla luctus diam posuere egestas. Integer ut augue ac velit ullamcorper tempus. Pellentesque in mi rhoncus, sodales sem quis, commodo sem. Aenean dapibus euismod diam id rhoncus. Nullam vehicula placerat eros consectetur luctus. Aliquam auctor ipsum vitae egestas imperdiet. Ut nulla lacus, imperdiet quis urna vel, ornare imperdiet tortor. Mauris nec diam ac nunc laoreet volutpat at id turpis. Nulla eu neque a risus feugiat iaculis ac vel risus. Ut tempus elementum lorem eget porta. Nullam et ullamcorper urna. Cum sociis natoque penatibus et magnis dis parturient montes, nascetur ridiculus mus. Phasellus eget dui vitae nulla hendrerit ultrices quis rutrum leo.</w:t>
      </w:r>
      <w:r w:rsidRPr="00D36B0E">
        <w:rPr>
          <w:lang w:val="la-Latn"/>
        </w:rPr>
        <w:t xml:space="preserve"> </w:t>
      </w:r>
    </w:p>
    <w:p w14:paraId="6E3F6D38" w14:textId="77777777" w:rsidR="00BA03AC" w:rsidRDefault="00BA03AC" w:rsidP="00EB376E">
      <w:pPr>
        <w:pStyle w:val="Heading1"/>
      </w:pPr>
      <w:r>
        <w:t>Results</w:t>
      </w:r>
    </w:p>
    <w:p w14:paraId="124DE3A0" w14:textId="77777777" w:rsidR="00BA03AC" w:rsidRDefault="00BA03AC" w:rsidP="00BA03AC">
      <w:pPr>
        <w:pStyle w:val="BodyText"/>
        <w:rPr>
          <w:lang w:val="la-Latn"/>
        </w:rPr>
      </w:pPr>
      <w:r w:rsidRPr="00D36B0E">
        <w:rPr>
          <w:szCs w:val="18"/>
          <w:lang w:val="la-Latn"/>
        </w:rPr>
        <w:t>Fusce ut nunc eu sapien venenatis finibus a vel ligula. Pellentesque habitant morbi tristique senectus et netus et malesuada fames ac turpis egestas. Ut quam eros, volutpat at gravida consectetur, rutrum ut leo. Aenean cursus euismod feugiat. Cras hendrerit, ligula eu feugiat malesuada, neque turpis auctor lacus, sit amet accumsan neque orci a quam. Mauris suscipit ultrices mattis. Nulla at interdum metus, id pharetra diam. Curabitur at vestibulum sem, sed elementum massa. Donec iaculis et arcu ut rutrum. Fusce gravida, mauris porta volutpat eleifend, enim mauris eleifend orci, eu ultrices leo purus vitae metus. In pretium dolor ut magna dictum, at imperdiet lectus porta.</w:t>
      </w:r>
      <w:r w:rsidRPr="00D36B0E">
        <w:rPr>
          <w:lang w:val="la-Latn"/>
        </w:rPr>
        <w:t xml:space="preserve"> </w:t>
      </w:r>
    </w:p>
    <w:p w14:paraId="5122225A" w14:textId="77777777" w:rsidR="00BA03AC" w:rsidRDefault="00BA03AC" w:rsidP="00BA03AC">
      <w:pPr>
        <w:pStyle w:val="BodyText"/>
        <w:rPr>
          <w:lang w:val="la-Latn"/>
        </w:rPr>
      </w:pPr>
      <w:r w:rsidRPr="00D36B0E">
        <w:rPr>
          <w:szCs w:val="18"/>
          <w:lang w:val="la-Latn"/>
        </w:rPr>
        <w:t>Curabitur porttitor bibendum dolor, nec consectetur sapien pulvinar id. Donec eleifend, est vel dignissim pretium, tortor augue euismod nunc, id fermentum erat felis ac neque. Morbi id lectus ultricies, rutrum justo eu, sollicitudin risus. Suspendisse lobortis efficitur nisi sit amet pellentesque. Ut eget augue at mi aliquet mattis. Proin et feugiat erat, sit amet sodales eros. Integer sed elit quis est mattis ullamcorper. Pellentesque lectus nisi, vulputate a imperdiet tincidunt, auctor nec orci. Pellentesque sagittis nisl orci, vitae placerat massa lacinia nec. Sed egestas magna sed augue sollicitudin luctus. Praesent interdum bibendum tortor, eu porta purus. Aliquam convallis velit id mi fermentum, sed ornare eros cursus.</w:t>
      </w:r>
      <w:r w:rsidRPr="00D36B0E">
        <w:rPr>
          <w:lang w:val="la-Latn"/>
        </w:rPr>
        <w:t xml:space="preserve"> </w:t>
      </w:r>
    </w:p>
    <w:p w14:paraId="258CBD80" w14:textId="77777777" w:rsidR="00BA03AC" w:rsidRDefault="00BA03AC" w:rsidP="00BA03AC">
      <w:pPr>
        <w:pStyle w:val="BodyText"/>
        <w:rPr>
          <w:lang w:val="la-Latn"/>
        </w:rPr>
      </w:pPr>
      <w:r w:rsidRPr="00D36B0E">
        <w:rPr>
          <w:szCs w:val="18"/>
          <w:lang w:val="la-Latn"/>
        </w:rPr>
        <w:t>Quisque congue leo a fringilla pharetra. Phasellus sed tempor est, sed auctor purus. Morbi vel lacus ullamcorper, auctor mauris id, pulvinar lorem. Suspendisse potenti. Nam porta, purus non eleifend bibendum, erat metus pellentesque elit, non luctus nibh nunc ornare nisl. Sed rutrum lacinia nisi ac suscipit. Curabitur non blandit augue. Integer viverra, ipsum vel molestie euismod, sem quam tempus massa, eget efficitur ante turpis non metus. Quisque efficitur posuere velit in iaculis. Cras imperdiet varius urna vitae vestibulum. Donec accumsan eget nisi sed pellentesque. Vestibulum id quam ut urna volutpat ullamcorper gravida sit amet libero. Aliquam bibendum, ligula vitae porta malesuada, arcu diam congue erat, a pharetra diam sem vulputate tortor. Etiam luctus iaculis leo cursus tristique.</w:t>
      </w:r>
      <w:r w:rsidRPr="00D36B0E">
        <w:rPr>
          <w:lang w:val="la-Latn"/>
        </w:rPr>
        <w:t xml:space="preserve"> </w:t>
      </w:r>
    </w:p>
    <w:p w14:paraId="234E9312" w14:textId="77777777" w:rsidR="00BA03AC" w:rsidRDefault="00BA03AC" w:rsidP="00BA03AC">
      <w:pPr>
        <w:pStyle w:val="BodyText"/>
        <w:rPr>
          <w:lang w:val="la-Latn"/>
        </w:rPr>
      </w:pPr>
      <w:r w:rsidRPr="00D36B0E">
        <w:rPr>
          <w:szCs w:val="18"/>
          <w:lang w:val="la-Latn"/>
        </w:rPr>
        <w:t xml:space="preserve">Integer congue quis justo a posuere. Quisque porta, ante et dignissim suscipit, arcu mauris ultrices libero, nec sollicitudin purus lacus a enim. Aliquam feugiat eget lacus molestie sodales. Duis blandit placerat nunc, et venenatis turpis dictum vel. Nulla facilisi. Nam ullamcorper, tellus eu posuere mattis, arcu lacus dictum nulla, vel mattis nisi sem posuere tellus. Etiam quis eros condimentum lectus lobortis eleifend. In ex lacus, sodales scelerisque egestas ac, aliquam nec purus. Nunc sit amet magna non libero ullamcorper dictum. Phasellus porta faucibus tempus. Praesent blandit tortor sed tellus ornare consectetur. Sed sed nisi id neque porta varius eu eu velit. </w:t>
      </w:r>
      <w:r w:rsidRPr="00D36B0E">
        <w:rPr>
          <w:szCs w:val="18"/>
          <w:lang w:val="la-Latn"/>
        </w:rPr>
        <w:lastRenderedPageBreak/>
        <w:t>Curabitur varius convallis justo id facilisis. Mauris auctor velit nec aliquam cursus.</w:t>
      </w:r>
      <w:r w:rsidRPr="00D36B0E">
        <w:rPr>
          <w:lang w:val="la-Latn"/>
        </w:rPr>
        <w:t xml:space="preserve"> </w:t>
      </w:r>
    </w:p>
    <w:p w14:paraId="186CDC87" w14:textId="77777777" w:rsidR="00BA03AC" w:rsidRPr="00D36B0E" w:rsidRDefault="00BA03AC" w:rsidP="00BA03AC">
      <w:pPr>
        <w:pStyle w:val="BodyText"/>
        <w:rPr>
          <w:lang w:val="la-Latn"/>
        </w:rPr>
      </w:pPr>
      <w:r w:rsidRPr="00D36B0E">
        <w:rPr>
          <w:szCs w:val="18"/>
          <w:lang w:val="la-Latn"/>
        </w:rPr>
        <w:t>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bibendum et. Maecenas quis venenatis ante. Nunc blandit a risus sed scelerisque. Praesent cursus est sit amet nisi tempus, quis placerat libero rutrum. Phasellus lacinia nisi quis consequat mollis. Phasellus sagittis aliquam lacus.</w:t>
      </w:r>
      <w:r w:rsidRPr="00D36B0E">
        <w:rPr>
          <w:lang w:val="la-Latn"/>
        </w:rPr>
        <w:t xml:space="preserve"> </w:t>
      </w:r>
    </w:p>
    <w:p w14:paraId="2354E95B" w14:textId="77777777" w:rsidR="00BA03AC" w:rsidRDefault="00BA03AC" w:rsidP="00BA03AC">
      <w:pPr>
        <w:pStyle w:val="BodyText"/>
        <w:rPr>
          <w:lang w:val="la-Latn"/>
        </w:rPr>
      </w:pPr>
      <w:r w:rsidRPr="00D36B0E">
        <w:rPr>
          <w:szCs w:val="18"/>
          <w:lang w:val="la-Latn"/>
        </w:rPr>
        <w:t>Integer suscipit scelerisque leo sed faucibus. Ut commodo nulla luctus diam posuere egestas. Integer ut augue ac velit ullamcorper tempus. Pellentesque in mi rhoncus, sodales sem quis, commodo sem. Aenean dapibus euismod diam id rhoncus. Nullam vehicula placerat eros consectetur luctus. Aliquam auctor ipsum vitae egestas imperdiet. Ut nulla lacus, imperdiet quis urna vel, ornare imperdiet tortor. Mauris nec diam ac nunc laoreet volutpat at id turpis. Nulla eu neque a risus feugiat iaculis ac vel risus. Ut tempus elementum lorem eget porta. Nullam et ullamcorper urna. Cum sociis natoque penatibus et magnis dis parturient montes, nascetur ridiculus mus. Phasellus eget dui vitae nulla hendrerit ultrices quis rutrum leo.</w:t>
      </w:r>
      <w:r w:rsidRPr="00D36B0E">
        <w:rPr>
          <w:lang w:val="la-Latn"/>
        </w:rPr>
        <w:t xml:space="preserve"> </w:t>
      </w:r>
    </w:p>
    <w:p w14:paraId="0B891863" w14:textId="77777777" w:rsidR="00BA03AC" w:rsidRPr="00D36B0E" w:rsidRDefault="00BA03AC" w:rsidP="00BA03AC">
      <w:pPr>
        <w:pStyle w:val="BodyText"/>
        <w:rPr>
          <w:lang w:val="la-Latn"/>
        </w:rPr>
      </w:pPr>
      <w:r w:rsidRPr="00D36B0E">
        <w:rPr>
          <w:szCs w:val="18"/>
          <w:lang w:val="la-Latn"/>
        </w:rPr>
        <w:t>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w:t>
      </w:r>
      <w:r w:rsidRPr="00D36B0E">
        <w:rPr>
          <w:lang w:val="la-Latn"/>
        </w:rPr>
        <w:t xml:space="preserve"> </w:t>
      </w:r>
    </w:p>
    <w:p w14:paraId="257936A7" w14:textId="77777777" w:rsidR="00BA03AC" w:rsidRDefault="00BA03AC" w:rsidP="00EB376E">
      <w:pPr>
        <w:pStyle w:val="Heading1"/>
      </w:pPr>
      <w:r>
        <w:t>Discussion</w:t>
      </w:r>
    </w:p>
    <w:p w14:paraId="36327059" w14:textId="77777777" w:rsidR="00BA03AC" w:rsidRDefault="00BA03AC" w:rsidP="00BA03AC">
      <w:pPr>
        <w:pStyle w:val="BodyText"/>
        <w:rPr>
          <w:lang w:val="la-Latn"/>
        </w:rPr>
      </w:pPr>
      <w:r w:rsidRPr="00D36B0E">
        <w:rPr>
          <w:szCs w:val="18"/>
          <w:lang w:val="la-Latn"/>
        </w:rPr>
        <w:t>Quisque mollis lectus id risus pretium mattis. Morbi scelerisque posuere est, id efficitur urna luctus non. Praesent quam lacus, facilisis id ante eu, vehicula maximus ex. Nullam mollis in arcu vitae efficitur. Aliquam molestie eleifend ante, in pretium velit ultrices ac. Etiam laoreet nec sem non pulvinar. Integer ligula felis, interdum non lacus id, malesuada imperdiet turpis.</w:t>
      </w:r>
      <w:r w:rsidRPr="00D36B0E">
        <w:rPr>
          <w:lang w:val="la-Latn"/>
        </w:rPr>
        <w:t xml:space="preserve"> </w:t>
      </w:r>
    </w:p>
    <w:p w14:paraId="480CCB57" w14:textId="77777777" w:rsidR="00BA03AC" w:rsidRDefault="00BA03AC" w:rsidP="00BA03AC">
      <w:pPr>
        <w:pStyle w:val="BodyText"/>
        <w:rPr>
          <w:lang w:val="la-Latn"/>
        </w:rPr>
      </w:pPr>
      <w:r w:rsidRPr="00D36B0E">
        <w:rPr>
          <w:szCs w:val="18"/>
          <w:lang w:val="la-Latn"/>
        </w:rPr>
        <w:t>Integer suscipit scelerisque leo sed faucibus. Ut commodo nulla luctus diam posuere egestas. Integer ut augue ac velit ullamcorper tempus. Pellentesque in mi rhoncus, sodales sem quis, commodo sem. Aenean dapibus euismod diam id rhoncus. Nullam vehicula placerat eros consectetur luctus. Aliquam auctor ipsum vitae egestas imperdiet. Ut nulla lacus, imperdiet quis urna vel, ornare imperdiet tortor. Mauris nec diam ac nunc laoreet volutpat at id turpis. Nulla eu neque a risus feugiat iaculis ac vel risus. Ut tempus elementum lorem eget porta. Nullam et ullamcorper urna. Cum sociis natoque penatibus et magnis dis parturient montes, nascetur ridiculus mus. Phasellus eget dui vitae nulla hendrerit ultrices quis rutrum leo.</w:t>
      </w:r>
      <w:r w:rsidRPr="00D36B0E">
        <w:rPr>
          <w:lang w:val="la-Latn"/>
        </w:rPr>
        <w:t xml:space="preserve"> </w:t>
      </w:r>
    </w:p>
    <w:p w14:paraId="2DE1AD9C" w14:textId="77777777" w:rsidR="00BA03AC" w:rsidRPr="00D36B0E" w:rsidRDefault="00BA03AC" w:rsidP="00BA03AC">
      <w:pPr>
        <w:pStyle w:val="BodyText"/>
        <w:rPr>
          <w:lang w:val="la-Latn"/>
        </w:rPr>
      </w:pPr>
      <w:r w:rsidRPr="00D36B0E">
        <w:rPr>
          <w:szCs w:val="18"/>
          <w:lang w:val="la-Latn"/>
        </w:rPr>
        <w:t xml:space="preserve">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w:t>
      </w:r>
      <w:r w:rsidRPr="00D36B0E">
        <w:rPr>
          <w:szCs w:val="18"/>
          <w:lang w:val="la-Latn"/>
        </w:rPr>
        <w:t>condimentum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w:t>
      </w:r>
      <w:r w:rsidRPr="00D36B0E">
        <w:rPr>
          <w:lang w:val="la-Latn"/>
        </w:rPr>
        <w:t xml:space="preserve"> </w:t>
      </w:r>
    </w:p>
    <w:p w14:paraId="45CE0DD1" w14:textId="77777777" w:rsidR="00BA03AC" w:rsidRDefault="00BA03AC" w:rsidP="00BA03AC">
      <w:pPr>
        <w:pStyle w:val="BodyText"/>
        <w:rPr>
          <w:lang w:val="la-Latn"/>
        </w:rPr>
      </w:pPr>
      <w:r w:rsidRPr="00D36B0E">
        <w:rPr>
          <w:szCs w:val="18"/>
          <w:lang w:val="la-Latn"/>
        </w:rPr>
        <w:t>Quisque congue leo a fringilla pharetra. Phasellus sed tempor est, sed auctor purus. Morbi vel lacus ullamcorper, auctor mauris id, pulvinar lorem. Suspendisse potenti. Nam porta, purus non eleifend bibendum, erat metus pellentesque elit, non luctus nibh nunc ornare nisl. Sed rutrum lacinia nisi ac suscipit. Curabitur non blandit augue. Integer viverra, ipsum vel molestie euismod, sem quam tempus massa, eget efficitur ante turpis non metus. Quisque efficitur posuere velit in iaculis. Cras imperdiet varius urna vitae vestibulum. Donec accumsan eget nisi sed pellentesque. Vestibulum id quam ut urna volutpat ullamcorper gravida sit amet libero. Aliquam bibendum, ligula vitae porta malesuada, arcu diam congue erat, a pharetra diam sem vulputate tortor. Etiam luctus iaculis leo cursus tristique.</w:t>
      </w:r>
      <w:r w:rsidRPr="00D36B0E">
        <w:rPr>
          <w:lang w:val="la-Latn"/>
        </w:rPr>
        <w:t xml:space="preserve"> </w:t>
      </w:r>
    </w:p>
    <w:p w14:paraId="0CF4E418" w14:textId="77777777" w:rsidR="00BA03AC" w:rsidRPr="00D36B0E" w:rsidRDefault="00BA03AC" w:rsidP="00BA03AC">
      <w:pPr>
        <w:pStyle w:val="BodyText"/>
        <w:rPr>
          <w:lang w:val="la-Latn"/>
        </w:rPr>
      </w:pPr>
      <w:r w:rsidRPr="00D36B0E">
        <w:rPr>
          <w:szCs w:val="18"/>
          <w:lang w:val="la-Latn"/>
        </w:rPr>
        <w:t>Integer suscipit scelerisque leo sed faucibus. Ut commodo nulla luctus diam posuere egestas. Integer ut augue ac velit ullamcorper tempus. Pellentesque in mi rhoncus, sodales sem quis, commodo sem. Aenean dapibus euismod diam id rhoncus. Nullam vehicula placerat eros consectetur luctus. Aliquam auctor ipsum vitae egestas imperdiet. Ut nulla lacus, imperdiet quis urna vel, ornare imperdiet tortor. Mauris nec diam ac nunc laoreet volutpat at id turpis. Nulla eu neque a risus feugiat iaculis ac vel risus. Ut tempus elementum lorem eget porta. Nullam et ullamcorper urna. Cum sociis natoque penatibus et magnis dis parturient montes, nascetur ridiculus mus. Phasellus eget dui vitae nulla hendrerit ultrices quis rutrum leo.</w:t>
      </w:r>
      <w:r w:rsidRPr="00D36B0E">
        <w:rPr>
          <w:lang w:val="la-Latn"/>
        </w:rPr>
        <w:t xml:space="preserve"> </w:t>
      </w:r>
    </w:p>
    <w:p w14:paraId="29DF260A" w14:textId="77777777" w:rsidR="00BA03AC" w:rsidRDefault="00BA03AC" w:rsidP="00BA03AC">
      <w:pPr>
        <w:pStyle w:val="BodyText"/>
        <w:rPr>
          <w:lang w:val="la-Latn"/>
        </w:rPr>
      </w:pPr>
      <w:r w:rsidRPr="00D36B0E">
        <w:rPr>
          <w:szCs w:val="18"/>
          <w:lang w:val="la-Latn"/>
        </w:rPr>
        <w:t>Curabitur porttitor bibendum dolor, nec consectetur sapien pulvinar id. Donec eleifend, est vel dignissim pretium, tortor augue euismod nunc, id fermentum erat felis ac neque. Morbi id lectus ultricies, rutrum justo eu, sollicitudin risus. Suspendisse lobortis efficitur nisi sit amet pellentesque. Ut eget augue at mi aliquet mattis. Proin et feugiat erat, sit amet sodales eros. Integer sed elit quis est mattis ullamcorper. Pellentesque lectus nisi, vulputate a imperdiet tincidunt, auctor nec orci. Pellentesque sagittis nisl orci, vitae placerat massa lacinia nec. Sed egestas magna sed augue sollicitudin luctus. Praesent interdum bibendum tortor, eu porta purus. Aliquam convallis velit id mi fermentum, sed ornare eros cursus.</w:t>
      </w:r>
      <w:r w:rsidRPr="00D36B0E">
        <w:rPr>
          <w:lang w:val="la-Latn"/>
        </w:rPr>
        <w:t xml:space="preserve"> </w:t>
      </w:r>
    </w:p>
    <w:p w14:paraId="70C325BF" w14:textId="77777777" w:rsidR="00BA03AC" w:rsidRDefault="00BA03AC" w:rsidP="00BA03AC">
      <w:pPr>
        <w:pStyle w:val="BodyText"/>
        <w:rPr>
          <w:lang w:val="la-Latn"/>
        </w:rPr>
      </w:pPr>
      <w:r w:rsidRPr="00D36B0E">
        <w:rPr>
          <w:szCs w:val="18"/>
          <w:lang w:val="la-Latn"/>
        </w:rPr>
        <w:t>Etiam lectus lacus, commodo eget consectetur eget, auctor vitae leo. Praesent vitae erat in diam blandit semper vitae et eros. Maecenas auctor pharetra nibh eget egestas. Donec accumsan ut risus eget rhoncus. Nam placerat, erat sit amet gravida mollis, purus arcu accumsan diam, tempus pharetra risus mi ac sapien. Ut et tortor porta, pulvinar elit vitae, tempor mi. Nam interdum, nisl non pharetra molestie, turpis neque commodo ligula, sit amet pretium nisl nibh quis ante. Quisque et ex eget velit lobortis suscipit. Integer aliquam finibus molestie. Sed pellentesque neque eu turpis aliquet, mattis ornare enim finibus. In hac habitasse platea dictumst.</w:t>
      </w:r>
      <w:r w:rsidRPr="00D36B0E">
        <w:rPr>
          <w:lang w:val="la-Latn"/>
        </w:rPr>
        <w:t xml:space="preserve"> </w:t>
      </w:r>
    </w:p>
    <w:p w14:paraId="098C019B" w14:textId="77777777" w:rsidR="00BA03AC" w:rsidRDefault="00BA03AC" w:rsidP="00BA03AC">
      <w:pPr>
        <w:pStyle w:val="BodyText"/>
        <w:rPr>
          <w:lang w:val="la-Latn"/>
        </w:rPr>
      </w:pPr>
      <w:r w:rsidRPr="00D36B0E">
        <w:rPr>
          <w:szCs w:val="18"/>
          <w:lang w:val="la-Latn"/>
        </w:rPr>
        <w:t xml:space="preserve">Integer congue quis justo a posuere. Quisque porta, ante et dignissim suscipit, arcu mauris ultrices libero, nec sollicitudin purus lacus a enim. Aliquam feugiat eget lacus molestie sodales. Duis blandit placerat nunc, et venenatis turpis dictum vel. Nulla facilisi. Nam ullamcorper, tellus eu posuere mattis, arcu lacus dictum nulla, vel mattis nisi sem posuere tellus. Etiam quis eros condimentum lectus lobortis eleifend. In ex lacus, sodales scelerisque egestas ac, aliquam nec purus. Nunc sit amet magna non libero ullamcorper dictum. Phasellus porta </w:t>
      </w:r>
      <w:r w:rsidRPr="00D36B0E">
        <w:rPr>
          <w:szCs w:val="18"/>
          <w:lang w:val="la-Latn"/>
        </w:rPr>
        <w:lastRenderedPageBreak/>
        <w:t>faucibus tempus. Praesent blandit tortor sed tellus ornare consectetur. Sed sed nisi id neque porta varius eu eu velit. Curabitur varius convallis justo id facilisis. Mauris auctor velit nec aliquam cursus.</w:t>
      </w:r>
      <w:r w:rsidRPr="00D36B0E">
        <w:rPr>
          <w:lang w:val="la-Latn"/>
        </w:rPr>
        <w:t xml:space="preserve"> </w:t>
      </w:r>
    </w:p>
    <w:p w14:paraId="5B265C77" w14:textId="77777777" w:rsidR="00BA03AC" w:rsidRDefault="00BA03AC" w:rsidP="00BA03AC">
      <w:pPr>
        <w:pStyle w:val="BodyText"/>
        <w:rPr>
          <w:lang w:val="la-Latn"/>
        </w:rPr>
      </w:pPr>
      <w:r w:rsidRPr="00D36B0E">
        <w:rPr>
          <w:szCs w:val="18"/>
          <w:lang w:val="la-Latn"/>
        </w:rPr>
        <w:t>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bibendum et. Maecenas quis venenatis ante. Nunc blandit a risus sed scelerisque. Praesent cursus est sit amet nisi tempus, quis placerat libero rutrum. Phasellus lacinia nisi quis consequat mollis. Phasellus sagittis aliquam lacus.</w:t>
      </w:r>
      <w:r w:rsidRPr="00D36B0E">
        <w:rPr>
          <w:lang w:val="la-Latn"/>
        </w:rPr>
        <w:t xml:space="preserve"> </w:t>
      </w:r>
    </w:p>
    <w:p w14:paraId="69B6342B" w14:textId="77777777" w:rsidR="00BA03AC" w:rsidRDefault="00BA03AC" w:rsidP="00BA03AC">
      <w:pPr>
        <w:pStyle w:val="BodyText"/>
        <w:rPr>
          <w:lang w:val="la-Latn"/>
        </w:rPr>
      </w:pPr>
      <w:r w:rsidRPr="00D36B0E">
        <w:rPr>
          <w:szCs w:val="18"/>
          <w:lang w:val="la-Latn"/>
        </w:rPr>
        <w:t>Integer suscipit scelerisque leo sed faucibus. Ut commodo nulla luctus diam posuere egestas. Integer ut augue ac velit ullamcorper tempus. Pellentesque in mi rhoncus, sodales sem quis, commodo sem. Aenean dapibus euismod diam id rhoncus. Nullam vehicula placerat eros consectetur luctus. Aliquam auctor ipsum vitae egestas imperdiet. Ut nulla lacus, imperdiet quis urna vel, ornare imperdiet tortor. Mauris nec diam ac nunc laoreet volutpat at id turpis. Nulla eu neque a risus feugiat iaculis ac vel risus. Ut tempus elementum lorem eget porta. Nullam et ullamcorper urna. Cum sociis natoque penatibus et magnis dis parturient montes, nascetur ridiculus mus. Phasellus eget dui vitae nulla hendrerit ultrices quis rutrum leo.</w:t>
      </w:r>
      <w:r w:rsidRPr="00D36B0E">
        <w:rPr>
          <w:lang w:val="la-Latn"/>
        </w:rPr>
        <w:t xml:space="preserve"> </w:t>
      </w:r>
    </w:p>
    <w:p w14:paraId="0DFC47E4" w14:textId="77777777" w:rsidR="00BA03AC" w:rsidRPr="00D36B0E" w:rsidRDefault="00BA03AC" w:rsidP="00BA03AC">
      <w:pPr>
        <w:pStyle w:val="BodyText"/>
        <w:rPr>
          <w:lang w:val="la-Latn"/>
        </w:rPr>
      </w:pPr>
      <w:r w:rsidRPr="00D36B0E">
        <w:rPr>
          <w:szCs w:val="18"/>
          <w:lang w:val="la-Latn"/>
        </w:rPr>
        <w:t>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w:t>
      </w:r>
      <w:r w:rsidRPr="00D36B0E">
        <w:rPr>
          <w:lang w:val="la-Latn"/>
        </w:rPr>
        <w:t xml:space="preserve"> </w:t>
      </w:r>
    </w:p>
    <w:p w14:paraId="225EA962" w14:textId="77777777" w:rsidR="00BA03AC" w:rsidRDefault="00BA03AC" w:rsidP="00EB376E">
      <w:pPr>
        <w:pStyle w:val="Heading1"/>
      </w:pPr>
      <w:r>
        <w:t>Conclusions</w:t>
      </w:r>
    </w:p>
    <w:p w14:paraId="2494C6E1" w14:textId="77777777" w:rsidR="00BA03AC" w:rsidRDefault="00BA03AC" w:rsidP="00BA03AC">
      <w:pPr>
        <w:pStyle w:val="BodyText"/>
        <w:rPr>
          <w:lang w:val="la-Latn"/>
        </w:rPr>
      </w:pPr>
      <w:r w:rsidRPr="00D36B0E">
        <w:rPr>
          <w:szCs w:val="18"/>
          <w:lang w:val="la-Latn"/>
        </w:rPr>
        <w:t>Aenean sit amet volutpat nisi. Aliquam eu erat quis tortor ultrices laoreet. Vivamus fermentum semper metus, non faucibus libero euismod vitae. Sed efficitur porta congue. Aenean in faucibus nisi. Donec suscipit augue vitae orci consequat, sit amet aliquet felis varius. Duis efficitur lacinia dolor sit amet lobortis. Curabitur erat sapien, molestie nec nisi eu, dignissim accumsan ipsum. Fusce id nibh nec risus dictum posuere in ac magna. Donec malesuada massa sed erat lacinia cursus. Suspendisse ornare augue nec volutpat consequat.</w:t>
      </w:r>
      <w:r w:rsidRPr="00D36B0E">
        <w:rPr>
          <w:lang w:val="la-Latn"/>
        </w:rPr>
        <w:t xml:space="preserve"> </w:t>
      </w:r>
    </w:p>
    <w:p w14:paraId="7A9E7B01" w14:textId="77777777" w:rsidR="00BA03AC" w:rsidRPr="00D36B0E" w:rsidRDefault="00BA03AC" w:rsidP="00BA03AC">
      <w:pPr>
        <w:pStyle w:val="BodyText"/>
        <w:rPr>
          <w:lang w:val="la-Latn"/>
        </w:rPr>
      </w:pPr>
      <w:r w:rsidRPr="00D36B0E">
        <w:rPr>
          <w:szCs w:val="18"/>
          <w:lang w:val="la-Latn"/>
        </w:rPr>
        <w:t>Vestibulum et vulputate nisi, a malesuada mi. Nam pellentesque arcu sapien, at placerat odio imperdiet ut. Curabitur nec venenatis tellus, vel aliquet nisi. Curabitur vel ligula sit amet metus auctor pretium. Nullam nulla mi, blandit a mattis id, vulputate sit amet enim. Proin mollis fringilla dictum. Proin lacinia orci purus.</w:t>
      </w:r>
      <w:r w:rsidRPr="00D36B0E">
        <w:rPr>
          <w:lang w:val="la-Latn"/>
        </w:rPr>
        <w:t xml:space="preserve"> </w:t>
      </w:r>
    </w:p>
    <w:p w14:paraId="2CE1CA54" w14:textId="77777777" w:rsidR="00BA03AC" w:rsidRDefault="00BA03AC" w:rsidP="00BA03AC">
      <w:pPr>
        <w:pStyle w:val="BodyText"/>
        <w:rPr>
          <w:lang w:val="la-Latn"/>
        </w:rPr>
      </w:pPr>
      <w:r w:rsidRPr="00D36B0E">
        <w:rPr>
          <w:szCs w:val="18"/>
          <w:lang w:val="la-Latn"/>
        </w:rPr>
        <w:t xml:space="preserve">Sed dolor quam, posuere nec nunc eget, feugiat lobortis ligula. Fusce lacinia fermentum dolor, luctus dapibus ex venenatis feugiat. In hac habitasse platea dictumst. Nullam vitae ligula dignissim, interdum turpis quis, tincidunt metus. Nullam in nisl vitae mauris egestas porta. Nam fringilla aliquet sapien, non dapibus nunc sollicitudin id. Nunc hendrerit felis et vehicula consequat. Praesent varius libero id volutpat iaculis. Aliquam </w:t>
      </w:r>
      <w:r w:rsidRPr="00D36B0E">
        <w:rPr>
          <w:szCs w:val="18"/>
          <w:lang w:val="la-Latn"/>
        </w:rPr>
        <w:t>vel dui imperdiet, pharetra augue sed, iaculis nulla. Quisque mollis orci nec odio eleifend, eget laoreet nunc feugiat. Cras varius tortor a fringilla gravida.</w:t>
      </w:r>
      <w:r w:rsidRPr="00D36B0E">
        <w:rPr>
          <w:lang w:val="la-Latn"/>
        </w:rPr>
        <w:t xml:space="preserve"> </w:t>
      </w:r>
    </w:p>
    <w:p w14:paraId="6D1BC0D2" w14:textId="77777777" w:rsidR="00BA03AC" w:rsidRDefault="00BA03AC" w:rsidP="00BA03AC">
      <w:pPr>
        <w:pStyle w:val="BodyText"/>
        <w:rPr>
          <w:lang w:val="la-Latn"/>
        </w:rPr>
      </w:pPr>
      <w:r w:rsidRPr="00D36B0E">
        <w:rPr>
          <w:szCs w:val="18"/>
          <w:lang w:val="la-Latn"/>
        </w:rPr>
        <w:t>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w:t>
      </w:r>
      <w:r w:rsidRPr="00D36B0E">
        <w:rPr>
          <w:lang w:val="la-Latn"/>
        </w:rPr>
        <w:t xml:space="preserve"> </w:t>
      </w:r>
    </w:p>
    <w:p w14:paraId="5CC11CFE" w14:textId="77777777" w:rsidR="00C12426" w:rsidRPr="00D36B0E" w:rsidRDefault="00C12426" w:rsidP="00C12426">
      <w:pPr>
        <w:pStyle w:val="BodyText"/>
        <w:rPr>
          <w:lang w:val="la-Latn"/>
        </w:rPr>
      </w:pPr>
      <w:r w:rsidRPr="00D36B0E">
        <w:rPr>
          <w:szCs w:val="18"/>
          <w:lang w:val="la-Latn"/>
        </w:rPr>
        <w:t>Vestibulum et vulputate nisi, a malesuada mi. Nam pellentesque arcu sapien, at placerat odio imperdiet ut. Curabitur nec venenatis tellus, vel aliquet nisi. Curabitur vel ligula sit amet metus auctor pretium. Nullam nulla mi, blandit a mattis id, vulputate sit amet enim. Proin mollis fringilla dictum. Proin lacinia orci purus.</w:t>
      </w:r>
      <w:r w:rsidRPr="00D36B0E">
        <w:rPr>
          <w:lang w:val="la-Latn"/>
        </w:rPr>
        <w:t xml:space="preserve"> </w:t>
      </w:r>
    </w:p>
    <w:p w14:paraId="77821AE8" w14:textId="77777777" w:rsidR="00BA03AC" w:rsidRDefault="00BA03AC" w:rsidP="00BA03AC">
      <w:pPr>
        <w:pStyle w:val="BodyText"/>
        <w:rPr>
          <w:lang w:val="la-Latn"/>
        </w:rPr>
      </w:pPr>
      <w:r w:rsidRPr="00D36B0E">
        <w:rPr>
          <w:szCs w:val="18"/>
          <w:lang w:val="la-Latn"/>
        </w:rPr>
        <w:t>Integer suscipit scelerisque leo sed faucibus. Ut commodo nulla luctus diam posuere egestas. Integer ut augue ac velit ullamcorper tempus. Pellentesque in mi rhoncus, sodales sem quis, commodo sem. Aenean dapibus euismod diam id rhoncus. Nullam vehicula placerat eros consectetur luctus. Aliquam auctor ipsum vitae egestas imperdiet. Ut nulla lacus, imperdiet quis urna vel, ornare imperdiet tortor. Mauris nec diam ac nunc laoreet volutpat at id turpis. Nulla eu neque a risus feugiat iaculis ac vel risus. Ut tempus elementum lorem eget porta. Nullam et ullamcorper urna. Cum sociis natoque penatibus et magnis dis parturient montes, nascetur ridiculus mus. Phasellus eget dui vitae nulla hendrerit ultrices quis rutrum leo.</w:t>
      </w:r>
      <w:r w:rsidRPr="00D36B0E">
        <w:rPr>
          <w:lang w:val="la-Latn"/>
        </w:rPr>
        <w:t xml:space="preserve"> </w:t>
      </w:r>
    </w:p>
    <w:p w14:paraId="554F1FEE" w14:textId="77777777" w:rsidR="00EB376E" w:rsidRDefault="00BA03AC" w:rsidP="00EB376E">
      <w:pPr>
        <w:pStyle w:val="Heading1"/>
      </w:pPr>
      <w:r>
        <w:t>Acknowledgements</w:t>
      </w:r>
    </w:p>
    <w:p w14:paraId="5788CBCB" w14:textId="77777777" w:rsidR="00BA03AC" w:rsidRDefault="00BA03AC" w:rsidP="00BA03AC"/>
    <w:p w14:paraId="35FF1EE3" w14:textId="77777777" w:rsidR="00626FB7" w:rsidRPr="00D36B0E" w:rsidRDefault="00626FB7" w:rsidP="00626FB7">
      <w:pPr>
        <w:pStyle w:val="BodyText"/>
        <w:rPr>
          <w:lang w:val="la-Latn"/>
        </w:rPr>
      </w:pPr>
      <w:r w:rsidRPr="00D36B0E">
        <w:rPr>
          <w:szCs w:val="18"/>
          <w:lang w:val="la-Latn"/>
        </w:rPr>
        <w:t>Vestibulum et vulputate nisi, a malesuada mi. Nam pellentesque arcu sapien, at placerat odio imperdiet ut. Curabitur nec venenatis tellus, vel aliquet nisi. Curabitur vel ligula sit amet metus auctor pretium. Nullam nulla mi, blandit a mattis id, vulputate sit amet enim. Proin mollis fringilla dictum. Proin lacinia orci purus.</w:t>
      </w:r>
      <w:r w:rsidRPr="00D36B0E">
        <w:rPr>
          <w:lang w:val="la-Latn"/>
        </w:rPr>
        <w:t xml:space="preserve"> </w:t>
      </w:r>
    </w:p>
    <w:p w14:paraId="1750B2C6" w14:textId="77777777" w:rsidR="00626FB7" w:rsidRPr="00D36B0E" w:rsidRDefault="00626FB7" w:rsidP="00626FB7">
      <w:pPr>
        <w:pStyle w:val="BodyText"/>
        <w:rPr>
          <w:lang w:val="la-Latn"/>
        </w:rPr>
      </w:pPr>
      <w:r w:rsidRPr="00D36B0E">
        <w:rPr>
          <w:szCs w:val="18"/>
          <w:lang w:val="la-Latn"/>
        </w:rPr>
        <w:t>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w:t>
      </w:r>
      <w:r w:rsidRPr="00D36B0E">
        <w:rPr>
          <w:lang w:val="la-Latn"/>
        </w:rPr>
        <w:t xml:space="preserve"> </w:t>
      </w:r>
    </w:p>
    <w:p w14:paraId="0DE71446" w14:textId="77777777" w:rsidR="00EB376E" w:rsidRPr="0033735D" w:rsidRDefault="00EB376E" w:rsidP="00BA03AC">
      <w:pPr>
        <w:pStyle w:val="Heading1"/>
        <w:jc w:val="both"/>
      </w:pPr>
      <w:r w:rsidRPr="0033735D">
        <w:t>References</w:t>
      </w:r>
    </w:p>
    <w:p w14:paraId="750179B3" w14:textId="77777777" w:rsidR="00EB376E" w:rsidRPr="001C1A3E" w:rsidRDefault="00EB376E" w:rsidP="00EB376E">
      <w:pPr>
        <w:pStyle w:val="Reference"/>
        <w:rPr>
          <w:szCs w:val="16"/>
        </w:rPr>
      </w:pPr>
      <w:bookmarkStart w:id="1" w:name="_Ref131087840"/>
      <w:r w:rsidRPr="001C1A3E">
        <w:rPr>
          <w:szCs w:val="16"/>
        </w:rPr>
        <w:t>S</w:t>
      </w:r>
      <w:r w:rsidR="006566C3">
        <w:rPr>
          <w:szCs w:val="16"/>
        </w:rPr>
        <w:t>. B. </w:t>
      </w:r>
      <w:r w:rsidR="00AE2468">
        <w:rPr>
          <w:szCs w:val="16"/>
        </w:rPr>
        <w:t>Dav</w:t>
      </w:r>
      <w:r w:rsidR="006566C3">
        <w:rPr>
          <w:szCs w:val="16"/>
        </w:rPr>
        <w:t>is and P. </w:t>
      </w:r>
      <w:proofErr w:type="spellStart"/>
      <w:r w:rsidR="00AE2468">
        <w:rPr>
          <w:szCs w:val="16"/>
        </w:rPr>
        <w:t>Mermelstein</w:t>
      </w:r>
      <w:proofErr w:type="spellEnd"/>
      <w:r w:rsidR="00AE2468">
        <w:rPr>
          <w:szCs w:val="16"/>
        </w:rPr>
        <w:t xml:space="preserve">,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 xml:space="preserve">366, </w:t>
      </w:r>
      <w:r w:rsidR="003B751C">
        <w:rPr>
          <w:szCs w:val="16"/>
        </w:rPr>
        <w:t xml:space="preserve">Aug. </w:t>
      </w:r>
      <w:r w:rsidR="00AE2468">
        <w:rPr>
          <w:szCs w:val="16"/>
        </w:rPr>
        <w:t>1980</w:t>
      </w:r>
      <w:r w:rsidRPr="001C1A3E">
        <w:rPr>
          <w:szCs w:val="16"/>
        </w:rPr>
        <w:t>.</w:t>
      </w:r>
      <w:bookmarkEnd w:id="1"/>
    </w:p>
    <w:p w14:paraId="54A6B1AD" w14:textId="77777777" w:rsidR="00EB376E" w:rsidRPr="001C1A3E" w:rsidRDefault="006566C3" w:rsidP="00EB376E">
      <w:pPr>
        <w:pStyle w:val="Reference"/>
        <w:rPr>
          <w:szCs w:val="16"/>
        </w:rPr>
      </w:pPr>
      <w:bookmarkStart w:id="2" w:name="_Ref131087843"/>
      <w:r>
        <w:rPr>
          <w:szCs w:val="16"/>
        </w:rPr>
        <w:lastRenderedPageBreak/>
        <w:t>L. R. </w:t>
      </w:r>
      <w:proofErr w:type="spellStart"/>
      <w:r w:rsidR="004A7C8B">
        <w:rPr>
          <w:szCs w:val="16"/>
        </w:rPr>
        <w:t>Rabiner</w:t>
      </w:r>
      <w:proofErr w:type="spellEnd"/>
      <w:r w:rsidR="00EB376E">
        <w:rPr>
          <w:szCs w:val="16"/>
        </w:rPr>
        <w:t>, “</w:t>
      </w:r>
      <w:bookmarkEnd w:id="2"/>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3B751C">
        <w:rPr>
          <w:szCs w:val="16"/>
        </w:rPr>
        <w:t xml:space="preserve">Feb. </w:t>
      </w:r>
      <w:r w:rsidR="004A7C8B">
        <w:rPr>
          <w:szCs w:val="16"/>
        </w:rPr>
        <w:t>1989</w:t>
      </w:r>
      <w:r w:rsidR="00EB376E">
        <w:rPr>
          <w:szCs w:val="16"/>
        </w:rPr>
        <w:t>.</w:t>
      </w:r>
    </w:p>
    <w:p w14:paraId="19FB182F" w14:textId="77777777"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w:t>
      </w:r>
      <w:proofErr w:type="spellStart"/>
      <w:r w:rsidR="006566C3" w:rsidRPr="002E1EA8">
        <w:rPr>
          <w:szCs w:val="16"/>
        </w:rPr>
        <w:t>Tibshirani</w:t>
      </w:r>
      <w:proofErr w:type="spellEnd"/>
      <w:r w:rsidR="006566C3" w:rsidRPr="002E1EA8">
        <w:rPr>
          <w:szCs w:val="16"/>
        </w:rPr>
        <w:t>, and J. </w:t>
      </w:r>
      <w:r w:rsidRPr="002E1EA8">
        <w:rPr>
          <w:szCs w:val="16"/>
        </w:rPr>
        <w:t xml:space="preserve">Friedman, </w:t>
      </w:r>
      <w:r w:rsidRPr="002E1EA8">
        <w:rPr>
          <w:i/>
          <w:szCs w:val="16"/>
        </w:rPr>
        <w:t>The Elements of Statis</w:t>
      </w:r>
      <w:r w:rsidRPr="002E1EA8">
        <w:rPr>
          <w:i/>
          <w:szCs w:val="16"/>
        </w:rPr>
        <w:softHyphen/>
        <w:t>tical Learning – Data Mining, Inference, and Prediction</w:t>
      </w:r>
      <w:r w:rsidRPr="002E1EA8">
        <w:rPr>
          <w:szCs w:val="16"/>
        </w:rPr>
        <w:t>. New York: Springer, 2009.</w:t>
      </w:r>
    </w:p>
    <w:p w14:paraId="50DB90D9" w14:textId="77777777" w:rsidR="00EE28EB" w:rsidRPr="00AD1224" w:rsidRDefault="00AD1224" w:rsidP="00AD1224">
      <w:pPr>
        <w:pStyle w:val="Reference"/>
        <w:rPr>
          <w:szCs w:val="16"/>
          <w:lang w:val="en-GB"/>
        </w:rPr>
      </w:pPr>
      <w:r w:rsidRPr="00AD1224">
        <w:rPr>
          <w:szCs w:val="16"/>
          <w:lang w:val="en-GB"/>
        </w:rPr>
        <w:t>J. Smith, F. Lastname2, and F. Lastname3, “A really good paper about Dy</w:t>
      </w:r>
      <w:r>
        <w:rPr>
          <w:szCs w:val="16"/>
          <w:lang w:val="en-GB"/>
        </w:rPr>
        <w:t>nam</w:t>
      </w:r>
      <w:r w:rsidRPr="00AD1224">
        <w:rPr>
          <w:szCs w:val="16"/>
          <w:lang w:val="en-GB"/>
        </w:rPr>
        <w:t xml:space="preserve">ic Time Warping,” in </w:t>
      </w:r>
      <w:r w:rsidRPr="00AD1224">
        <w:rPr>
          <w:i/>
          <w:iCs/>
          <w:szCs w:val="16"/>
          <w:lang w:val="en-GB"/>
        </w:rPr>
        <w:t>Proc. INTERSPEECH 2022 – 23rd Annual Conference of the International Speech Communication Association</w:t>
      </w:r>
      <w:r w:rsidRPr="00AD1224">
        <w:rPr>
          <w:szCs w:val="16"/>
          <w:lang w:val="en-GB"/>
        </w:rPr>
        <w:t xml:space="preserve">, Incheon, Korea, Sep. 2022, pp. 100–104. </w:t>
      </w:r>
    </w:p>
    <w:sectPr w:rsidR="00EE28EB" w:rsidRPr="00AD1224" w:rsidSect="006A771F">
      <w:headerReference w:type="even" r:id="rId11"/>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4113" w14:textId="77777777" w:rsidR="00C25CB7" w:rsidRDefault="00C25CB7">
      <w:r>
        <w:separator/>
      </w:r>
    </w:p>
    <w:p w14:paraId="7BA0550F" w14:textId="77777777" w:rsidR="00C25CB7" w:rsidRDefault="00C25CB7"/>
  </w:endnote>
  <w:endnote w:type="continuationSeparator" w:id="0">
    <w:p w14:paraId="0BDBCD5E" w14:textId="77777777" w:rsidR="00C25CB7" w:rsidRDefault="00C25CB7">
      <w:r>
        <w:continuationSeparator/>
      </w:r>
    </w:p>
    <w:p w14:paraId="0A625895" w14:textId="77777777" w:rsidR="00C25CB7" w:rsidRDefault="00C25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notTrueType/>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9B5B" w14:textId="77777777" w:rsidR="00896D10" w:rsidRDefault="00EA341B">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14:paraId="3F8DE466" w14:textId="77777777" w:rsidR="00896D10" w:rsidRDefault="00896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997D3" w14:textId="77777777" w:rsidR="00C25CB7" w:rsidRDefault="00C25CB7">
      <w:r>
        <w:separator/>
      </w:r>
    </w:p>
    <w:p w14:paraId="6552373E" w14:textId="77777777" w:rsidR="00C25CB7" w:rsidRDefault="00C25CB7"/>
  </w:footnote>
  <w:footnote w:type="continuationSeparator" w:id="0">
    <w:p w14:paraId="066C3007" w14:textId="77777777" w:rsidR="00C25CB7" w:rsidRDefault="00C25CB7">
      <w:r>
        <w:continuationSeparator/>
      </w:r>
    </w:p>
    <w:p w14:paraId="7F7B309D" w14:textId="77777777" w:rsidR="00C25CB7" w:rsidRDefault="00C25C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DB4B4" w14:textId="77777777" w:rsidR="00896D10" w:rsidRDefault="00896D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1F436B"/>
    <w:multiLevelType w:val="multilevel"/>
    <w:tmpl w:val="421C7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1"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47486429">
    <w:abstractNumId w:val="11"/>
  </w:num>
  <w:num w:numId="2" w16cid:durableId="388306376">
    <w:abstractNumId w:val="20"/>
  </w:num>
  <w:num w:numId="3" w16cid:durableId="744113751">
    <w:abstractNumId w:val="17"/>
  </w:num>
  <w:num w:numId="4" w16cid:durableId="1555235099">
    <w:abstractNumId w:val="12"/>
  </w:num>
  <w:num w:numId="5" w16cid:durableId="1681278637">
    <w:abstractNumId w:val="13"/>
  </w:num>
  <w:num w:numId="6" w16cid:durableId="2069106942">
    <w:abstractNumId w:val="16"/>
  </w:num>
  <w:num w:numId="7" w16cid:durableId="1366714790">
    <w:abstractNumId w:val="8"/>
  </w:num>
  <w:num w:numId="8" w16cid:durableId="945621523">
    <w:abstractNumId w:val="10"/>
  </w:num>
  <w:num w:numId="9" w16cid:durableId="1705977309">
    <w:abstractNumId w:val="21"/>
  </w:num>
  <w:num w:numId="10" w16cid:durableId="190457266">
    <w:abstractNumId w:val="15"/>
  </w:num>
  <w:num w:numId="11" w16cid:durableId="1323896647">
    <w:abstractNumId w:val="14"/>
  </w:num>
  <w:num w:numId="12" w16cid:durableId="769468781">
    <w:abstractNumId w:val="18"/>
  </w:num>
  <w:num w:numId="13" w16cid:durableId="865943290">
    <w:abstractNumId w:val="7"/>
  </w:num>
  <w:num w:numId="14" w16cid:durableId="2124034523">
    <w:abstractNumId w:val="6"/>
  </w:num>
  <w:num w:numId="15" w16cid:durableId="455680050">
    <w:abstractNumId w:val="5"/>
  </w:num>
  <w:num w:numId="16" w16cid:durableId="231165998">
    <w:abstractNumId w:val="2"/>
  </w:num>
  <w:num w:numId="17" w16cid:durableId="600181684">
    <w:abstractNumId w:val="1"/>
  </w:num>
  <w:num w:numId="18" w16cid:durableId="1747528628">
    <w:abstractNumId w:val="9"/>
  </w:num>
  <w:num w:numId="19" w16cid:durableId="201092007">
    <w:abstractNumId w:val="4"/>
  </w:num>
  <w:num w:numId="20" w16cid:durableId="1278756477">
    <w:abstractNumId w:val="3"/>
  </w:num>
  <w:num w:numId="21" w16cid:durableId="1403023649">
    <w:abstractNumId w:val="0"/>
  </w:num>
  <w:num w:numId="22" w16cid:durableId="10269527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5C62"/>
    <w:rsid w:val="00093A9E"/>
    <w:rsid w:val="000C0A03"/>
    <w:rsid w:val="000D367E"/>
    <w:rsid w:val="000E60FD"/>
    <w:rsid w:val="000F07CA"/>
    <w:rsid w:val="000F3F25"/>
    <w:rsid w:val="001126CB"/>
    <w:rsid w:val="00126ACC"/>
    <w:rsid w:val="00131D1A"/>
    <w:rsid w:val="001468BA"/>
    <w:rsid w:val="00147DC4"/>
    <w:rsid w:val="001521AC"/>
    <w:rsid w:val="001736D3"/>
    <w:rsid w:val="0017426D"/>
    <w:rsid w:val="00191EDE"/>
    <w:rsid w:val="00192AB9"/>
    <w:rsid w:val="001965A7"/>
    <w:rsid w:val="00196FD6"/>
    <w:rsid w:val="001A7D8A"/>
    <w:rsid w:val="001B2CE2"/>
    <w:rsid w:val="001B7B06"/>
    <w:rsid w:val="001C1A3E"/>
    <w:rsid w:val="001C30BD"/>
    <w:rsid w:val="001C370A"/>
    <w:rsid w:val="001D62D6"/>
    <w:rsid w:val="001D7F40"/>
    <w:rsid w:val="001F475E"/>
    <w:rsid w:val="00210860"/>
    <w:rsid w:val="00211B04"/>
    <w:rsid w:val="002145F4"/>
    <w:rsid w:val="002245D9"/>
    <w:rsid w:val="00231591"/>
    <w:rsid w:val="00240908"/>
    <w:rsid w:val="00241530"/>
    <w:rsid w:val="0024262C"/>
    <w:rsid w:val="00252BAC"/>
    <w:rsid w:val="00261602"/>
    <w:rsid w:val="00272229"/>
    <w:rsid w:val="00285493"/>
    <w:rsid w:val="0029600F"/>
    <w:rsid w:val="002A1B00"/>
    <w:rsid w:val="002A72D9"/>
    <w:rsid w:val="002B2CCA"/>
    <w:rsid w:val="002B46BC"/>
    <w:rsid w:val="002C46BB"/>
    <w:rsid w:val="002C70D4"/>
    <w:rsid w:val="002D10FD"/>
    <w:rsid w:val="002D26A4"/>
    <w:rsid w:val="002E01ED"/>
    <w:rsid w:val="002E1EA8"/>
    <w:rsid w:val="00303038"/>
    <w:rsid w:val="00307476"/>
    <w:rsid w:val="0032555A"/>
    <w:rsid w:val="003331B0"/>
    <w:rsid w:val="00340219"/>
    <w:rsid w:val="00341D6E"/>
    <w:rsid w:val="00342C29"/>
    <w:rsid w:val="0035542C"/>
    <w:rsid w:val="00355867"/>
    <w:rsid w:val="00362ED5"/>
    <w:rsid w:val="003663E9"/>
    <w:rsid w:val="00372416"/>
    <w:rsid w:val="00376E7B"/>
    <w:rsid w:val="00377012"/>
    <w:rsid w:val="003775B9"/>
    <w:rsid w:val="00382739"/>
    <w:rsid w:val="00385071"/>
    <w:rsid w:val="00390BB5"/>
    <w:rsid w:val="003971E0"/>
    <w:rsid w:val="003B1C80"/>
    <w:rsid w:val="003B37EA"/>
    <w:rsid w:val="003B4333"/>
    <w:rsid w:val="003B4C5A"/>
    <w:rsid w:val="003B751C"/>
    <w:rsid w:val="003C08B9"/>
    <w:rsid w:val="003C6D0A"/>
    <w:rsid w:val="003D2502"/>
    <w:rsid w:val="003E770D"/>
    <w:rsid w:val="003F78B7"/>
    <w:rsid w:val="00403A05"/>
    <w:rsid w:val="004167DE"/>
    <w:rsid w:val="0042519E"/>
    <w:rsid w:val="004310A3"/>
    <w:rsid w:val="004350AD"/>
    <w:rsid w:val="00435863"/>
    <w:rsid w:val="00442711"/>
    <w:rsid w:val="00451197"/>
    <w:rsid w:val="00482F6F"/>
    <w:rsid w:val="004A7C8B"/>
    <w:rsid w:val="004B1FC5"/>
    <w:rsid w:val="004C0A7F"/>
    <w:rsid w:val="004C2F52"/>
    <w:rsid w:val="004D438F"/>
    <w:rsid w:val="004E23A8"/>
    <w:rsid w:val="004E34B6"/>
    <w:rsid w:val="004F0CA7"/>
    <w:rsid w:val="0055124C"/>
    <w:rsid w:val="00557997"/>
    <w:rsid w:val="005644AE"/>
    <w:rsid w:val="00566030"/>
    <w:rsid w:val="005B04AD"/>
    <w:rsid w:val="005B6383"/>
    <w:rsid w:val="005C4174"/>
    <w:rsid w:val="005C6E74"/>
    <w:rsid w:val="005D4B87"/>
    <w:rsid w:val="005E6B3E"/>
    <w:rsid w:val="005E7F2D"/>
    <w:rsid w:val="005F74C9"/>
    <w:rsid w:val="00601313"/>
    <w:rsid w:val="0060531A"/>
    <w:rsid w:val="00606A8E"/>
    <w:rsid w:val="00613C75"/>
    <w:rsid w:val="0061402F"/>
    <w:rsid w:val="00615740"/>
    <w:rsid w:val="00626FB7"/>
    <w:rsid w:val="00631189"/>
    <w:rsid w:val="00643457"/>
    <w:rsid w:val="00644741"/>
    <w:rsid w:val="00651CA6"/>
    <w:rsid w:val="006566C3"/>
    <w:rsid w:val="00673B7C"/>
    <w:rsid w:val="00686DD8"/>
    <w:rsid w:val="006A771F"/>
    <w:rsid w:val="006C7416"/>
    <w:rsid w:val="006D1362"/>
    <w:rsid w:val="006D7203"/>
    <w:rsid w:val="006F2A1E"/>
    <w:rsid w:val="007078A6"/>
    <w:rsid w:val="00723444"/>
    <w:rsid w:val="00740586"/>
    <w:rsid w:val="00740F5C"/>
    <w:rsid w:val="00744B29"/>
    <w:rsid w:val="00757F43"/>
    <w:rsid w:val="007752A6"/>
    <w:rsid w:val="0077737A"/>
    <w:rsid w:val="00781D02"/>
    <w:rsid w:val="00791D73"/>
    <w:rsid w:val="007B21D8"/>
    <w:rsid w:val="007C2697"/>
    <w:rsid w:val="007C60BA"/>
    <w:rsid w:val="007D19D8"/>
    <w:rsid w:val="007E51AF"/>
    <w:rsid w:val="007E538F"/>
    <w:rsid w:val="007E732B"/>
    <w:rsid w:val="007F3F27"/>
    <w:rsid w:val="00806807"/>
    <w:rsid w:val="00813381"/>
    <w:rsid w:val="00816965"/>
    <w:rsid w:val="00817F21"/>
    <w:rsid w:val="008354CD"/>
    <w:rsid w:val="00840551"/>
    <w:rsid w:val="00862963"/>
    <w:rsid w:val="00862AB8"/>
    <w:rsid w:val="008634F6"/>
    <w:rsid w:val="00896D10"/>
    <w:rsid w:val="00897B12"/>
    <w:rsid w:val="008B7144"/>
    <w:rsid w:val="008C145A"/>
    <w:rsid w:val="008C2E03"/>
    <w:rsid w:val="008C6821"/>
    <w:rsid w:val="008E0FA8"/>
    <w:rsid w:val="008E1D8F"/>
    <w:rsid w:val="008F11DB"/>
    <w:rsid w:val="008F4C3E"/>
    <w:rsid w:val="00904AC5"/>
    <w:rsid w:val="00933CCC"/>
    <w:rsid w:val="009435A7"/>
    <w:rsid w:val="009437EA"/>
    <w:rsid w:val="0095591D"/>
    <w:rsid w:val="009569C4"/>
    <w:rsid w:val="00967965"/>
    <w:rsid w:val="00970D26"/>
    <w:rsid w:val="009803E1"/>
    <w:rsid w:val="009809F4"/>
    <w:rsid w:val="009879A5"/>
    <w:rsid w:val="009935B9"/>
    <w:rsid w:val="00995BF8"/>
    <w:rsid w:val="009A71D3"/>
    <w:rsid w:val="009B1555"/>
    <w:rsid w:val="009C172C"/>
    <w:rsid w:val="009C19E6"/>
    <w:rsid w:val="009D0299"/>
    <w:rsid w:val="009F0933"/>
    <w:rsid w:val="009F75BD"/>
    <w:rsid w:val="00A03B45"/>
    <w:rsid w:val="00A14B17"/>
    <w:rsid w:val="00A2585B"/>
    <w:rsid w:val="00A33F8A"/>
    <w:rsid w:val="00A468F3"/>
    <w:rsid w:val="00A65AA1"/>
    <w:rsid w:val="00A92A71"/>
    <w:rsid w:val="00AA0EF1"/>
    <w:rsid w:val="00AA372F"/>
    <w:rsid w:val="00AA3B2A"/>
    <w:rsid w:val="00AC4A1F"/>
    <w:rsid w:val="00AC7B35"/>
    <w:rsid w:val="00AD0510"/>
    <w:rsid w:val="00AD0531"/>
    <w:rsid w:val="00AD1224"/>
    <w:rsid w:val="00AD2EC0"/>
    <w:rsid w:val="00AD4172"/>
    <w:rsid w:val="00AE2468"/>
    <w:rsid w:val="00AF0CA4"/>
    <w:rsid w:val="00AF0FBB"/>
    <w:rsid w:val="00B051E6"/>
    <w:rsid w:val="00B1050C"/>
    <w:rsid w:val="00B1582F"/>
    <w:rsid w:val="00B2112B"/>
    <w:rsid w:val="00B21DA8"/>
    <w:rsid w:val="00B31EDF"/>
    <w:rsid w:val="00B47930"/>
    <w:rsid w:val="00B50090"/>
    <w:rsid w:val="00B575A0"/>
    <w:rsid w:val="00B64020"/>
    <w:rsid w:val="00B740EF"/>
    <w:rsid w:val="00B76601"/>
    <w:rsid w:val="00B7745F"/>
    <w:rsid w:val="00B82301"/>
    <w:rsid w:val="00BA03AC"/>
    <w:rsid w:val="00BA2A4E"/>
    <w:rsid w:val="00BA36A7"/>
    <w:rsid w:val="00BB1F64"/>
    <w:rsid w:val="00BB2B51"/>
    <w:rsid w:val="00BD5A7C"/>
    <w:rsid w:val="00BE1283"/>
    <w:rsid w:val="00BE12DE"/>
    <w:rsid w:val="00BE542C"/>
    <w:rsid w:val="00C01C60"/>
    <w:rsid w:val="00C047A2"/>
    <w:rsid w:val="00C12426"/>
    <w:rsid w:val="00C25CB7"/>
    <w:rsid w:val="00C409F7"/>
    <w:rsid w:val="00C76291"/>
    <w:rsid w:val="00C83099"/>
    <w:rsid w:val="00C87B28"/>
    <w:rsid w:val="00C90371"/>
    <w:rsid w:val="00CA6BC4"/>
    <w:rsid w:val="00CB24CC"/>
    <w:rsid w:val="00CC6CF8"/>
    <w:rsid w:val="00CD11A4"/>
    <w:rsid w:val="00CE13F2"/>
    <w:rsid w:val="00CE747E"/>
    <w:rsid w:val="00CF2EB5"/>
    <w:rsid w:val="00CF3116"/>
    <w:rsid w:val="00D02B23"/>
    <w:rsid w:val="00D0741C"/>
    <w:rsid w:val="00D1369C"/>
    <w:rsid w:val="00D1761F"/>
    <w:rsid w:val="00D20455"/>
    <w:rsid w:val="00D27F99"/>
    <w:rsid w:val="00D339B9"/>
    <w:rsid w:val="00D36B0E"/>
    <w:rsid w:val="00D477DB"/>
    <w:rsid w:val="00D50E12"/>
    <w:rsid w:val="00D803CC"/>
    <w:rsid w:val="00D855AF"/>
    <w:rsid w:val="00D9424E"/>
    <w:rsid w:val="00D957AF"/>
    <w:rsid w:val="00D96309"/>
    <w:rsid w:val="00D97BCD"/>
    <w:rsid w:val="00DB45E1"/>
    <w:rsid w:val="00DD0B13"/>
    <w:rsid w:val="00DE239E"/>
    <w:rsid w:val="00DE2492"/>
    <w:rsid w:val="00DE75A4"/>
    <w:rsid w:val="00DF2054"/>
    <w:rsid w:val="00DF6F1D"/>
    <w:rsid w:val="00DF7924"/>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A341B"/>
    <w:rsid w:val="00EB00B5"/>
    <w:rsid w:val="00EB376E"/>
    <w:rsid w:val="00EE28EB"/>
    <w:rsid w:val="00EE7BD8"/>
    <w:rsid w:val="00EF15D8"/>
    <w:rsid w:val="00EF7A74"/>
    <w:rsid w:val="00F00132"/>
    <w:rsid w:val="00F01935"/>
    <w:rsid w:val="00F204A4"/>
    <w:rsid w:val="00F261A0"/>
    <w:rsid w:val="00F341B3"/>
    <w:rsid w:val="00F40349"/>
    <w:rsid w:val="00F479A9"/>
    <w:rsid w:val="00F649BE"/>
    <w:rsid w:val="00F82088"/>
    <w:rsid w:val="00F82A60"/>
    <w:rsid w:val="00F94ABD"/>
    <w:rsid w:val="00F95F24"/>
    <w:rsid w:val="00FA1354"/>
    <w:rsid w:val="00FB006F"/>
    <w:rsid w:val="00FC5DB9"/>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564438"/>
  <w15:docId w15:val="{3910CB9D-D2F5-4DE9-990E-B2C912B3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Bullet 2" w:unhideWhenUsed="1"/>
    <w:lsdException w:name="List Bullet 3"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uiPriority w:val="99"/>
    <w:rsid w:val="002E01ED"/>
    <w:rPr>
      <w:rFonts w:ascii="Courier New" w:hAnsi="Courier New" w:cs="Courier New"/>
      <w:sz w:val="20"/>
    </w:rPr>
  </w:style>
  <w:style w:type="character" w:customStyle="1" w:styleId="PlainTextChar">
    <w:name w:val="Plain Text Char"/>
    <w:basedOn w:val="DefaultParagraphFont"/>
    <w:link w:val="PlainText"/>
    <w:uiPriority w:val="99"/>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577">
      <w:bodyDiv w:val="1"/>
      <w:marLeft w:val="0"/>
      <w:marRight w:val="0"/>
      <w:marTop w:val="0"/>
      <w:marBottom w:val="0"/>
      <w:divBdr>
        <w:top w:val="none" w:sz="0" w:space="0" w:color="auto"/>
        <w:left w:val="none" w:sz="0" w:space="0" w:color="auto"/>
        <w:bottom w:val="none" w:sz="0" w:space="0" w:color="auto"/>
        <w:right w:val="none" w:sz="0" w:space="0" w:color="auto"/>
      </w:divBdr>
      <w:divsChild>
        <w:div w:id="91627299">
          <w:marLeft w:val="0"/>
          <w:marRight w:val="0"/>
          <w:marTop w:val="0"/>
          <w:marBottom w:val="0"/>
          <w:divBdr>
            <w:top w:val="none" w:sz="0" w:space="0" w:color="auto"/>
            <w:left w:val="none" w:sz="0" w:space="0" w:color="auto"/>
            <w:bottom w:val="none" w:sz="0" w:space="0" w:color="auto"/>
            <w:right w:val="none" w:sz="0" w:space="0" w:color="auto"/>
          </w:divBdr>
          <w:divsChild>
            <w:div w:id="1760716747">
              <w:marLeft w:val="0"/>
              <w:marRight w:val="0"/>
              <w:marTop w:val="0"/>
              <w:marBottom w:val="0"/>
              <w:divBdr>
                <w:top w:val="none" w:sz="0" w:space="0" w:color="auto"/>
                <w:left w:val="none" w:sz="0" w:space="0" w:color="auto"/>
                <w:bottom w:val="none" w:sz="0" w:space="0" w:color="auto"/>
                <w:right w:val="none" w:sz="0" w:space="0" w:color="auto"/>
              </w:divBdr>
              <w:divsChild>
                <w:div w:id="20815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1468">
      <w:bodyDiv w:val="1"/>
      <w:marLeft w:val="0"/>
      <w:marRight w:val="0"/>
      <w:marTop w:val="0"/>
      <w:marBottom w:val="0"/>
      <w:divBdr>
        <w:top w:val="none" w:sz="0" w:space="0" w:color="auto"/>
        <w:left w:val="none" w:sz="0" w:space="0" w:color="auto"/>
        <w:bottom w:val="none" w:sz="0" w:space="0" w:color="auto"/>
        <w:right w:val="none" w:sz="0" w:space="0" w:color="auto"/>
      </w:divBdr>
      <w:divsChild>
        <w:div w:id="1537815353">
          <w:marLeft w:val="0"/>
          <w:marRight w:val="0"/>
          <w:marTop w:val="0"/>
          <w:marBottom w:val="0"/>
          <w:divBdr>
            <w:top w:val="none" w:sz="0" w:space="0" w:color="auto"/>
            <w:left w:val="none" w:sz="0" w:space="0" w:color="auto"/>
            <w:bottom w:val="none" w:sz="0" w:space="0" w:color="auto"/>
            <w:right w:val="none" w:sz="0" w:space="0" w:color="auto"/>
          </w:divBdr>
          <w:divsChild>
            <w:div w:id="2073187570">
              <w:marLeft w:val="0"/>
              <w:marRight w:val="0"/>
              <w:marTop w:val="0"/>
              <w:marBottom w:val="0"/>
              <w:divBdr>
                <w:top w:val="none" w:sz="0" w:space="0" w:color="auto"/>
                <w:left w:val="none" w:sz="0" w:space="0" w:color="auto"/>
                <w:bottom w:val="none" w:sz="0" w:space="0" w:color="auto"/>
                <w:right w:val="none" w:sz="0" w:space="0" w:color="auto"/>
              </w:divBdr>
              <w:divsChild>
                <w:div w:id="13722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02547">
      <w:bodyDiv w:val="1"/>
      <w:marLeft w:val="0"/>
      <w:marRight w:val="0"/>
      <w:marTop w:val="0"/>
      <w:marBottom w:val="0"/>
      <w:divBdr>
        <w:top w:val="none" w:sz="0" w:space="0" w:color="auto"/>
        <w:left w:val="none" w:sz="0" w:space="0" w:color="auto"/>
        <w:bottom w:val="none" w:sz="0" w:space="0" w:color="auto"/>
        <w:right w:val="none" w:sz="0" w:space="0" w:color="auto"/>
      </w:divBdr>
      <w:divsChild>
        <w:div w:id="1962347238">
          <w:marLeft w:val="0"/>
          <w:marRight w:val="0"/>
          <w:marTop w:val="0"/>
          <w:marBottom w:val="0"/>
          <w:divBdr>
            <w:top w:val="none" w:sz="0" w:space="0" w:color="auto"/>
            <w:left w:val="none" w:sz="0" w:space="0" w:color="auto"/>
            <w:bottom w:val="none" w:sz="0" w:space="0" w:color="auto"/>
            <w:right w:val="none" w:sz="0" w:space="0" w:color="auto"/>
          </w:divBdr>
          <w:divsChild>
            <w:div w:id="1725181962">
              <w:marLeft w:val="0"/>
              <w:marRight w:val="0"/>
              <w:marTop w:val="0"/>
              <w:marBottom w:val="0"/>
              <w:divBdr>
                <w:top w:val="none" w:sz="0" w:space="0" w:color="auto"/>
                <w:left w:val="none" w:sz="0" w:space="0" w:color="auto"/>
                <w:bottom w:val="none" w:sz="0" w:space="0" w:color="auto"/>
                <w:right w:val="none" w:sz="0" w:space="0" w:color="auto"/>
              </w:divBdr>
              <w:divsChild>
                <w:div w:id="1179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95690">
      <w:bodyDiv w:val="1"/>
      <w:marLeft w:val="0"/>
      <w:marRight w:val="0"/>
      <w:marTop w:val="0"/>
      <w:marBottom w:val="0"/>
      <w:divBdr>
        <w:top w:val="none" w:sz="0" w:space="0" w:color="auto"/>
        <w:left w:val="none" w:sz="0" w:space="0" w:color="auto"/>
        <w:bottom w:val="none" w:sz="0" w:space="0" w:color="auto"/>
        <w:right w:val="none" w:sz="0" w:space="0" w:color="auto"/>
      </w:divBdr>
      <w:divsChild>
        <w:div w:id="118380775">
          <w:marLeft w:val="0"/>
          <w:marRight w:val="0"/>
          <w:marTop w:val="0"/>
          <w:marBottom w:val="0"/>
          <w:divBdr>
            <w:top w:val="none" w:sz="0" w:space="0" w:color="auto"/>
            <w:left w:val="none" w:sz="0" w:space="0" w:color="auto"/>
            <w:bottom w:val="none" w:sz="0" w:space="0" w:color="auto"/>
            <w:right w:val="none" w:sz="0" w:space="0" w:color="auto"/>
          </w:divBdr>
          <w:divsChild>
            <w:div w:id="779953725">
              <w:marLeft w:val="0"/>
              <w:marRight w:val="0"/>
              <w:marTop w:val="0"/>
              <w:marBottom w:val="0"/>
              <w:divBdr>
                <w:top w:val="none" w:sz="0" w:space="0" w:color="auto"/>
                <w:left w:val="none" w:sz="0" w:space="0" w:color="auto"/>
                <w:bottom w:val="none" w:sz="0" w:space="0" w:color="auto"/>
                <w:right w:val="none" w:sz="0" w:space="0" w:color="auto"/>
              </w:divBdr>
              <w:divsChild>
                <w:div w:id="11440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33D2-16D6-1B48-9BC5-9B5673FE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D:\template.dotx</Template>
  <TotalTime>4</TotalTime>
  <Pages>5</Pages>
  <Words>3761</Words>
  <Characters>21440</Characters>
  <Application>Microsoft Office Word</Application>
  <DocSecurity>0</DocSecurity>
  <Lines>178</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Template for INTERSPEECH 2015</vt:lpstr>
      <vt:lpstr>Paper Template for INTERSPEECH 2015</vt:lpstr>
    </vt:vector>
  </TitlesOfParts>
  <Company>Gateway 2000</Company>
  <LinksUpToDate>false</LinksUpToDate>
  <CharactersWithSpaces>25151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Simon King</cp:lastModifiedBy>
  <cp:revision>4</cp:revision>
  <cp:lastPrinted>2018-02-02T01:35:00Z</cp:lastPrinted>
  <dcterms:created xsi:type="dcterms:W3CDTF">2023-01-12T19:49:00Z</dcterms:created>
  <dcterms:modified xsi:type="dcterms:W3CDTF">2023-01-12T19:53:00Z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